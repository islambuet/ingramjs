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F10" w:rsidRPr="00D34DA5" w:rsidRDefault="007004AC" w:rsidP="00BD48E7">
      <w:pPr>
        <w:pStyle w:val="Header"/>
      </w:pPr>
      <w:r w:rsidRPr="00D34DA5">
        <w:rPr>
          <w:color w:val="000000"/>
        </w:rPr>
        <w:t xml:space="preserve">                                                                            </w:t>
      </w:r>
    </w:p>
    <w:p w:rsidR="008913F0" w:rsidRPr="00D34DA5" w:rsidRDefault="008913F0" w:rsidP="008913F0">
      <w:pPr>
        <w:jc w:val="center"/>
        <w:rPr>
          <w:b/>
          <w:color w:val="2D3191"/>
        </w:rPr>
      </w:pPr>
    </w:p>
    <w:p w:rsidR="00375A92" w:rsidRPr="00D34DA5" w:rsidRDefault="00FA4611" w:rsidP="00375A92">
      <w:pPr>
        <w:jc w:val="center"/>
        <w:rPr>
          <w:b/>
          <w:color w:val="2D3191"/>
        </w:rPr>
      </w:pPr>
      <w:r>
        <w:rPr>
          <w:b/>
          <w:color w:val="2D3191"/>
        </w:rPr>
        <w:t xml:space="preserve">GUI </w:t>
      </w:r>
      <w:r w:rsidR="005657F5">
        <w:rPr>
          <w:b/>
          <w:color w:val="2D3191"/>
        </w:rPr>
        <w:t>POST EXPO</w:t>
      </w:r>
      <w:r>
        <w:rPr>
          <w:b/>
          <w:color w:val="2D3191"/>
        </w:rPr>
        <w:t xml:space="preserve"> SORTER</w:t>
      </w:r>
    </w:p>
    <w:p w:rsidR="00225DF3" w:rsidRPr="00D34DA5" w:rsidRDefault="00225DF3" w:rsidP="00375A92">
      <w:pPr>
        <w:jc w:val="center"/>
        <w:rPr>
          <w:b/>
          <w:color w:val="2D3191"/>
        </w:rPr>
      </w:pPr>
    </w:p>
    <w:p w:rsidR="00225DF3" w:rsidRPr="00D34DA5" w:rsidRDefault="00225DF3" w:rsidP="00375A92">
      <w:pPr>
        <w:jc w:val="center"/>
        <w:rPr>
          <w:b/>
          <w:color w:val="2D3191"/>
        </w:rPr>
      </w:pPr>
    </w:p>
    <w:p w:rsidR="008913F0" w:rsidRPr="00D34DA5" w:rsidRDefault="00375A92" w:rsidP="008913F0">
      <w:pPr>
        <w:jc w:val="center"/>
        <w:rPr>
          <w:b/>
          <w:color w:val="2D3191"/>
        </w:rPr>
      </w:pPr>
      <w:r w:rsidRPr="00D34DA5">
        <w:rPr>
          <w:b/>
          <w:color w:val="2D3191"/>
        </w:rPr>
        <w:t>Contract</w:t>
      </w:r>
      <w:r w:rsidR="001771BA" w:rsidRPr="00D34DA5">
        <w:rPr>
          <w:b/>
          <w:color w:val="2D3191"/>
        </w:rPr>
        <w:t xml:space="preserve"> #</w:t>
      </w:r>
      <w:r w:rsidR="008913F0" w:rsidRPr="00D34DA5">
        <w:rPr>
          <w:b/>
          <w:color w:val="2D3191"/>
        </w:rPr>
        <w:t xml:space="preserve">: </w:t>
      </w:r>
    </w:p>
    <w:p w:rsidR="008913F0" w:rsidRPr="00D34DA5" w:rsidRDefault="008913F0" w:rsidP="008913F0">
      <w:pPr>
        <w:jc w:val="center"/>
        <w:rPr>
          <w:color w:val="000000"/>
        </w:rPr>
      </w:pPr>
    </w:p>
    <w:p w:rsidR="008913F0" w:rsidRPr="00DF3F5D" w:rsidRDefault="00F470EF" w:rsidP="008913F0">
      <w:pPr>
        <w:pBdr>
          <w:top w:val="single" w:sz="12" w:space="1" w:color="auto"/>
          <w:bottom w:val="single" w:sz="12" w:space="1" w:color="auto"/>
        </w:pBdr>
        <w:spacing w:after="120"/>
        <w:ind w:right="-360"/>
        <w:jc w:val="center"/>
      </w:pPr>
      <w:r w:rsidRPr="00D34DA5">
        <w:rPr>
          <w:b/>
          <w:color w:val="000000"/>
        </w:rPr>
        <w:t xml:space="preserve">Application </w:t>
      </w:r>
      <w:r w:rsidR="002470A2" w:rsidRPr="00D34DA5">
        <w:rPr>
          <w:b/>
          <w:color w:val="000000"/>
        </w:rPr>
        <w:t>messaging</w:t>
      </w:r>
      <w:r w:rsidRPr="00D34DA5">
        <w:rPr>
          <w:b/>
          <w:color w:val="000000"/>
        </w:rPr>
        <w:t xml:space="preserve"> Specification </w:t>
      </w:r>
      <w:r w:rsidR="00B6217D">
        <w:rPr>
          <w:b/>
          <w:color w:val="000000"/>
        </w:rPr>
        <w:t>R</w:t>
      </w:r>
      <w:r w:rsidR="00D3310C">
        <w:rPr>
          <w:b/>
          <w:color w:val="000000"/>
        </w:rPr>
        <w:t>ev-</w:t>
      </w:r>
      <w:r w:rsidR="00FA4611">
        <w:rPr>
          <w:b/>
          <w:color w:val="000000"/>
        </w:rPr>
        <w:t>1</w:t>
      </w:r>
    </w:p>
    <w:p w:rsidR="008913F0" w:rsidRPr="00D34DA5" w:rsidRDefault="008913F0" w:rsidP="008913F0">
      <w:r w:rsidRPr="00D34DA5">
        <w:tab/>
      </w:r>
      <w:r w:rsidRPr="00D34DA5">
        <w:tab/>
      </w:r>
    </w:p>
    <w:p w:rsidR="008913F0" w:rsidRPr="00D34DA5" w:rsidRDefault="008913F0" w:rsidP="008913F0">
      <w:pPr>
        <w:jc w:val="both"/>
      </w:pPr>
    </w:p>
    <w:p w:rsidR="008913F0" w:rsidRPr="00D34DA5" w:rsidRDefault="008913F0" w:rsidP="008913F0">
      <w:pPr>
        <w:jc w:val="both"/>
      </w:pPr>
    </w:p>
    <w:p w:rsidR="001771BA" w:rsidRPr="00D34DA5" w:rsidRDefault="008913F0" w:rsidP="00F470EF">
      <w:pPr>
        <w:jc w:val="both"/>
      </w:pPr>
      <w:r w:rsidRPr="00D34DA5">
        <w:t>Prepared for:</w:t>
      </w:r>
      <w:r w:rsidRPr="00D34DA5">
        <w:tab/>
      </w:r>
      <w:r w:rsidRPr="00D34DA5">
        <w:tab/>
      </w:r>
      <w:r w:rsidRPr="00D34DA5">
        <w:tab/>
      </w:r>
      <w:r w:rsidR="005657F5">
        <w:t>POST EXPO</w:t>
      </w:r>
      <w:r w:rsidR="00EE67D4">
        <w:t xml:space="preserve"> Sorter</w:t>
      </w:r>
    </w:p>
    <w:p w:rsidR="008913F0" w:rsidRPr="00D34DA5" w:rsidRDefault="008913F0" w:rsidP="008913F0">
      <w:pPr>
        <w:ind w:left="2160" w:firstLine="720"/>
      </w:pPr>
    </w:p>
    <w:p w:rsidR="008913F0" w:rsidRPr="00D34DA5" w:rsidRDefault="008913F0" w:rsidP="008913F0">
      <w:pPr>
        <w:tabs>
          <w:tab w:val="left" w:pos="2250"/>
          <w:tab w:val="left" w:pos="2430"/>
        </w:tabs>
        <w:jc w:val="center"/>
      </w:pPr>
    </w:p>
    <w:p w:rsidR="008913F0" w:rsidRPr="00D34DA5" w:rsidRDefault="008913F0" w:rsidP="008913F0">
      <w:pPr>
        <w:tabs>
          <w:tab w:val="left" w:pos="2250"/>
          <w:tab w:val="left" w:pos="2430"/>
        </w:tabs>
        <w:rPr>
          <w:snapToGrid w:val="0"/>
          <w:color w:val="000000"/>
        </w:rPr>
      </w:pPr>
    </w:p>
    <w:p w:rsidR="008913F0" w:rsidRPr="00D34DA5" w:rsidRDefault="008913F0" w:rsidP="008913F0">
      <w:pPr>
        <w:tabs>
          <w:tab w:val="left" w:pos="2250"/>
          <w:tab w:val="left" w:pos="2430"/>
        </w:tabs>
        <w:rPr>
          <w:snapToGrid w:val="0"/>
          <w:color w:val="000000"/>
        </w:rPr>
      </w:pPr>
      <w:r w:rsidRPr="00D34DA5">
        <w:rPr>
          <w:snapToGrid w:val="0"/>
          <w:color w:val="000000"/>
        </w:rPr>
        <w:t>Prepared by:</w:t>
      </w:r>
      <w:r w:rsidRPr="00D34DA5">
        <w:rPr>
          <w:snapToGrid w:val="0"/>
          <w:color w:val="000000"/>
        </w:rPr>
        <w:tab/>
      </w:r>
      <w:r w:rsidRPr="00D34DA5">
        <w:rPr>
          <w:snapToGrid w:val="0"/>
          <w:color w:val="000000"/>
        </w:rPr>
        <w:tab/>
      </w:r>
      <w:r w:rsidRPr="00D34DA5">
        <w:rPr>
          <w:snapToGrid w:val="0"/>
          <w:color w:val="000000"/>
        </w:rPr>
        <w:tab/>
      </w:r>
      <w:r w:rsidR="00013B59">
        <w:rPr>
          <w:snapToGrid w:val="0"/>
          <w:color w:val="000000"/>
        </w:rPr>
        <w:t>Fluence Automation</w:t>
      </w:r>
      <w:r w:rsidRPr="00D34DA5">
        <w:rPr>
          <w:snapToGrid w:val="0"/>
          <w:color w:val="000000"/>
        </w:rPr>
        <w:t xml:space="preserve"> LLC</w:t>
      </w:r>
      <w:r w:rsidRPr="00D34DA5">
        <w:rPr>
          <w:snapToGrid w:val="0"/>
          <w:color w:val="000000"/>
        </w:rPr>
        <w:tab/>
      </w:r>
    </w:p>
    <w:p w:rsidR="008913F0" w:rsidRPr="00D34DA5" w:rsidRDefault="00A74766" w:rsidP="008913F0">
      <w:pPr>
        <w:tabs>
          <w:tab w:val="left" w:pos="2250"/>
        </w:tabs>
        <w:ind w:left="2880"/>
      </w:pPr>
      <w:r>
        <w:t>Eric DUCHARNE</w:t>
      </w:r>
      <w:r w:rsidR="008913F0" w:rsidRPr="00D34DA5">
        <w:br/>
        <w:t>3730 Commerce Dr., Suite 1214</w:t>
      </w:r>
    </w:p>
    <w:p w:rsidR="008913F0" w:rsidRPr="00D34DA5" w:rsidRDefault="008913F0" w:rsidP="008913F0">
      <w:pPr>
        <w:tabs>
          <w:tab w:val="left" w:pos="2250"/>
        </w:tabs>
        <w:ind w:left="2880"/>
      </w:pPr>
      <w:r w:rsidRPr="00D34DA5">
        <w:t>Halethorpe, MD  21227</w:t>
      </w:r>
    </w:p>
    <w:p w:rsidR="008913F0" w:rsidRPr="00D34DA5" w:rsidRDefault="008913F0" w:rsidP="008913F0">
      <w:pPr>
        <w:tabs>
          <w:tab w:val="left" w:pos="2250"/>
        </w:tabs>
        <w:ind w:left="2880"/>
      </w:pPr>
      <w:r w:rsidRPr="00D34DA5">
        <w:t>Telephone:   800-207-1848</w:t>
      </w:r>
    </w:p>
    <w:p w:rsidR="008913F0" w:rsidRPr="00D34DA5" w:rsidRDefault="00647863" w:rsidP="008913F0">
      <w:pPr>
        <w:tabs>
          <w:tab w:val="left" w:pos="2250"/>
        </w:tabs>
        <w:ind w:left="2880"/>
      </w:pPr>
      <w:hyperlink r:id="rId8" w:history="1">
        <w:r w:rsidR="008913F0" w:rsidRPr="00D34DA5">
          <w:rPr>
            <w:rStyle w:val="Hyperlink"/>
            <w:snapToGrid w:val="0"/>
          </w:rPr>
          <w:t>www.</w:t>
        </w:r>
        <w:r w:rsidR="00013B59">
          <w:rPr>
            <w:rStyle w:val="Hyperlink"/>
            <w:snapToGrid w:val="0"/>
          </w:rPr>
          <w:t>fluenceautomation</w:t>
        </w:r>
        <w:r w:rsidR="008913F0" w:rsidRPr="00D34DA5">
          <w:rPr>
            <w:rStyle w:val="Hyperlink"/>
            <w:snapToGrid w:val="0"/>
          </w:rPr>
          <w:t>.com</w:t>
        </w:r>
      </w:hyperlink>
    </w:p>
    <w:p w:rsidR="00257927" w:rsidRPr="00D34DA5" w:rsidRDefault="00257927" w:rsidP="00280064">
      <w:pPr>
        <w:pStyle w:val="TOC1"/>
        <w:jc w:val="center"/>
        <w:rPr>
          <w:sz w:val="24"/>
          <w:szCs w:val="24"/>
        </w:rPr>
      </w:pPr>
    </w:p>
    <w:p w:rsidR="00257927" w:rsidRPr="00D34DA5" w:rsidRDefault="00257927" w:rsidP="00257927">
      <w:pPr>
        <w:widowControl w:val="0"/>
        <w:autoSpaceDE w:val="0"/>
        <w:autoSpaceDN w:val="0"/>
        <w:adjustRightInd w:val="0"/>
        <w:jc w:val="center"/>
        <w:rPr>
          <w:b/>
          <w:bCs/>
          <w:color w:val="1F497D"/>
        </w:rPr>
      </w:pPr>
    </w:p>
    <w:p w:rsidR="00DA4276" w:rsidRPr="00D34DA5" w:rsidRDefault="00DA4276" w:rsidP="00257927">
      <w:pPr>
        <w:widowControl w:val="0"/>
        <w:autoSpaceDE w:val="0"/>
        <w:autoSpaceDN w:val="0"/>
        <w:adjustRightInd w:val="0"/>
        <w:jc w:val="center"/>
        <w:rPr>
          <w:b/>
          <w:bCs/>
          <w:color w:val="1F497D"/>
        </w:rPr>
      </w:pPr>
    </w:p>
    <w:p w:rsidR="00DA4276" w:rsidRPr="00D34DA5" w:rsidRDefault="00DA4276" w:rsidP="00257927">
      <w:pPr>
        <w:widowControl w:val="0"/>
        <w:autoSpaceDE w:val="0"/>
        <w:autoSpaceDN w:val="0"/>
        <w:adjustRightInd w:val="0"/>
        <w:jc w:val="center"/>
        <w:rPr>
          <w:b/>
          <w:bCs/>
          <w:color w:val="1F497D"/>
        </w:rPr>
      </w:pPr>
    </w:p>
    <w:p w:rsidR="00DA4276" w:rsidRPr="00D34DA5" w:rsidRDefault="00DA4276" w:rsidP="00257927">
      <w:pPr>
        <w:widowControl w:val="0"/>
        <w:autoSpaceDE w:val="0"/>
        <w:autoSpaceDN w:val="0"/>
        <w:adjustRightInd w:val="0"/>
        <w:jc w:val="center"/>
        <w:rPr>
          <w:b/>
          <w:bCs/>
          <w:color w:val="1F497D"/>
        </w:rPr>
      </w:pPr>
    </w:p>
    <w:p w:rsidR="00DA4276" w:rsidRPr="00D34DA5" w:rsidRDefault="00DA4276" w:rsidP="00257927">
      <w:pPr>
        <w:widowControl w:val="0"/>
        <w:autoSpaceDE w:val="0"/>
        <w:autoSpaceDN w:val="0"/>
        <w:adjustRightInd w:val="0"/>
        <w:jc w:val="center"/>
        <w:rPr>
          <w:b/>
          <w:bCs/>
          <w:color w:val="1F497D"/>
        </w:rPr>
      </w:pPr>
    </w:p>
    <w:p w:rsidR="00257927" w:rsidRPr="00D34DA5" w:rsidRDefault="00257927" w:rsidP="00257927">
      <w:pPr>
        <w:widowControl w:val="0"/>
        <w:autoSpaceDE w:val="0"/>
        <w:autoSpaceDN w:val="0"/>
        <w:adjustRightInd w:val="0"/>
        <w:jc w:val="center"/>
        <w:rPr>
          <w:b/>
          <w:bCs/>
          <w:color w:val="1F497D"/>
        </w:rPr>
      </w:pPr>
    </w:p>
    <w:p w:rsidR="00257927" w:rsidRPr="00D34DA5" w:rsidRDefault="00257927" w:rsidP="00257927">
      <w:pPr>
        <w:widowControl w:val="0"/>
        <w:autoSpaceDE w:val="0"/>
        <w:autoSpaceDN w:val="0"/>
        <w:adjustRightInd w:val="0"/>
        <w:jc w:val="center"/>
        <w:rPr>
          <w:b/>
          <w:bCs/>
          <w:color w:val="1F497D"/>
        </w:rPr>
      </w:pPr>
    </w:p>
    <w:p w:rsidR="00257927" w:rsidRPr="00D34DA5" w:rsidRDefault="00257927" w:rsidP="00257927">
      <w:pPr>
        <w:widowControl w:val="0"/>
        <w:autoSpaceDE w:val="0"/>
        <w:autoSpaceDN w:val="0"/>
        <w:adjustRightInd w:val="0"/>
        <w:jc w:val="center"/>
        <w:rPr>
          <w:b/>
          <w:bCs/>
          <w:color w:val="1F497D"/>
        </w:rPr>
      </w:pPr>
    </w:p>
    <w:p w:rsidR="00257927" w:rsidRPr="00D34DA5" w:rsidRDefault="00257927" w:rsidP="00257927">
      <w:pPr>
        <w:widowControl w:val="0"/>
        <w:autoSpaceDE w:val="0"/>
        <w:autoSpaceDN w:val="0"/>
        <w:adjustRightInd w:val="0"/>
        <w:jc w:val="center"/>
        <w:rPr>
          <w:b/>
          <w:bCs/>
          <w:color w:val="1F497D"/>
        </w:rPr>
      </w:pPr>
    </w:p>
    <w:p w:rsidR="00257927" w:rsidRPr="00D34DA5" w:rsidRDefault="00647863" w:rsidP="00257927">
      <w:pPr>
        <w:widowControl w:val="0"/>
        <w:autoSpaceDE w:val="0"/>
        <w:autoSpaceDN w:val="0"/>
        <w:adjustRightInd w:val="0"/>
        <w:jc w:val="center"/>
        <w:rPr>
          <w:b/>
          <w:bCs/>
          <w:color w:val="1F497D"/>
        </w:rPr>
      </w:pPr>
      <w:r w:rsidRPr="00647863">
        <w:rPr>
          <w:noProof/>
        </w:rPr>
        <w:pict>
          <v:shapetype id="_x0000_t202" coordsize="21600,21600" o:spt="202" path="m,l,21600r21600,l21600,xe">
            <v:stroke joinstyle="miter"/>
            <v:path gradientshapeok="t" o:connecttype="rect"/>
          </v:shapetype>
          <v:shape id="TextBox 36" o:spid="_x0000_s1026" type="#_x0000_t202" style="position:absolute;left:0;text-align:left;margin-left:-1.8pt;margin-top:2.95pt;width:511.5pt;height:39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" filled="f" stroked="f">
            <v:textbox>
              <w:txbxContent>
                <w:p w:rsidR="006946D8" w:rsidRPr="00F174EE" w:rsidRDefault="006946D8" w:rsidP="00257927">
                  <w:pPr>
                    <w:pStyle w:val="NormalWeb"/>
                    <w:spacing w:before="53" w:beforeAutospacing="0" w:after="0" w:afterAutospacing="0"/>
                    <w:jc w:val="center"/>
                    <w:textAlignment w:val="baseline"/>
                    <w:rPr>
                      <w:sz w:val="18"/>
                    </w:rPr>
                  </w:pPr>
                  <w:r w:rsidRPr="008913F0">
                    <w:rPr>
                      <w:rFonts w:ascii="Arial" w:hAnsi="Arial" w:cs="Arial"/>
                      <w:color w:val="000000"/>
                      <w:kern w:val="24"/>
                      <w:sz w:val="16"/>
                      <w:szCs w:val="22"/>
                    </w:rPr>
                    <w:t xml:space="preserve">This </w:t>
                  </w:r>
                  <w:r>
                    <w:rPr>
                      <w:rFonts w:ascii="Arial" w:hAnsi="Arial" w:cs="Arial"/>
                      <w:color w:val="000000"/>
                      <w:kern w:val="24"/>
                      <w:sz w:val="16"/>
                      <w:szCs w:val="22"/>
                    </w:rPr>
                    <w:t xml:space="preserve">document </w:t>
                  </w:r>
                  <w:r w:rsidRPr="008913F0">
                    <w:rPr>
                      <w:rFonts w:ascii="Arial" w:hAnsi="Arial" w:cs="Arial"/>
                      <w:color w:val="000000"/>
                      <w:kern w:val="24"/>
                      <w:sz w:val="16"/>
                      <w:szCs w:val="22"/>
                    </w:rPr>
                    <w:t>includes data that may not be duplicated, used, or disclosed outside</w:t>
                  </w:r>
                  <w:r>
                    <w:rPr>
                      <w:rFonts w:ascii="Arial" w:hAnsi="Arial" w:cs="Arial"/>
                      <w:color w:val="000000"/>
                      <w:kern w:val="24"/>
                      <w:sz w:val="16"/>
                      <w:szCs w:val="22"/>
                    </w:rPr>
                    <w:t xml:space="preserve"> of the receiving agency</w:t>
                  </w:r>
                  <w:r w:rsidRPr="008913F0">
                    <w:rPr>
                      <w:rFonts w:ascii="Arial" w:hAnsi="Arial" w:cs="Arial"/>
                      <w:color w:val="000000"/>
                      <w:kern w:val="24"/>
                      <w:sz w:val="16"/>
                      <w:szCs w:val="22"/>
                    </w:rPr>
                    <w:t xml:space="preserve"> – in whole or in part – for any purpose.  This restriction does not limit the right to use information contained in the data if it is obtained from another source without restriction.</w:t>
                  </w:r>
                </w:p>
              </w:txbxContent>
            </v:textbox>
          </v:shape>
        </w:pict>
      </w:r>
    </w:p>
    <w:p w:rsidR="00257927" w:rsidRPr="00D34DA5" w:rsidRDefault="00257927" w:rsidP="00257927">
      <w:pPr>
        <w:widowControl w:val="0"/>
        <w:autoSpaceDE w:val="0"/>
        <w:autoSpaceDN w:val="0"/>
        <w:adjustRightInd w:val="0"/>
        <w:jc w:val="center"/>
        <w:rPr>
          <w:b/>
          <w:bCs/>
          <w:color w:val="1F497D"/>
        </w:rPr>
      </w:pPr>
    </w:p>
    <w:p w:rsidR="001771BA" w:rsidRPr="00D34DA5" w:rsidRDefault="001771BA" w:rsidP="00257927">
      <w:pPr>
        <w:widowControl w:val="0"/>
        <w:autoSpaceDE w:val="0"/>
        <w:autoSpaceDN w:val="0"/>
        <w:adjustRightInd w:val="0"/>
        <w:jc w:val="center"/>
        <w:rPr>
          <w:b/>
          <w:bCs/>
          <w:color w:val="1F497D"/>
        </w:rPr>
      </w:pPr>
    </w:p>
    <w:p w:rsidR="001771BA" w:rsidRPr="00D34DA5" w:rsidRDefault="001771BA" w:rsidP="00257927">
      <w:pPr>
        <w:widowControl w:val="0"/>
        <w:autoSpaceDE w:val="0"/>
        <w:autoSpaceDN w:val="0"/>
        <w:adjustRightInd w:val="0"/>
        <w:jc w:val="center"/>
        <w:rPr>
          <w:b/>
          <w:bCs/>
          <w:color w:val="1F497D"/>
        </w:rPr>
      </w:pPr>
    </w:p>
    <w:p w:rsidR="00257927" w:rsidRPr="00D34DA5" w:rsidRDefault="00E054CD" w:rsidP="00257927">
      <w:pPr>
        <w:widowControl w:val="0"/>
        <w:autoSpaceDE w:val="0"/>
        <w:autoSpaceDN w:val="0"/>
        <w:adjustRightInd w:val="0"/>
        <w:jc w:val="center"/>
        <w:rPr>
          <w:b/>
          <w:bCs/>
          <w:color w:val="1F497D"/>
        </w:rPr>
      </w:pPr>
      <w:r>
        <w:rPr>
          <w:b/>
          <w:bCs/>
          <w:color w:val="1F497D"/>
        </w:rPr>
        <w:t>Fluence Automation</w:t>
      </w:r>
      <w:r w:rsidR="00257927" w:rsidRPr="00D34DA5">
        <w:rPr>
          <w:b/>
          <w:bCs/>
          <w:color w:val="1F497D"/>
        </w:rPr>
        <w:t>, LLC</w:t>
      </w:r>
    </w:p>
    <w:p w:rsidR="00257927" w:rsidRPr="00D34DA5" w:rsidRDefault="00257927" w:rsidP="00257927">
      <w:pPr>
        <w:widowControl w:val="0"/>
        <w:autoSpaceDE w:val="0"/>
        <w:autoSpaceDN w:val="0"/>
        <w:adjustRightInd w:val="0"/>
        <w:jc w:val="center"/>
        <w:rPr>
          <w:bCs/>
          <w:color w:val="1F497D"/>
        </w:rPr>
      </w:pPr>
      <w:r w:rsidRPr="00D34DA5">
        <w:rPr>
          <w:bCs/>
          <w:color w:val="1F497D"/>
        </w:rPr>
        <w:t>3730 Commerce Drive, Suites 1214, Baltimore, MD 21227</w:t>
      </w:r>
    </w:p>
    <w:p w:rsidR="00257927" w:rsidRPr="00D34DA5" w:rsidRDefault="00257927" w:rsidP="00257927">
      <w:pPr>
        <w:pStyle w:val="Header"/>
        <w:jc w:val="center"/>
        <w:rPr>
          <w:color w:val="1F497D"/>
        </w:rPr>
      </w:pPr>
      <w:r w:rsidRPr="00D34DA5">
        <w:rPr>
          <w:bCs/>
          <w:color w:val="1F497D"/>
        </w:rPr>
        <w:t xml:space="preserve">800.207.1848 * </w:t>
      </w:r>
      <w:r w:rsidRPr="00D34DA5">
        <w:rPr>
          <w:color w:val="1F497D"/>
        </w:rPr>
        <w:t>www.</w:t>
      </w:r>
      <w:r w:rsidR="00E054CD">
        <w:rPr>
          <w:color w:val="1F497D"/>
        </w:rPr>
        <w:t>fluenceautomation</w:t>
      </w:r>
      <w:r w:rsidRPr="00D34DA5">
        <w:rPr>
          <w:color w:val="1F497D"/>
        </w:rPr>
        <w:t>.com</w:t>
      </w:r>
    </w:p>
    <w:p w:rsidR="007434F2" w:rsidRPr="00D34DA5" w:rsidRDefault="007434F2" w:rsidP="00280064">
      <w:pPr>
        <w:pStyle w:val="TOC1"/>
        <w:jc w:val="center"/>
        <w:rPr>
          <w:sz w:val="24"/>
          <w:szCs w:val="24"/>
        </w:rPr>
      </w:pPr>
    </w:p>
    <w:p w:rsidR="00014858" w:rsidRPr="00D34DA5" w:rsidRDefault="00014858" w:rsidP="00014858"/>
    <w:p w:rsidR="00C52561" w:rsidRPr="00D34DA5" w:rsidRDefault="00C52561" w:rsidP="00FB5837"/>
    <w:p w:rsidR="00DA4276" w:rsidRPr="00D34DA5" w:rsidRDefault="00DA4276" w:rsidP="00FB5837"/>
    <w:p w:rsidR="00C83D62" w:rsidRDefault="00647863">
      <w:pPr>
        <w:pStyle w:val="TOC1"/>
        <w:tabs>
          <w:tab w:val="right" w:leader="dot" w:pos="10070"/>
        </w:tabs>
        <w:rPr>
          <w:rFonts w:asciiTheme="minorHAnsi" w:eastAsiaTheme="minorEastAsia" w:hAnsiTheme="minorHAnsi" w:cstheme="minorBidi"/>
          <w:b w:val="0"/>
          <w:bCs w:val="0"/>
          <w:noProof/>
          <w:sz w:val="22"/>
          <w:szCs w:val="22"/>
        </w:rPr>
      </w:pPr>
      <w:r w:rsidRPr="00647863">
        <w:rPr>
          <w:b w:val="0"/>
          <w:bCs w:val="0"/>
        </w:rPr>
        <w:fldChar w:fldCharType="begin"/>
      </w:r>
      <w:r w:rsidR="007A1A4A">
        <w:rPr>
          <w:b w:val="0"/>
          <w:bCs w:val="0"/>
        </w:rPr>
        <w:instrText xml:space="preserve"> TOC \o "1-4" \h \z \u </w:instrText>
      </w:r>
      <w:r w:rsidRPr="00647863">
        <w:rPr>
          <w:b w:val="0"/>
          <w:bCs w:val="0"/>
        </w:rPr>
        <w:fldChar w:fldCharType="separate"/>
      </w:r>
      <w:hyperlink w:anchor="_Toc111687300" w:history="1">
        <w:r w:rsidR="00C83D62" w:rsidRPr="00B6110E">
          <w:rPr>
            <w:rStyle w:val="Hyperlink"/>
            <w:noProof/>
          </w:rPr>
          <w:t>1 Introduction</w:t>
        </w:r>
        <w:r w:rsidR="00C83D62">
          <w:rPr>
            <w:noProof/>
            <w:webHidden/>
          </w:rPr>
          <w:tab/>
        </w:r>
        <w:r>
          <w:rPr>
            <w:noProof/>
            <w:webHidden/>
          </w:rPr>
          <w:fldChar w:fldCharType="begin"/>
        </w:r>
        <w:r w:rsidR="00C83D62">
          <w:rPr>
            <w:noProof/>
            <w:webHidden/>
          </w:rPr>
          <w:instrText xml:space="preserve"> PAGEREF _Toc111687300 \h </w:instrText>
        </w:r>
        <w:r>
          <w:rPr>
            <w:noProof/>
            <w:webHidden/>
          </w:rPr>
        </w:r>
        <w:r>
          <w:rPr>
            <w:noProof/>
            <w:webHidden/>
          </w:rPr>
          <w:fldChar w:fldCharType="separate"/>
        </w:r>
        <w:r w:rsidR="00C83D62">
          <w:rPr>
            <w:noProof/>
            <w:webHidden/>
          </w:rPr>
          <w:t>3</w:t>
        </w:r>
        <w:r>
          <w:rPr>
            <w:noProof/>
            <w:webHidden/>
          </w:rPr>
          <w:fldChar w:fldCharType="end"/>
        </w:r>
      </w:hyperlink>
    </w:p>
    <w:p w:rsidR="00C83D62" w:rsidRDefault="00647863">
      <w:pPr>
        <w:pStyle w:val="TOC1"/>
        <w:tabs>
          <w:tab w:val="right" w:leader="dot" w:pos="10070"/>
        </w:tabs>
        <w:rPr>
          <w:rFonts w:asciiTheme="minorHAnsi" w:eastAsiaTheme="minorEastAsia" w:hAnsiTheme="minorHAnsi" w:cstheme="minorBidi"/>
          <w:b w:val="0"/>
          <w:bCs w:val="0"/>
          <w:noProof/>
          <w:sz w:val="22"/>
          <w:szCs w:val="22"/>
        </w:rPr>
      </w:pPr>
      <w:hyperlink w:anchor="_Toc111687301" w:history="1">
        <w:r w:rsidR="00C83D62" w:rsidRPr="00B6110E">
          <w:rPr>
            <w:rStyle w:val="Hyperlink"/>
            <w:noProof/>
          </w:rPr>
          <w:t>2 Screen Layout</w:t>
        </w:r>
        <w:r w:rsidR="00C83D62">
          <w:rPr>
            <w:noProof/>
            <w:webHidden/>
          </w:rPr>
          <w:tab/>
        </w:r>
        <w:r>
          <w:rPr>
            <w:noProof/>
            <w:webHidden/>
          </w:rPr>
          <w:fldChar w:fldCharType="begin"/>
        </w:r>
        <w:r w:rsidR="00C83D62">
          <w:rPr>
            <w:noProof/>
            <w:webHidden/>
          </w:rPr>
          <w:instrText xml:space="preserve"> PAGEREF _Toc111687301 \h </w:instrText>
        </w:r>
        <w:r>
          <w:rPr>
            <w:noProof/>
            <w:webHidden/>
          </w:rPr>
        </w:r>
        <w:r>
          <w:rPr>
            <w:noProof/>
            <w:webHidden/>
          </w:rPr>
          <w:fldChar w:fldCharType="separate"/>
        </w:r>
        <w:r w:rsidR="00C83D62">
          <w:rPr>
            <w:noProof/>
            <w:webHidden/>
          </w:rPr>
          <w:t>3</w:t>
        </w:r>
        <w:r>
          <w:rPr>
            <w:noProof/>
            <w:webHidden/>
          </w:rPr>
          <w:fldChar w:fldCharType="end"/>
        </w:r>
      </w:hyperlink>
    </w:p>
    <w:p w:rsidR="00C83D62" w:rsidRDefault="00647863">
      <w:pPr>
        <w:pStyle w:val="TOC2"/>
        <w:tabs>
          <w:tab w:val="right" w:leader="dot" w:pos="10070"/>
        </w:tabs>
        <w:rPr>
          <w:rFonts w:asciiTheme="minorHAnsi" w:eastAsiaTheme="minorEastAsia" w:hAnsiTheme="minorHAnsi" w:cstheme="minorBidi"/>
          <w:i w:val="0"/>
          <w:iCs w:val="0"/>
          <w:noProof/>
          <w:sz w:val="22"/>
          <w:szCs w:val="22"/>
        </w:rPr>
      </w:pPr>
      <w:hyperlink w:anchor="_Toc111687302" w:history="1">
        <w:r w:rsidR="00C83D62" w:rsidRPr="00B6110E">
          <w:rPr>
            <w:rStyle w:val="Hyperlink"/>
            <w:noProof/>
          </w:rPr>
          <w:t>1- Status area</w:t>
        </w:r>
        <w:r w:rsidR="00C83D62">
          <w:rPr>
            <w:noProof/>
            <w:webHidden/>
          </w:rPr>
          <w:tab/>
        </w:r>
        <w:r>
          <w:rPr>
            <w:noProof/>
            <w:webHidden/>
          </w:rPr>
          <w:fldChar w:fldCharType="begin"/>
        </w:r>
        <w:r w:rsidR="00C83D62">
          <w:rPr>
            <w:noProof/>
            <w:webHidden/>
          </w:rPr>
          <w:instrText xml:space="preserve"> PAGEREF _Toc111687302 \h </w:instrText>
        </w:r>
        <w:r>
          <w:rPr>
            <w:noProof/>
            <w:webHidden/>
          </w:rPr>
        </w:r>
        <w:r>
          <w:rPr>
            <w:noProof/>
            <w:webHidden/>
          </w:rPr>
          <w:fldChar w:fldCharType="separate"/>
        </w:r>
        <w:r w:rsidR="00C83D62">
          <w:rPr>
            <w:noProof/>
            <w:webHidden/>
          </w:rPr>
          <w:t>4</w:t>
        </w:r>
        <w:r>
          <w:rPr>
            <w:noProof/>
            <w:webHidden/>
          </w:rPr>
          <w:fldChar w:fldCharType="end"/>
        </w:r>
      </w:hyperlink>
    </w:p>
    <w:p w:rsidR="00C83D62" w:rsidRDefault="00647863">
      <w:pPr>
        <w:pStyle w:val="TOC2"/>
        <w:tabs>
          <w:tab w:val="right" w:leader="dot" w:pos="10070"/>
        </w:tabs>
        <w:rPr>
          <w:rFonts w:asciiTheme="minorHAnsi" w:eastAsiaTheme="minorEastAsia" w:hAnsiTheme="minorHAnsi" w:cstheme="minorBidi"/>
          <w:i w:val="0"/>
          <w:iCs w:val="0"/>
          <w:noProof/>
          <w:sz w:val="22"/>
          <w:szCs w:val="22"/>
        </w:rPr>
      </w:pPr>
      <w:hyperlink w:anchor="_Toc111687303" w:history="1">
        <w:r w:rsidR="00C83D62" w:rsidRPr="00B6110E">
          <w:rPr>
            <w:rStyle w:val="Hyperlink"/>
            <w:noProof/>
          </w:rPr>
          <w:t>2- Main menu</w:t>
        </w:r>
        <w:r w:rsidR="00C83D62">
          <w:rPr>
            <w:noProof/>
            <w:webHidden/>
          </w:rPr>
          <w:tab/>
        </w:r>
        <w:r>
          <w:rPr>
            <w:noProof/>
            <w:webHidden/>
          </w:rPr>
          <w:fldChar w:fldCharType="begin"/>
        </w:r>
        <w:r w:rsidR="00C83D62">
          <w:rPr>
            <w:noProof/>
            <w:webHidden/>
          </w:rPr>
          <w:instrText xml:space="preserve"> PAGEREF _Toc111687303 \h </w:instrText>
        </w:r>
        <w:r>
          <w:rPr>
            <w:noProof/>
            <w:webHidden/>
          </w:rPr>
        </w:r>
        <w:r>
          <w:rPr>
            <w:noProof/>
            <w:webHidden/>
          </w:rPr>
          <w:fldChar w:fldCharType="separate"/>
        </w:r>
        <w:r w:rsidR="00C83D62">
          <w:rPr>
            <w:noProof/>
            <w:webHidden/>
          </w:rPr>
          <w:t>4</w:t>
        </w:r>
        <w:r>
          <w:rPr>
            <w:noProof/>
            <w:webHidden/>
          </w:rPr>
          <w:fldChar w:fldCharType="end"/>
        </w:r>
      </w:hyperlink>
    </w:p>
    <w:p w:rsidR="00C83D62" w:rsidRDefault="00647863">
      <w:pPr>
        <w:pStyle w:val="TOC2"/>
        <w:tabs>
          <w:tab w:val="right" w:leader="dot" w:pos="10070"/>
        </w:tabs>
        <w:rPr>
          <w:rFonts w:asciiTheme="minorHAnsi" w:eastAsiaTheme="minorEastAsia" w:hAnsiTheme="minorHAnsi" w:cstheme="minorBidi"/>
          <w:i w:val="0"/>
          <w:iCs w:val="0"/>
          <w:noProof/>
          <w:sz w:val="22"/>
          <w:szCs w:val="22"/>
        </w:rPr>
      </w:pPr>
      <w:hyperlink w:anchor="_Toc111687304" w:history="1">
        <w:r w:rsidR="00C83D62" w:rsidRPr="00B6110E">
          <w:rPr>
            <w:rStyle w:val="Hyperlink"/>
            <w:noProof/>
          </w:rPr>
          <w:t>3- Body</w:t>
        </w:r>
        <w:r w:rsidR="00C83D62">
          <w:rPr>
            <w:noProof/>
            <w:webHidden/>
          </w:rPr>
          <w:tab/>
        </w:r>
        <w:r>
          <w:rPr>
            <w:noProof/>
            <w:webHidden/>
          </w:rPr>
          <w:fldChar w:fldCharType="begin"/>
        </w:r>
        <w:r w:rsidR="00C83D62">
          <w:rPr>
            <w:noProof/>
            <w:webHidden/>
          </w:rPr>
          <w:instrText xml:space="preserve"> PAGEREF _Toc111687304 \h </w:instrText>
        </w:r>
        <w:r>
          <w:rPr>
            <w:noProof/>
            <w:webHidden/>
          </w:rPr>
        </w:r>
        <w:r>
          <w:rPr>
            <w:noProof/>
            <w:webHidden/>
          </w:rPr>
          <w:fldChar w:fldCharType="separate"/>
        </w:r>
        <w:r w:rsidR="00C83D62">
          <w:rPr>
            <w:noProof/>
            <w:webHidden/>
          </w:rPr>
          <w:t>4</w:t>
        </w:r>
        <w:r>
          <w:rPr>
            <w:noProof/>
            <w:webHidden/>
          </w:rPr>
          <w:fldChar w:fldCharType="end"/>
        </w:r>
      </w:hyperlink>
    </w:p>
    <w:p w:rsidR="00C83D62" w:rsidRDefault="00647863">
      <w:pPr>
        <w:pStyle w:val="TOC4"/>
        <w:tabs>
          <w:tab w:val="right" w:leader="dot" w:pos="10070"/>
        </w:tabs>
        <w:rPr>
          <w:rFonts w:asciiTheme="minorHAnsi" w:eastAsiaTheme="minorEastAsia" w:hAnsiTheme="minorHAnsi" w:cstheme="minorBidi"/>
          <w:noProof/>
          <w:sz w:val="22"/>
          <w:szCs w:val="22"/>
        </w:rPr>
      </w:pPr>
      <w:hyperlink w:anchor="_Toc111687305" w:history="1">
        <w:r w:rsidR="00C83D62" w:rsidRPr="00B6110E">
          <w:rPr>
            <w:rStyle w:val="Hyperlink"/>
            <w:noProof/>
          </w:rPr>
          <w:t>1 - General View</w:t>
        </w:r>
        <w:r w:rsidR="00C83D62">
          <w:rPr>
            <w:noProof/>
            <w:webHidden/>
          </w:rPr>
          <w:tab/>
        </w:r>
        <w:r>
          <w:rPr>
            <w:noProof/>
            <w:webHidden/>
          </w:rPr>
          <w:fldChar w:fldCharType="begin"/>
        </w:r>
        <w:r w:rsidR="00C83D62">
          <w:rPr>
            <w:noProof/>
            <w:webHidden/>
          </w:rPr>
          <w:instrText xml:space="preserve"> PAGEREF _Toc111687305 \h </w:instrText>
        </w:r>
        <w:r>
          <w:rPr>
            <w:noProof/>
            <w:webHidden/>
          </w:rPr>
        </w:r>
        <w:r>
          <w:rPr>
            <w:noProof/>
            <w:webHidden/>
          </w:rPr>
          <w:fldChar w:fldCharType="separate"/>
        </w:r>
        <w:r w:rsidR="00C83D62">
          <w:rPr>
            <w:noProof/>
            <w:webHidden/>
          </w:rPr>
          <w:t>4</w:t>
        </w:r>
        <w:r>
          <w:rPr>
            <w:noProof/>
            <w:webHidden/>
          </w:rPr>
          <w:fldChar w:fldCharType="end"/>
        </w:r>
      </w:hyperlink>
    </w:p>
    <w:p w:rsidR="00C83D62" w:rsidRDefault="00647863">
      <w:pPr>
        <w:pStyle w:val="TOC4"/>
        <w:tabs>
          <w:tab w:val="right" w:leader="dot" w:pos="10070"/>
        </w:tabs>
        <w:rPr>
          <w:rFonts w:asciiTheme="minorHAnsi" w:eastAsiaTheme="minorEastAsia" w:hAnsiTheme="minorHAnsi" w:cstheme="minorBidi"/>
          <w:noProof/>
          <w:sz w:val="22"/>
          <w:szCs w:val="22"/>
        </w:rPr>
      </w:pPr>
      <w:hyperlink w:anchor="_Toc111687306" w:history="1">
        <w:r w:rsidR="00C83D62" w:rsidRPr="00B6110E">
          <w:rPr>
            <w:rStyle w:val="Hyperlink"/>
            <w:noProof/>
          </w:rPr>
          <w:t>2 -Alarms view</w:t>
        </w:r>
        <w:r w:rsidR="00C83D62">
          <w:rPr>
            <w:noProof/>
            <w:webHidden/>
          </w:rPr>
          <w:tab/>
        </w:r>
        <w:r>
          <w:rPr>
            <w:noProof/>
            <w:webHidden/>
          </w:rPr>
          <w:fldChar w:fldCharType="begin"/>
        </w:r>
        <w:r w:rsidR="00C83D62">
          <w:rPr>
            <w:noProof/>
            <w:webHidden/>
          </w:rPr>
          <w:instrText xml:space="preserve"> PAGEREF _Toc111687306 \h </w:instrText>
        </w:r>
        <w:r>
          <w:rPr>
            <w:noProof/>
            <w:webHidden/>
          </w:rPr>
        </w:r>
        <w:r>
          <w:rPr>
            <w:noProof/>
            <w:webHidden/>
          </w:rPr>
          <w:fldChar w:fldCharType="separate"/>
        </w:r>
        <w:r w:rsidR="00C83D62">
          <w:rPr>
            <w:noProof/>
            <w:webHidden/>
          </w:rPr>
          <w:t>6</w:t>
        </w:r>
        <w:r>
          <w:rPr>
            <w:noProof/>
            <w:webHidden/>
          </w:rPr>
          <w:fldChar w:fldCharType="end"/>
        </w:r>
      </w:hyperlink>
    </w:p>
    <w:p w:rsidR="00C83D62" w:rsidRDefault="00647863">
      <w:pPr>
        <w:pStyle w:val="TOC4"/>
        <w:tabs>
          <w:tab w:val="right" w:leader="dot" w:pos="10070"/>
        </w:tabs>
        <w:rPr>
          <w:rFonts w:asciiTheme="minorHAnsi" w:eastAsiaTheme="minorEastAsia" w:hAnsiTheme="minorHAnsi" w:cstheme="minorBidi"/>
          <w:noProof/>
          <w:sz w:val="22"/>
          <w:szCs w:val="22"/>
        </w:rPr>
      </w:pPr>
      <w:hyperlink w:anchor="_Toc111687307" w:history="1">
        <w:r w:rsidR="00C83D62" w:rsidRPr="00B6110E">
          <w:rPr>
            <w:rStyle w:val="Hyperlink"/>
            <w:noProof/>
          </w:rPr>
          <w:t>3-Alarms History View</w:t>
        </w:r>
        <w:r w:rsidR="00C83D62">
          <w:rPr>
            <w:noProof/>
            <w:webHidden/>
          </w:rPr>
          <w:tab/>
        </w:r>
        <w:r>
          <w:rPr>
            <w:noProof/>
            <w:webHidden/>
          </w:rPr>
          <w:fldChar w:fldCharType="begin"/>
        </w:r>
        <w:r w:rsidR="00C83D62">
          <w:rPr>
            <w:noProof/>
            <w:webHidden/>
          </w:rPr>
          <w:instrText xml:space="preserve"> PAGEREF _Toc111687307 \h </w:instrText>
        </w:r>
        <w:r>
          <w:rPr>
            <w:noProof/>
            <w:webHidden/>
          </w:rPr>
        </w:r>
        <w:r>
          <w:rPr>
            <w:noProof/>
            <w:webHidden/>
          </w:rPr>
          <w:fldChar w:fldCharType="separate"/>
        </w:r>
        <w:r w:rsidR="00C83D62">
          <w:rPr>
            <w:noProof/>
            <w:webHidden/>
          </w:rPr>
          <w:t>6</w:t>
        </w:r>
        <w:r>
          <w:rPr>
            <w:noProof/>
            <w:webHidden/>
          </w:rPr>
          <w:fldChar w:fldCharType="end"/>
        </w:r>
      </w:hyperlink>
    </w:p>
    <w:p w:rsidR="00C83D62" w:rsidRDefault="00647863">
      <w:pPr>
        <w:pStyle w:val="TOC4"/>
        <w:tabs>
          <w:tab w:val="right" w:leader="dot" w:pos="10070"/>
        </w:tabs>
        <w:rPr>
          <w:rFonts w:asciiTheme="minorHAnsi" w:eastAsiaTheme="minorEastAsia" w:hAnsiTheme="minorHAnsi" w:cstheme="minorBidi"/>
          <w:noProof/>
          <w:sz w:val="22"/>
          <w:szCs w:val="22"/>
        </w:rPr>
      </w:pPr>
      <w:hyperlink w:anchor="_Toc111687308" w:history="1">
        <w:r w:rsidR="00C83D62" w:rsidRPr="00B6110E">
          <w:rPr>
            <w:rStyle w:val="Hyperlink"/>
            <w:noProof/>
          </w:rPr>
          <w:t>4- Alarms Hit list view</w:t>
        </w:r>
        <w:r w:rsidR="00C83D62">
          <w:rPr>
            <w:noProof/>
            <w:webHidden/>
          </w:rPr>
          <w:tab/>
        </w:r>
        <w:r>
          <w:rPr>
            <w:noProof/>
            <w:webHidden/>
          </w:rPr>
          <w:fldChar w:fldCharType="begin"/>
        </w:r>
        <w:r w:rsidR="00C83D62">
          <w:rPr>
            <w:noProof/>
            <w:webHidden/>
          </w:rPr>
          <w:instrText xml:space="preserve"> PAGEREF _Toc111687308 \h </w:instrText>
        </w:r>
        <w:r>
          <w:rPr>
            <w:noProof/>
            <w:webHidden/>
          </w:rPr>
        </w:r>
        <w:r>
          <w:rPr>
            <w:noProof/>
            <w:webHidden/>
          </w:rPr>
          <w:fldChar w:fldCharType="separate"/>
        </w:r>
        <w:r w:rsidR="00C83D62">
          <w:rPr>
            <w:noProof/>
            <w:webHidden/>
          </w:rPr>
          <w:t>6</w:t>
        </w:r>
        <w:r>
          <w:rPr>
            <w:noProof/>
            <w:webHidden/>
          </w:rPr>
          <w:fldChar w:fldCharType="end"/>
        </w:r>
      </w:hyperlink>
    </w:p>
    <w:p w:rsidR="00C83D62" w:rsidRDefault="00647863">
      <w:pPr>
        <w:pStyle w:val="TOC4"/>
        <w:tabs>
          <w:tab w:val="right" w:leader="dot" w:pos="10070"/>
        </w:tabs>
        <w:rPr>
          <w:rFonts w:asciiTheme="minorHAnsi" w:eastAsiaTheme="minorEastAsia" w:hAnsiTheme="minorHAnsi" w:cstheme="minorBidi"/>
          <w:noProof/>
          <w:sz w:val="22"/>
          <w:szCs w:val="22"/>
        </w:rPr>
      </w:pPr>
      <w:hyperlink w:anchor="_Toc111687309" w:history="1">
        <w:r w:rsidR="00C83D62" w:rsidRPr="00B6110E">
          <w:rPr>
            <w:rStyle w:val="Hyperlink"/>
            <w:noProof/>
          </w:rPr>
          <w:t>5-Status view</w:t>
        </w:r>
        <w:r w:rsidR="00C83D62">
          <w:rPr>
            <w:noProof/>
            <w:webHidden/>
          </w:rPr>
          <w:tab/>
        </w:r>
        <w:r>
          <w:rPr>
            <w:noProof/>
            <w:webHidden/>
          </w:rPr>
          <w:fldChar w:fldCharType="begin"/>
        </w:r>
        <w:r w:rsidR="00C83D62">
          <w:rPr>
            <w:noProof/>
            <w:webHidden/>
          </w:rPr>
          <w:instrText xml:space="preserve"> PAGEREF _Toc111687309 \h </w:instrText>
        </w:r>
        <w:r>
          <w:rPr>
            <w:noProof/>
            <w:webHidden/>
          </w:rPr>
        </w:r>
        <w:r>
          <w:rPr>
            <w:noProof/>
            <w:webHidden/>
          </w:rPr>
          <w:fldChar w:fldCharType="separate"/>
        </w:r>
        <w:r w:rsidR="00C83D62">
          <w:rPr>
            <w:noProof/>
            <w:webHidden/>
          </w:rPr>
          <w:t>7</w:t>
        </w:r>
        <w:r>
          <w:rPr>
            <w:noProof/>
            <w:webHidden/>
          </w:rPr>
          <w:fldChar w:fldCharType="end"/>
        </w:r>
      </w:hyperlink>
    </w:p>
    <w:p w:rsidR="00C83D62" w:rsidRDefault="00647863">
      <w:pPr>
        <w:pStyle w:val="TOC4"/>
        <w:tabs>
          <w:tab w:val="right" w:leader="dot" w:pos="10070"/>
        </w:tabs>
        <w:rPr>
          <w:rFonts w:asciiTheme="minorHAnsi" w:eastAsiaTheme="minorEastAsia" w:hAnsiTheme="minorHAnsi" w:cstheme="minorBidi"/>
          <w:noProof/>
          <w:sz w:val="22"/>
          <w:szCs w:val="22"/>
        </w:rPr>
      </w:pPr>
      <w:hyperlink w:anchor="_Toc111687310" w:history="1">
        <w:r w:rsidR="00C83D62" w:rsidRPr="00B6110E">
          <w:rPr>
            <w:rStyle w:val="Hyperlink"/>
            <w:noProof/>
          </w:rPr>
          <w:t>6-Statistics view</w:t>
        </w:r>
        <w:r w:rsidR="00C83D62">
          <w:rPr>
            <w:noProof/>
            <w:webHidden/>
          </w:rPr>
          <w:tab/>
        </w:r>
        <w:r>
          <w:rPr>
            <w:noProof/>
            <w:webHidden/>
          </w:rPr>
          <w:fldChar w:fldCharType="begin"/>
        </w:r>
        <w:r w:rsidR="00C83D62">
          <w:rPr>
            <w:noProof/>
            <w:webHidden/>
          </w:rPr>
          <w:instrText xml:space="preserve"> PAGEREF _Toc111687310 \h </w:instrText>
        </w:r>
        <w:r>
          <w:rPr>
            <w:noProof/>
            <w:webHidden/>
          </w:rPr>
        </w:r>
        <w:r>
          <w:rPr>
            <w:noProof/>
            <w:webHidden/>
          </w:rPr>
          <w:fldChar w:fldCharType="separate"/>
        </w:r>
        <w:r w:rsidR="00C83D62">
          <w:rPr>
            <w:noProof/>
            <w:webHidden/>
          </w:rPr>
          <w:t>7</w:t>
        </w:r>
        <w:r>
          <w:rPr>
            <w:noProof/>
            <w:webHidden/>
          </w:rPr>
          <w:fldChar w:fldCharType="end"/>
        </w:r>
      </w:hyperlink>
    </w:p>
    <w:p w:rsidR="00C83D62" w:rsidRDefault="00647863">
      <w:pPr>
        <w:pStyle w:val="TOC4"/>
        <w:tabs>
          <w:tab w:val="right" w:leader="dot" w:pos="10070"/>
        </w:tabs>
        <w:rPr>
          <w:rFonts w:asciiTheme="minorHAnsi" w:eastAsiaTheme="minorEastAsia" w:hAnsiTheme="minorHAnsi" w:cstheme="minorBidi"/>
          <w:noProof/>
          <w:sz w:val="22"/>
          <w:szCs w:val="22"/>
        </w:rPr>
      </w:pPr>
      <w:hyperlink w:anchor="_Toc111687311" w:history="1">
        <w:r w:rsidR="00C83D62" w:rsidRPr="00B6110E">
          <w:rPr>
            <w:rStyle w:val="Hyperlink"/>
            <w:noProof/>
          </w:rPr>
          <w:t>6-1 SortedCode Screen</w:t>
        </w:r>
        <w:r w:rsidR="00C83D62">
          <w:rPr>
            <w:noProof/>
            <w:webHidden/>
          </w:rPr>
          <w:tab/>
        </w:r>
        <w:r>
          <w:rPr>
            <w:noProof/>
            <w:webHidden/>
          </w:rPr>
          <w:fldChar w:fldCharType="begin"/>
        </w:r>
        <w:r w:rsidR="00C83D62">
          <w:rPr>
            <w:noProof/>
            <w:webHidden/>
          </w:rPr>
          <w:instrText xml:space="preserve"> PAGEREF _Toc111687311 \h </w:instrText>
        </w:r>
        <w:r>
          <w:rPr>
            <w:noProof/>
            <w:webHidden/>
          </w:rPr>
        </w:r>
        <w:r>
          <w:rPr>
            <w:noProof/>
            <w:webHidden/>
          </w:rPr>
          <w:fldChar w:fldCharType="separate"/>
        </w:r>
        <w:r w:rsidR="00C83D62">
          <w:rPr>
            <w:noProof/>
            <w:webHidden/>
          </w:rPr>
          <w:t>8</w:t>
        </w:r>
        <w:r>
          <w:rPr>
            <w:noProof/>
            <w:webHidden/>
          </w:rPr>
          <w:fldChar w:fldCharType="end"/>
        </w:r>
      </w:hyperlink>
    </w:p>
    <w:p w:rsidR="00C83D62" w:rsidRDefault="00647863">
      <w:pPr>
        <w:pStyle w:val="TOC4"/>
        <w:tabs>
          <w:tab w:val="right" w:leader="dot" w:pos="10070"/>
        </w:tabs>
        <w:rPr>
          <w:rFonts w:asciiTheme="minorHAnsi" w:eastAsiaTheme="minorEastAsia" w:hAnsiTheme="minorHAnsi" w:cstheme="minorBidi"/>
          <w:noProof/>
          <w:sz w:val="22"/>
          <w:szCs w:val="22"/>
        </w:rPr>
      </w:pPr>
      <w:hyperlink w:anchor="_Toc111687312" w:history="1">
        <w:r w:rsidR="00C83D62" w:rsidRPr="00B6110E">
          <w:rPr>
            <w:rStyle w:val="Hyperlink"/>
            <w:noProof/>
          </w:rPr>
          <w:t>6-2 Packages Screen</w:t>
        </w:r>
        <w:r w:rsidR="00C83D62">
          <w:rPr>
            <w:noProof/>
            <w:webHidden/>
          </w:rPr>
          <w:tab/>
        </w:r>
        <w:r>
          <w:rPr>
            <w:noProof/>
            <w:webHidden/>
          </w:rPr>
          <w:fldChar w:fldCharType="begin"/>
        </w:r>
        <w:r w:rsidR="00C83D62">
          <w:rPr>
            <w:noProof/>
            <w:webHidden/>
          </w:rPr>
          <w:instrText xml:space="preserve"> PAGEREF _Toc111687312 \h </w:instrText>
        </w:r>
        <w:r>
          <w:rPr>
            <w:noProof/>
            <w:webHidden/>
          </w:rPr>
        </w:r>
        <w:r>
          <w:rPr>
            <w:noProof/>
            <w:webHidden/>
          </w:rPr>
          <w:fldChar w:fldCharType="separate"/>
        </w:r>
        <w:r w:rsidR="00C83D62">
          <w:rPr>
            <w:noProof/>
            <w:webHidden/>
          </w:rPr>
          <w:t>9</w:t>
        </w:r>
        <w:r>
          <w:rPr>
            <w:noProof/>
            <w:webHidden/>
          </w:rPr>
          <w:fldChar w:fldCharType="end"/>
        </w:r>
      </w:hyperlink>
    </w:p>
    <w:p w:rsidR="00C83D62" w:rsidRDefault="00647863">
      <w:pPr>
        <w:pStyle w:val="TOC4"/>
        <w:tabs>
          <w:tab w:val="right" w:leader="dot" w:pos="10070"/>
        </w:tabs>
        <w:rPr>
          <w:rFonts w:asciiTheme="minorHAnsi" w:eastAsiaTheme="minorEastAsia" w:hAnsiTheme="minorHAnsi" w:cstheme="minorBidi"/>
          <w:noProof/>
          <w:sz w:val="22"/>
          <w:szCs w:val="22"/>
        </w:rPr>
      </w:pPr>
      <w:hyperlink w:anchor="_Toc111687313" w:history="1">
        <w:r w:rsidR="00C83D62" w:rsidRPr="00B6110E">
          <w:rPr>
            <w:rStyle w:val="Hyperlink"/>
            <w:noProof/>
          </w:rPr>
          <w:t>7-Secondary Menu</w:t>
        </w:r>
        <w:r w:rsidR="00C83D62">
          <w:rPr>
            <w:noProof/>
            <w:webHidden/>
          </w:rPr>
          <w:tab/>
        </w:r>
        <w:r>
          <w:rPr>
            <w:noProof/>
            <w:webHidden/>
          </w:rPr>
          <w:fldChar w:fldCharType="begin"/>
        </w:r>
        <w:r w:rsidR="00C83D62">
          <w:rPr>
            <w:noProof/>
            <w:webHidden/>
          </w:rPr>
          <w:instrText xml:space="preserve"> PAGEREF _Toc111687313 \h </w:instrText>
        </w:r>
        <w:r>
          <w:rPr>
            <w:noProof/>
            <w:webHidden/>
          </w:rPr>
        </w:r>
        <w:r>
          <w:rPr>
            <w:noProof/>
            <w:webHidden/>
          </w:rPr>
          <w:fldChar w:fldCharType="separate"/>
        </w:r>
        <w:r w:rsidR="00C83D62">
          <w:rPr>
            <w:noProof/>
            <w:webHidden/>
          </w:rPr>
          <w:t>9</w:t>
        </w:r>
        <w:r>
          <w:rPr>
            <w:noProof/>
            <w:webHidden/>
          </w:rPr>
          <w:fldChar w:fldCharType="end"/>
        </w:r>
      </w:hyperlink>
    </w:p>
    <w:p w:rsidR="00C83D62" w:rsidRDefault="00647863">
      <w:pPr>
        <w:pStyle w:val="TOC4"/>
        <w:tabs>
          <w:tab w:val="right" w:leader="dot" w:pos="10070"/>
        </w:tabs>
        <w:rPr>
          <w:rFonts w:asciiTheme="minorHAnsi" w:eastAsiaTheme="minorEastAsia" w:hAnsiTheme="minorHAnsi" w:cstheme="minorBidi"/>
          <w:noProof/>
          <w:sz w:val="22"/>
          <w:szCs w:val="22"/>
        </w:rPr>
      </w:pPr>
      <w:hyperlink w:anchor="_Toc111687314" w:history="1">
        <w:r w:rsidR="00C83D62" w:rsidRPr="00B6110E">
          <w:rPr>
            <w:rStyle w:val="Hyperlink"/>
            <w:noProof/>
          </w:rPr>
          <w:t>7-1 Lift Screen</w:t>
        </w:r>
        <w:r w:rsidR="00C83D62">
          <w:rPr>
            <w:noProof/>
            <w:webHidden/>
          </w:rPr>
          <w:tab/>
        </w:r>
        <w:r>
          <w:rPr>
            <w:noProof/>
            <w:webHidden/>
          </w:rPr>
          <w:fldChar w:fldCharType="begin"/>
        </w:r>
        <w:r w:rsidR="00C83D62">
          <w:rPr>
            <w:noProof/>
            <w:webHidden/>
          </w:rPr>
          <w:instrText xml:space="preserve"> PAGEREF _Toc111687314 \h </w:instrText>
        </w:r>
        <w:r>
          <w:rPr>
            <w:noProof/>
            <w:webHidden/>
          </w:rPr>
        </w:r>
        <w:r>
          <w:rPr>
            <w:noProof/>
            <w:webHidden/>
          </w:rPr>
          <w:fldChar w:fldCharType="separate"/>
        </w:r>
        <w:r w:rsidR="00C83D62">
          <w:rPr>
            <w:noProof/>
            <w:webHidden/>
          </w:rPr>
          <w:t>9</w:t>
        </w:r>
        <w:r>
          <w:rPr>
            <w:noProof/>
            <w:webHidden/>
          </w:rPr>
          <w:fldChar w:fldCharType="end"/>
        </w:r>
      </w:hyperlink>
    </w:p>
    <w:p w:rsidR="00C83D62" w:rsidRDefault="00647863">
      <w:pPr>
        <w:pStyle w:val="TOC4"/>
        <w:tabs>
          <w:tab w:val="right" w:leader="dot" w:pos="10070"/>
        </w:tabs>
        <w:rPr>
          <w:rFonts w:asciiTheme="minorHAnsi" w:eastAsiaTheme="minorEastAsia" w:hAnsiTheme="minorHAnsi" w:cstheme="minorBidi"/>
          <w:noProof/>
          <w:sz w:val="22"/>
          <w:szCs w:val="22"/>
        </w:rPr>
      </w:pPr>
      <w:hyperlink w:anchor="_Toc111687315" w:history="1">
        <w:r w:rsidR="00C83D62" w:rsidRPr="00B6110E">
          <w:rPr>
            <w:rStyle w:val="Hyperlink"/>
            <w:noProof/>
          </w:rPr>
          <w:t>8- Help view</w:t>
        </w:r>
        <w:r w:rsidR="00C83D62">
          <w:rPr>
            <w:noProof/>
            <w:webHidden/>
          </w:rPr>
          <w:tab/>
        </w:r>
        <w:r>
          <w:rPr>
            <w:noProof/>
            <w:webHidden/>
          </w:rPr>
          <w:fldChar w:fldCharType="begin"/>
        </w:r>
        <w:r w:rsidR="00C83D62">
          <w:rPr>
            <w:noProof/>
            <w:webHidden/>
          </w:rPr>
          <w:instrText xml:space="preserve"> PAGEREF _Toc111687315 \h </w:instrText>
        </w:r>
        <w:r>
          <w:rPr>
            <w:noProof/>
            <w:webHidden/>
          </w:rPr>
        </w:r>
        <w:r>
          <w:rPr>
            <w:noProof/>
            <w:webHidden/>
          </w:rPr>
          <w:fldChar w:fldCharType="separate"/>
        </w:r>
        <w:r w:rsidR="00C83D62">
          <w:rPr>
            <w:noProof/>
            <w:webHidden/>
          </w:rPr>
          <w:t>10</w:t>
        </w:r>
        <w:r>
          <w:rPr>
            <w:noProof/>
            <w:webHidden/>
          </w:rPr>
          <w:fldChar w:fldCharType="end"/>
        </w:r>
      </w:hyperlink>
    </w:p>
    <w:p w:rsidR="00C83D62" w:rsidRDefault="00647863">
      <w:pPr>
        <w:pStyle w:val="TOC4"/>
        <w:tabs>
          <w:tab w:val="right" w:leader="dot" w:pos="10070"/>
        </w:tabs>
        <w:rPr>
          <w:rFonts w:asciiTheme="minorHAnsi" w:eastAsiaTheme="minorEastAsia" w:hAnsiTheme="minorHAnsi" w:cstheme="minorBidi"/>
          <w:noProof/>
          <w:sz w:val="22"/>
          <w:szCs w:val="22"/>
        </w:rPr>
      </w:pPr>
      <w:hyperlink w:anchor="_Toc111687316" w:history="1">
        <w:r w:rsidR="00C83D62" w:rsidRPr="00B6110E">
          <w:rPr>
            <w:rStyle w:val="Hyperlink"/>
            <w:noProof/>
          </w:rPr>
          <w:t>9- Symbols</w:t>
        </w:r>
        <w:r w:rsidR="00C83D62">
          <w:rPr>
            <w:noProof/>
            <w:webHidden/>
          </w:rPr>
          <w:tab/>
        </w:r>
        <w:r>
          <w:rPr>
            <w:noProof/>
            <w:webHidden/>
          </w:rPr>
          <w:fldChar w:fldCharType="begin"/>
        </w:r>
        <w:r w:rsidR="00C83D62">
          <w:rPr>
            <w:noProof/>
            <w:webHidden/>
          </w:rPr>
          <w:instrText xml:space="preserve"> PAGEREF _Toc111687316 \h </w:instrText>
        </w:r>
        <w:r>
          <w:rPr>
            <w:noProof/>
            <w:webHidden/>
          </w:rPr>
        </w:r>
        <w:r>
          <w:rPr>
            <w:noProof/>
            <w:webHidden/>
          </w:rPr>
          <w:fldChar w:fldCharType="separate"/>
        </w:r>
        <w:r w:rsidR="00C83D62">
          <w:rPr>
            <w:noProof/>
            <w:webHidden/>
          </w:rPr>
          <w:t>10</w:t>
        </w:r>
        <w:r>
          <w:rPr>
            <w:noProof/>
            <w:webHidden/>
          </w:rPr>
          <w:fldChar w:fldCharType="end"/>
        </w:r>
      </w:hyperlink>
    </w:p>
    <w:p w:rsidR="00C83D62" w:rsidRDefault="00647863">
      <w:pPr>
        <w:pStyle w:val="TOC2"/>
        <w:tabs>
          <w:tab w:val="right" w:leader="dot" w:pos="10070"/>
        </w:tabs>
        <w:rPr>
          <w:rFonts w:asciiTheme="minorHAnsi" w:eastAsiaTheme="minorEastAsia" w:hAnsiTheme="minorHAnsi" w:cstheme="minorBidi"/>
          <w:i w:val="0"/>
          <w:iCs w:val="0"/>
          <w:noProof/>
          <w:sz w:val="22"/>
          <w:szCs w:val="22"/>
        </w:rPr>
      </w:pPr>
      <w:hyperlink w:anchor="_Toc111687317" w:history="1">
        <w:r w:rsidR="00C83D62" w:rsidRPr="00B6110E">
          <w:rPr>
            <w:rStyle w:val="Hyperlink"/>
            <w:noProof/>
          </w:rPr>
          <w:t>3- Alarms</w:t>
        </w:r>
        <w:r w:rsidR="00C83D62">
          <w:rPr>
            <w:noProof/>
            <w:webHidden/>
          </w:rPr>
          <w:tab/>
        </w:r>
        <w:r>
          <w:rPr>
            <w:noProof/>
            <w:webHidden/>
          </w:rPr>
          <w:fldChar w:fldCharType="begin"/>
        </w:r>
        <w:r w:rsidR="00C83D62">
          <w:rPr>
            <w:noProof/>
            <w:webHidden/>
          </w:rPr>
          <w:instrText xml:space="preserve"> PAGEREF _Toc111687317 \h </w:instrText>
        </w:r>
        <w:r>
          <w:rPr>
            <w:noProof/>
            <w:webHidden/>
          </w:rPr>
        </w:r>
        <w:r>
          <w:rPr>
            <w:noProof/>
            <w:webHidden/>
          </w:rPr>
          <w:fldChar w:fldCharType="separate"/>
        </w:r>
        <w:r w:rsidR="00C83D62">
          <w:rPr>
            <w:noProof/>
            <w:webHidden/>
          </w:rPr>
          <w:t>11</w:t>
        </w:r>
        <w:r>
          <w:rPr>
            <w:noProof/>
            <w:webHidden/>
          </w:rPr>
          <w:fldChar w:fldCharType="end"/>
        </w:r>
      </w:hyperlink>
    </w:p>
    <w:p w:rsidR="00C83D62" w:rsidRDefault="00647863">
      <w:pPr>
        <w:pStyle w:val="TOC2"/>
        <w:tabs>
          <w:tab w:val="right" w:leader="dot" w:pos="10070"/>
        </w:tabs>
        <w:rPr>
          <w:rFonts w:asciiTheme="minorHAnsi" w:eastAsiaTheme="minorEastAsia" w:hAnsiTheme="minorHAnsi" w:cstheme="minorBidi"/>
          <w:i w:val="0"/>
          <w:iCs w:val="0"/>
          <w:noProof/>
          <w:sz w:val="22"/>
          <w:szCs w:val="22"/>
        </w:rPr>
      </w:pPr>
      <w:hyperlink w:anchor="_Toc111687318" w:history="1">
        <w:r w:rsidR="00C83D62" w:rsidRPr="00B6110E">
          <w:rPr>
            <w:rStyle w:val="Hyperlink"/>
            <w:noProof/>
          </w:rPr>
          <w:t>4- Secondary menu</w:t>
        </w:r>
        <w:r w:rsidR="00C83D62">
          <w:rPr>
            <w:noProof/>
            <w:webHidden/>
          </w:rPr>
          <w:tab/>
        </w:r>
        <w:r>
          <w:rPr>
            <w:noProof/>
            <w:webHidden/>
          </w:rPr>
          <w:fldChar w:fldCharType="begin"/>
        </w:r>
        <w:r w:rsidR="00C83D62">
          <w:rPr>
            <w:noProof/>
            <w:webHidden/>
          </w:rPr>
          <w:instrText xml:space="preserve"> PAGEREF _Toc111687318 \h </w:instrText>
        </w:r>
        <w:r>
          <w:rPr>
            <w:noProof/>
            <w:webHidden/>
          </w:rPr>
        </w:r>
        <w:r>
          <w:rPr>
            <w:noProof/>
            <w:webHidden/>
          </w:rPr>
          <w:fldChar w:fldCharType="separate"/>
        </w:r>
        <w:r w:rsidR="00C83D62">
          <w:rPr>
            <w:noProof/>
            <w:webHidden/>
          </w:rPr>
          <w:t>11</w:t>
        </w:r>
        <w:r>
          <w:rPr>
            <w:noProof/>
            <w:webHidden/>
          </w:rPr>
          <w:fldChar w:fldCharType="end"/>
        </w:r>
      </w:hyperlink>
    </w:p>
    <w:p w:rsidR="00C83D62" w:rsidRDefault="00647863">
      <w:pPr>
        <w:pStyle w:val="TOC1"/>
        <w:tabs>
          <w:tab w:val="right" w:leader="dot" w:pos="10070"/>
        </w:tabs>
        <w:rPr>
          <w:rFonts w:asciiTheme="minorHAnsi" w:eastAsiaTheme="minorEastAsia" w:hAnsiTheme="minorHAnsi" w:cstheme="minorBidi"/>
          <w:b w:val="0"/>
          <w:bCs w:val="0"/>
          <w:noProof/>
          <w:sz w:val="22"/>
          <w:szCs w:val="22"/>
        </w:rPr>
      </w:pPr>
      <w:hyperlink w:anchor="_Toc111687319" w:history="1">
        <w:r w:rsidR="00C83D62" w:rsidRPr="00B6110E">
          <w:rPr>
            <w:rStyle w:val="Hyperlink"/>
            <w:noProof/>
          </w:rPr>
          <w:t>3- Data logging</w:t>
        </w:r>
        <w:r w:rsidR="00C83D62">
          <w:rPr>
            <w:noProof/>
            <w:webHidden/>
          </w:rPr>
          <w:tab/>
        </w:r>
        <w:r>
          <w:rPr>
            <w:noProof/>
            <w:webHidden/>
          </w:rPr>
          <w:fldChar w:fldCharType="begin"/>
        </w:r>
        <w:r w:rsidR="00C83D62">
          <w:rPr>
            <w:noProof/>
            <w:webHidden/>
          </w:rPr>
          <w:instrText xml:space="preserve"> PAGEREF _Toc111687319 \h </w:instrText>
        </w:r>
        <w:r>
          <w:rPr>
            <w:noProof/>
            <w:webHidden/>
          </w:rPr>
        </w:r>
        <w:r>
          <w:rPr>
            <w:noProof/>
            <w:webHidden/>
          </w:rPr>
          <w:fldChar w:fldCharType="separate"/>
        </w:r>
        <w:r w:rsidR="00C83D62">
          <w:rPr>
            <w:noProof/>
            <w:webHidden/>
          </w:rPr>
          <w:t>11</w:t>
        </w:r>
        <w:r>
          <w:rPr>
            <w:noProof/>
            <w:webHidden/>
          </w:rPr>
          <w:fldChar w:fldCharType="end"/>
        </w:r>
      </w:hyperlink>
    </w:p>
    <w:p w:rsidR="00340140" w:rsidRDefault="00647863" w:rsidP="00823FB1">
      <w:pPr>
        <w:autoSpaceDE w:val="0"/>
        <w:autoSpaceDN w:val="0"/>
        <w:adjustRightInd w:val="0"/>
      </w:pPr>
      <w:r>
        <w:rPr>
          <w:b/>
          <w:bCs/>
          <w:sz w:val="20"/>
          <w:szCs w:val="20"/>
        </w:rPr>
        <w:fldChar w:fldCharType="end"/>
      </w:r>
    </w:p>
    <w:p w:rsidR="00D86350" w:rsidRDefault="00D86350" w:rsidP="00823FB1">
      <w:pPr>
        <w:autoSpaceDE w:val="0"/>
        <w:autoSpaceDN w:val="0"/>
        <w:adjustRightInd w:val="0"/>
      </w:pPr>
    </w:p>
    <w:p w:rsidR="00557404" w:rsidRDefault="00647863">
      <w:pPr>
        <w:pStyle w:val="TableofFigures"/>
        <w:tabs>
          <w:tab w:val="right" w:leader="dot" w:pos="10070"/>
        </w:tabs>
        <w:rPr>
          <w:rFonts w:asciiTheme="minorHAnsi" w:eastAsiaTheme="minorEastAsia" w:hAnsiTheme="minorHAnsi" w:cstheme="minorBidi"/>
          <w:noProof/>
          <w:sz w:val="22"/>
          <w:szCs w:val="22"/>
        </w:rPr>
      </w:pPr>
      <w:r>
        <w:fldChar w:fldCharType="begin"/>
      </w:r>
      <w:r w:rsidR="00D86350">
        <w:instrText xml:space="preserve"> TOC \h \z \c "Figure" </w:instrText>
      </w:r>
      <w:r>
        <w:fldChar w:fldCharType="separate"/>
      </w:r>
      <w:hyperlink w:anchor="_Toc48436701" w:history="1">
        <w:r w:rsidR="00557404" w:rsidRPr="001E7514">
          <w:rPr>
            <w:rStyle w:val="Hyperlink"/>
            <w:noProof/>
          </w:rPr>
          <w:t>Figure 1 - Screen Layout</w:t>
        </w:r>
        <w:r w:rsidR="00557404">
          <w:rPr>
            <w:noProof/>
            <w:webHidden/>
          </w:rPr>
          <w:tab/>
        </w:r>
        <w:r>
          <w:rPr>
            <w:noProof/>
            <w:webHidden/>
          </w:rPr>
          <w:fldChar w:fldCharType="begin"/>
        </w:r>
        <w:r w:rsidR="00557404">
          <w:rPr>
            <w:noProof/>
            <w:webHidden/>
          </w:rPr>
          <w:instrText xml:space="preserve"> PAGEREF _Toc48436701 \h </w:instrText>
        </w:r>
        <w:r>
          <w:rPr>
            <w:noProof/>
            <w:webHidden/>
          </w:rPr>
        </w:r>
        <w:r>
          <w:rPr>
            <w:noProof/>
            <w:webHidden/>
          </w:rPr>
          <w:fldChar w:fldCharType="separate"/>
        </w:r>
        <w:r w:rsidR="00557404">
          <w:rPr>
            <w:noProof/>
            <w:webHidden/>
          </w:rPr>
          <w:t>3</w:t>
        </w:r>
        <w:r>
          <w:rPr>
            <w:noProof/>
            <w:webHidden/>
          </w:rPr>
          <w:fldChar w:fldCharType="end"/>
        </w:r>
      </w:hyperlink>
    </w:p>
    <w:p w:rsidR="00557404" w:rsidRDefault="00647863">
      <w:pPr>
        <w:pStyle w:val="TableofFigures"/>
        <w:tabs>
          <w:tab w:val="right" w:leader="dot" w:pos="10070"/>
        </w:tabs>
        <w:rPr>
          <w:rFonts w:asciiTheme="minorHAnsi" w:eastAsiaTheme="minorEastAsia" w:hAnsiTheme="minorHAnsi" w:cstheme="minorBidi"/>
          <w:noProof/>
          <w:sz w:val="22"/>
          <w:szCs w:val="22"/>
        </w:rPr>
      </w:pPr>
      <w:hyperlink w:anchor="_Toc48436702" w:history="1">
        <w:r w:rsidR="00557404" w:rsidRPr="001E7514">
          <w:rPr>
            <w:rStyle w:val="Hyperlink"/>
            <w:noProof/>
          </w:rPr>
          <w:t>Figure 2 - Status area</w:t>
        </w:r>
        <w:r w:rsidR="00557404">
          <w:rPr>
            <w:noProof/>
            <w:webHidden/>
          </w:rPr>
          <w:tab/>
        </w:r>
        <w:r>
          <w:rPr>
            <w:noProof/>
            <w:webHidden/>
          </w:rPr>
          <w:fldChar w:fldCharType="begin"/>
        </w:r>
        <w:r w:rsidR="00557404">
          <w:rPr>
            <w:noProof/>
            <w:webHidden/>
          </w:rPr>
          <w:instrText xml:space="preserve"> PAGEREF _Toc48436702 \h </w:instrText>
        </w:r>
        <w:r>
          <w:rPr>
            <w:noProof/>
            <w:webHidden/>
          </w:rPr>
        </w:r>
        <w:r>
          <w:rPr>
            <w:noProof/>
            <w:webHidden/>
          </w:rPr>
          <w:fldChar w:fldCharType="separate"/>
        </w:r>
        <w:r w:rsidR="00557404">
          <w:rPr>
            <w:noProof/>
            <w:webHidden/>
          </w:rPr>
          <w:t>4</w:t>
        </w:r>
        <w:r>
          <w:rPr>
            <w:noProof/>
            <w:webHidden/>
          </w:rPr>
          <w:fldChar w:fldCharType="end"/>
        </w:r>
      </w:hyperlink>
    </w:p>
    <w:p w:rsidR="00D86350" w:rsidRDefault="00647863" w:rsidP="00823FB1">
      <w:pPr>
        <w:autoSpaceDE w:val="0"/>
        <w:autoSpaceDN w:val="0"/>
        <w:adjustRightInd w:val="0"/>
      </w:pPr>
      <w:r>
        <w:fldChar w:fldCharType="end"/>
      </w:r>
    </w:p>
    <w:p w:rsidR="00D86350" w:rsidRDefault="00D86350" w:rsidP="00823FB1">
      <w:pPr>
        <w:autoSpaceDE w:val="0"/>
        <w:autoSpaceDN w:val="0"/>
        <w:adjustRightInd w:val="0"/>
      </w:pPr>
    </w:p>
    <w:p w:rsidR="00D86350" w:rsidRPr="00D34DA5" w:rsidRDefault="00D86350" w:rsidP="00823FB1">
      <w:pPr>
        <w:autoSpaceDE w:val="0"/>
        <w:autoSpaceDN w:val="0"/>
        <w:adjustRightInd w:val="0"/>
        <w:rPr>
          <w:b/>
          <w:bCs/>
        </w:rPr>
      </w:pPr>
    </w:p>
    <w:p w:rsidR="00D31C5C" w:rsidRPr="00D34DA5" w:rsidRDefault="00BC0C42" w:rsidP="00D31C5C">
      <w:pPr>
        <w:pStyle w:val="Heading1"/>
        <w:rPr>
          <w:rFonts w:ascii="Times New Roman" w:hAnsi="Times New Roman" w:cs="Times New Roman"/>
          <w:sz w:val="24"/>
          <w:szCs w:val="24"/>
        </w:rPr>
      </w:pPr>
      <w:r w:rsidRPr="00D34DA5">
        <w:rPr>
          <w:rFonts w:ascii="Times New Roman" w:hAnsi="Times New Roman" w:cs="Times New Roman"/>
          <w:sz w:val="24"/>
          <w:szCs w:val="24"/>
        </w:rPr>
        <w:br w:type="page"/>
      </w:r>
    </w:p>
    <w:p w:rsidR="00341A62" w:rsidRPr="00D34DA5" w:rsidRDefault="00CD2594" w:rsidP="000029CB">
      <w:pPr>
        <w:pStyle w:val="Heading1"/>
        <w:rPr>
          <w:rFonts w:ascii="Times New Roman" w:hAnsi="Times New Roman" w:cs="Times New Roman"/>
          <w:sz w:val="24"/>
          <w:szCs w:val="24"/>
        </w:rPr>
      </w:pPr>
      <w:bookmarkStart w:id="0" w:name="_Toc111687300"/>
      <w:r>
        <w:rPr>
          <w:rFonts w:ascii="Times New Roman" w:hAnsi="Times New Roman" w:cs="Times New Roman"/>
          <w:sz w:val="24"/>
          <w:szCs w:val="24"/>
        </w:rPr>
        <w:t xml:space="preserve">1 </w:t>
      </w:r>
      <w:r w:rsidR="007A416E" w:rsidRPr="00D34DA5">
        <w:rPr>
          <w:rFonts w:ascii="Times New Roman" w:hAnsi="Times New Roman" w:cs="Times New Roman"/>
          <w:sz w:val="24"/>
          <w:szCs w:val="24"/>
        </w:rPr>
        <w:t>Introductio</w:t>
      </w:r>
      <w:r w:rsidR="00341A62" w:rsidRPr="00D34DA5">
        <w:rPr>
          <w:rFonts w:ascii="Times New Roman" w:hAnsi="Times New Roman" w:cs="Times New Roman"/>
          <w:sz w:val="24"/>
          <w:szCs w:val="24"/>
        </w:rPr>
        <w:t>n</w:t>
      </w:r>
      <w:bookmarkEnd w:id="0"/>
    </w:p>
    <w:p w:rsidR="00341A62" w:rsidRPr="00D34DA5" w:rsidRDefault="00341A62" w:rsidP="00341A62"/>
    <w:p w:rsidR="00443E9C" w:rsidRPr="00D34DA5" w:rsidRDefault="00FA4611" w:rsidP="00341A62">
      <w:r>
        <w:t>The purpose of the document</w:t>
      </w:r>
      <w:r w:rsidR="00443E9C" w:rsidRPr="00D34DA5">
        <w:t>.</w:t>
      </w:r>
      <w:r>
        <w:t xml:space="preserve">is to describe </w:t>
      </w:r>
      <w:r w:rsidR="00D95ED5">
        <w:t>the GUI organization and the data that must be displayed on the views.</w:t>
      </w:r>
    </w:p>
    <w:p w:rsidR="00341A62" w:rsidRPr="00D34DA5" w:rsidRDefault="00341A62" w:rsidP="00341A62"/>
    <w:p w:rsidR="00D31C5C" w:rsidRPr="00D34DA5" w:rsidRDefault="00CD2594" w:rsidP="000029CB">
      <w:pPr>
        <w:pStyle w:val="Heading1"/>
        <w:rPr>
          <w:rFonts w:ascii="Times New Roman" w:hAnsi="Times New Roman" w:cs="Times New Roman"/>
          <w:sz w:val="24"/>
          <w:szCs w:val="24"/>
        </w:rPr>
      </w:pPr>
      <w:bookmarkStart w:id="1" w:name="_Toc111687301"/>
      <w:r>
        <w:rPr>
          <w:rFonts w:ascii="Times New Roman" w:hAnsi="Times New Roman" w:cs="Times New Roman"/>
          <w:sz w:val="24"/>
          <w:szCs w:val="24"/>
        </w:rPr>
        <w:t xml:space="preserve">2 </w:t>
      </w:r>
      <w:r w:rsidR="00FA4611">
        <w:rPr>
          <w:rFonts w:ascii="Times New Roman" w:hAnsi="Times New Roman" w:cs="Times New Roman"/>
          <w:sz w:val="24"/>
          <w:szCs w:val="24"/>
        </w:rPr>
        <w:t>Screen Layout</w:t>
      </w:r>
      <w:bookmarkEnd w:id="1"/>
    </w:p>
    <w:p w:rsidR="004A138C" w:rsidRDefault="00D95ED5" w:rsidP="00443E9C">
      <w:pPr>
        <w:pStyle w:val="BodyText"/>
        <w:ind w:left="0"/>
        <w:rPr>
          <w:rFonts w:ascii="Times New Roman" w:hAnsi="Times New Roman"/>
          <w:szCs w:val="24"/>
        </w:rPr>
      </w:pPr>
      <w:r>
        <w:rPr>
          <w:rFonts w:ascii="Times New Roman" w:hAnsi="Times New Roman"/>
          <w:szCs w:val="24"/>
        </w:rPr>
        <w:t>The screen layout of the HMI is split into sections as shown in the following figure :</w:t>
      </w:r>
    </w:p>
    <w:p w:rsidR="00CD2594" w:rsidRDefault="00CD2594" w:rsidP="00443E9C">
      <w:pPr>
        <w:pStyle w:val="BodyText"/>
        <w:ind w:left="0"/>
        <w:rPr>
          <w:rFonts w:ascii="Times New Roman" w:hAnsi="Times New Roman"/>
          <w:szCs w:val="24"/>
        </w:rPr>
      </w:pPr>
    </w:p>
    <w:p w:rsidR="008216BA" w:rsidRDefault="00D86350" w:rsidP="008216BA">
      <w:pPr>
        <w:pStyle w:val="BodyText"/>
        <w:keepNext/>
        <w:ind w:left="0"/>
      </w:pPr>
      <w:r w:rsidRPr="00D86350">
        <w:rPr>
          <w:rFonts w:ascii="Times New Roman" w:hAnsi="Times New Roman"/>
          <w:szCs w:val="24"/>
        </w:rPr>
        <w:object w:dxaOrig="9599"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35pt;height:268.65pt" o:ole="">
            <v:imagedata r:id="rId9" o:title=""/>
          </v:shape>
          <o:OLEObject Type="Embed" ProgID="PowerPoint.Slide.12" ShapeID="_x0000_i1025" DrawAspect="Content" ObjectID="_1722864174" r:id="rId10"/>
        </w:object>
      </w:r>
    </w:p>
    <w:p w:rsidR="00CD2594" w:rsidRDefault="008216BA" w:rsidP="008216BA">
      <w:pPr>
        <w:pStyle w:val="Caption"/>
        <w:rPr>
          <w:szCs w:val="24"/>
        </w:rPr>
      </w:pPr>
      <w:r>
        <w:tab/>
      </w:r>
      <w:r>
        <w:tab/>
      </w:r>
      <w:r>
        <w:tab/>
      </w:r>
      <w:r>
        <w:tab/>
      </w:r>
      <w:r>
        <w:tab/>
      </w:r>
      <w:r>
        <w:tab/>
      </w:r>
      <w:bookmarkStart w:id="2" w:name="_Toc48436701"/>
      <w:r>
        <w:t xml:space="preserve">Figure </w:t>
      </w:r>
      <w:r w:rsidR="00647863">
        <w:fldChar w:fldCharType="begin"/>
      </w:r>
      <w:r w:rsidR="00FB1051">
        <w:instrText xml:space="preserve"> SEQ Figure \* ARABIC </w:instrText>
      </w:r>
      <w:r w:rsidR="00647863">
        <w:fldChar w:fldCharType="separate"/>
      </w:r>
      <w:r w:rsidR="00FA2A89">
        <w:rPr>
          <w:noProof/>
        </w:rPr>
        <w:t>1</w:t>
      </w:r>
      <w:r w:rsidR="00647863">
        <w:rPr>
          <w:noProof/>
        </w:rPr>
        <w:fldChar w:fldCharType="end"/>
      </w:r>
      <w:r w:rsidR="00F7246E">
        <w:t xml:space="preserve"> </w:t>
      </w:r>
      <w:r w:rsidR="00FA2A89">
        <w:t>-</w:t>
      </w:r>
      <w:r w:rsidR="00F7246E">
        <w:t xml:space="preserve"> Screen Layout</w:t>
      </w:r>
      <w:bookmarkEnd w:id="2"/>
    </w:p>
    <w:p w:rsidR="00CD2594" w:rsidRDefault="00CD2594" w:rsidP="00443E9C">
      <w:pPr>
        <w:pStyle w:val="BodyText"/>
        <w:ind w:left="0"/>
        <w:rPr>
          <w:rFonts w:ascii="Times New Roman" w:hAnsi="Times New Roman"/>
          <w:szCs w:val="24"/>
        </w:rPr>
      </w:pPr>
    </w:p>
    <w:p w:rsidR="00CD2594" w:rsidRDefault="00CD2594" w:rsidP="00443E9C">
      <w:pPr>
        <w:pStyle w:val="BodyText"/>
        <w:ind w:left="0"/>
        <w:rPr>
          <w:rFonts w:ascii="Times New Roman" w:hAnsi="Times New Roman"/>
          <w:szCs w:val="24"/>
        </w:rPr>
      </w:pPr>
    </w:p>
    <w:p w:rsidR="00CD2594" w:rsidRDefault="00CD2594" w:rsidP="00443E9C">
      <w:pPr>
        <w:pStyle w:val="BodyText"/>
        <w:ind w:left="0"/>
        <w:rPr>
          <w:rFonts w:ascii="Times New Roman" w:hAnsi="Times New Roman"/>
          <w:szCs w:val="24"/>
        </w:rPr>
      </w:pPr>
    </w:p>
    <w:p w:rsidR="00CD2594" w:rsidRDefault="00CD2594" w:rsidP="00443E9C">
      <w:pPr>
        <w:pStyle w:val="BodyText"/>
        <w:ind w:left="0"/>
        <w:rPr>
          <w:rFonts w:ascii="Times New Roman" w:hAnsi="Times New Roman"/>
          <w:szCs w:val="24"/>
        </w:rPr>
      </w:pPr>
    </w:p>
    <w:p w:rsidR="00CD2594" w:rsidRDefault="00CD2594" w:rsidP="00443E9C">
      <w:pPr>
        <w:pStyle w:val="BodyText"/>
        <w:ind w:left="0"/>
        <w:rPr>
          <w:rFonts w:ascii="Times New Roman" w:hAnsi="Times New Roman"/>
          <w:szCs w:val="24"/>
        </w:rPr>
      </w:pPr>
    </w:p>
    <w:p w:rsidR="00CD2594" w:rsidRDefault="00CD2594" w:rsidP="00443E9C">
      <w:pPr>
        <w:pStyle w:val="BodyText"/>
        <w:ind w:left="0"/>
        <w:rPr>
          <w:rFonts w:ascii="Times New Roman" w:hAnsi="Times New Roman"/>
          <w:szCs w:val="24"/>
        </w:rPr>
      </w:pPr>
    </w:p>
    <w:p w:rsidR="00CD2594" w:rsidRDefault="00CD2594" w:rsidP="00443E9C">
      <w:pPr>
        <w:pStyle w:val="BodyText"/>
        <w:ind w:left="0"/>
        <w:rPr>
          <w:rFonts w:ascii="Times New Roman" w:hAnsi="Times New Roman"/>
          <w:szCs w:val="24"/>
        </w:rPr>
      </w:pPr>
    </w:p>
    <w:p w:rsidR="00CD2594" w:rsidRDefault="00CD2594" w:rsidP="00443E9C">
      <w:pPr>
        <w:pStyle w:val="BodyText"/>
        <w:ind w:left="0"/>
        <w:rPr>
          <w:rFonts w:ascii="Times New Roman" w:hAnsi="Times New Roman"/>
          <w:szCs w:val="24"/>
        </w:rPr>
      </w:pPr>
    </w:p>
    <w:p w:rsidR="00CD2594" w:rsidRDefault="00CD2594" w:rsidP="00443E9C">
      <w:pPr>
        <w:pStyle w:val="BodyText"/>
        <w:ind w:left="0"/>
        <w:rPr>
          <w:rFonts w:ascii="Times New Roman" w:hAnsi="Times New Roman"/>
          <w:szCs w:val="24"/>
        </w:rPr>
      </w:pPr>
    </w:p>
    <w:p w:rsidR="00CD2594" w:rsidRDefault="00CD2594" w:rsidP="00443E9C">
      <w:pPr>
        <w:pStyle w:val="BodyText"/>
        <w:ind w:left="0"/>
        <w:rPr>
          <w:rFonts w:ascii="Times New Roman" w:hAnsi="Times New Roman"/>
          <w:szCs w:val="24"/>
        </w:rPr>
      </w:pPr>
    </w:p>
    <w:p w:rsidR="00CD2594" w:rsidRDefault="00CD2594" w:rsidP="00443E9C">
      <w:pPr>
        <w:pStyle w:val="BodyText"/>
        <w:ind w:left="0"/>
        <w:rPr>
          <w:rFonts w:ascii="Times New Roman" w:hAnsi="Times New Roman"/>
          <w:szCs w:val="24"/>
        </w:rPr>
      </w:pPr>
    </w:p>
    <w:p w:rsidR="00CD2594" w:rsidRDefault="00CD2594" w:rsidP="00443E9C">
      <w:pPr>
        <w:pStyle w:val="BodyText"/>
        <w:ind w:left="0"/>
        <w:rPr>
          <w:rFonts w:ascii="Times New Roman" w:hAnsi="Times New Roman"/>
          <w:szCs w:val="24"/>
        </w:rPr>
      </w:pPr>
    </w:p>
    <w:p w:rsidR="005A36B3" w:rsidRDefault="005A36B3" w:rsidP="00341A62"/>
    <w:p w:rsidR="006946D8" w:rsidRDefault="006946D8" w:rsidP="00341A62"/>
    <w:p w:rsidR="00CD2594" w:rsidRDefault="00CD2594" w:rsidP="00CD2594">
      <w:pPr>
        <w:pStyle w:val="Heading2"/>
      </w:pPr>
      <w:bookmarkStart w:id="3" w:name="_Toc111687302"/>
      <w:r>
        <w:t>1- Status area</w:t>
      </w:r>
      <w:bookmarkEnd w:id="3"/>
    </w:p>
    <w:p w:rsidR="00CD2594" w:rsidRDefault="00CD2594" w:rsidP="00CD2594"/>
    <w:p w:rsidR="00FA2A89" w:rsidRDefault="00FA2A89" w:rsidP="00CD2594">
      <w:r>
        <w:t>The status area shall show : local date and time and site name, HMI IP address, logged user and an LED showing the status of the HMI.</w:t>
      </w:r>
    </w:p>
    <w:p w:rsidR="00FA2A89" w:rsidRDefault="00FA2A89" w:rsidP="00CD2594">
      <w:r>
        <w:t>The HMI status is a combination of the statuses of the different components in the system :</w:t>
      </w:r>
    </w:p>
    <w:p w:rsidR="00FA2A89" w:rsidRDefault="00FA2A89" w:rsidP="00CD2594">
      <w:r>
        <w:tab/>
        <w:t>- server PC</w:t>
      </w:r>
    </w:p>
    <w:p w:rsidR="00FA2A89" w:rsidRDefault="00FA2A89" w:rsidP="00CD2594">
      <w:r>
        <w:tab/>
        <w:t>- communication with the various PLC's</w:t>
      </w:r>
    </w:p>
    <w:p w:rsidR="00FA2A89" w:rsidRDefault="00FA2A89" w:rsidP="00CD2594">
      <w:r>
        <w:tab/>
        <w:t>- databases</w:t>
      </w:r>
    </w:p>
    <w:p w:rsidR="00FA2A89" w:rsidRDefault="00FA2A89" w:rsidP="00CD2594">
      <w:r>
        <w:tab/>
        <w:t>- other connected systems.</w:t>
      </w:r>
    </w:p>
    <w:p w:rsidR="006946D8" w:rsidRDefault="006946D8" w:rsidP="00CD2594"/>
    <w:p w:rsidR="00FA2A89" w:rsidRDefault="006946D8" w:rsidP="00FA2A89">
      <w:pPr>
        <w:keepNext/>
      </w:pPr>
      <w:r w:rsidRPr="006946D8">
        <w:rPr>
          <w:noProof/>
        </w:rPr>
        <w:drawing>
          <wp:inline distT="0" distB="0" distL="0" distR="0">
            <wp:extent cx="5943600" cy="79438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260899" cy="1505211"/>
                      <a:chOff x="551145" y="325677"/>
                      <a:chExt cx="11260899" cy="1505211"/>
                    </a:xfrm>
                  </a:grpSpPr>
                  <a:sp>
                    <a:nvSpPr>
                      <a:cNvPr id="6" name="Rectangle 5"/>
                      <a:cNvSpPr/>
                    </a:nvSpPr>
                    <a:spPr>
                      <a:xfrm>
                        <a:off x="551145" y="325678"/>
                        <a:ext cx="11260899" cy="1503122"/>
                      </a:xfrm>
                      <a:prstGeom prst="rect">
                        <a:avLst/>
                      </a:prstGeom>
                      <a:no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Connector 6"/>
                      <a:cNvCxnSpPr/>
                    </a:nvCxnSpPr>
                    <a:spPr>
                      <a:xfrm>
                        <a:off x="3206663" y="325677"/>
                        <a:ext cx="12526" cy="1490597"/>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7755699" y="340291"/>
                        <a:ext cx="12526" cy="1490597"/>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stCxn id="6" idx="1"/>
                      </a:cNvCxnSpPr>
                    </a:nvCxnSpPr>
                    <a:spPr>
                      <a:xfrm flipV="1">
                        <a:off x="551145" y="1077238"/>
                        <a:ext cx="2680570" cy="1"/>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flipV="1">
                        <a:off x="7755698" y="1089764"/>
                        <a:ext cx="3192050" cy="209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a:off x="10937310" y="340290"/>
                        <a:ext cx="12526" cy="1490597"/>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1177446" y="601249"/>
                        <a:ext cx="130035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05/22/2020</a:t>
                          </a:r>
                          <a:endParaRPr lang="en-US" dirty="0"/>
                        </a:p>
                      </a:txBody>
                      <a:useSpRect/>
                    </a:txSp>
                  </a:sp>
                  <a:sp>
                    <a:nvSpPr>
                      <a:cNvPr id="24" name="TextBox 23"/>
                      <a:cNvSpPr txBox="1"/>
                    </a:nvSpPr>
                    <a:spPr>
                      <a:xfrm>
                        <a:off x="1179534" y="1242163"/>
                        <a:ext cx="101181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11:25:30</a:t>
                          </a:r>
                          <a:endParaRPr lang="en-US" dirty="0"/>
                        </a:p>
                      </a:txBody>
                      <a:useSpRect/>
                    </a:txSp>
                  </a:sp>
                  <a:sp>
                    <a:nvSpPr>
                      <a:cNvPr id="25" name="TextBox 24"/>
                      <a:cNvSpPr txBox="1"/>
                    </a:nvSpPr>
                    <a:spPr>
                      <a:xfrm>
                        <a:off x="3484322" y="816279"/>
                        <a:ext cx="3893507"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Site Name</a:t>
                          </a:r>
                          <a:endParaRPr lang="en-US" dirty="0"/>
                        </a:p>
                      </a:txBody>
                      <a:useSpRect/>
                    </a:txSp>
                  </a:sp>
                  <a:sp>
                    <a:nvSpPr>
                      <a:cNvPr id="26" name="TextBox 25"/>
                      <a:cNvSpPr txBox="1"/>
                    </a:nvSpPr>
                    <a:spPr>
                      <a:xfrm>
                        <a:off x="7943589" y="503129"/>
                        <a:ext cx="116269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IP Address</a:t>
                          </a:r>
                          <a:endParaRPr lang="en-US" dirty="0"/>
                        </a:p>
                      </a:txBody>
                      <a:useSpRect/>
                    </a:txSp>
                  </a:sp>
                  <a:sp>
                    <a:nvSpPr>
                      <a:cNvPr id="27" name="TextBox 26"/>
                      <a:cNvSpPr txBox="1"/>
                    </a:nvSpPr>
                    <a:spPr>
                      <a:xfrm>
                        <a:off x="7918536" y="1267217"/>
                        <a:ext cx="67518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USER</a:t>
                          </a:r>
                          <a:endParaRPr lang="en-US" dirty="0"/>
                        </a:p>
                      </a:txBody>
                      <a:useSpRect/>
                    </a:txSp>
                  </a:sp>
                  <a:sp>
                    <a:nvSpPr>
                      <a:cNvPr id="28" name="Oval 27"/>
                      <a:cNvSpPr/>
                    </a:nvSpPr>
                    <a:spPr>
                      <a:xfrm>
                        <a:off x="11210795" y="951978"/>
                        <a:ext cx="300625" cy="288099"/>
                      </a:xfrm>
                      <a:prstGeom prst="ellipse">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946D8" w:rsidRDefault="00FA2A89" w:rsidP="00FA2A89">
      <w:pPr>
        <w:pStyle w:val="Caption"/>
      </w:pPr>
      <w:bookmarkStart w:id="4" w:name="_Toc48436702"/>
      <w:r>
        <w:t xml:space="preserve">Figure </w:t>
      </w:r>
      <w:r w:rsidR="00647863">
        <w:fldChar w:fldCharType="begin"/>
      </w:r>
      <w:r w:rsidR="00FB1051">
        <w:instrText xml:space="preserve"> SEQ Figure \* ARABIC </w:instrText>
      </w:r>
      <w:r w:rsidR="00647863">
        <w:fldChar w:fldCharType="separate"/>
      </w:r>
      <w:r>
        <w:rPr>
          <w:noProof/>
        </w:rPr>
        <w:t>2</w:t>
      </w:r>
      <w:r w:rsidR="00647863">
        <w:rPr>
          <w:noProof/>
        </w:rPr>
        <w:fldChar w:fldCharType="end"/>
      </w:r>
      <w:r>
        <w:t xml:space="preserve"> - Status area</w:t>
      </w:r>
      <w:bookmarkEnd w:id="4"/>
    </w:p>
    <w:p w:rsidR="00CD2594" w:rsidRDefault="00CD2594" w:rsidP="00CD2594"/>
    <w:p w:rsidR="00FA2A89" w:rsidRDefault="00FA2A89" w:rsidP="00CD2594"/>
    <w:p w:rsidR="00CD2594" w:rsidRDefault="00CD2594" w:rsidP="00CD2594">
      <w:pPr>
        <w:pStyle w:val="Heading2"/>
      </w:pPr>
      <w:bookmarkStart w:id="5" w:name="_Toc111687303"/>
      <w:r>
        <w:t>2- Main menu</w:t>
      </w:r>
      <w:bookmarkEnd w:id="5"/>
    </w:p>
    <w:p w:rsidR="00CD2594" w:rsidRDefault="00CD2594" w:rsidP="00CD2594"/>
    <w:p w:rsidR="00FA2A89" w:rsidRDefault="00FA2A89" w:rsidP="00CD2594">
      <w:r>
        <w:t>The main is composed by a series of button</w:t>
      </w:r>
      <w:r w:rsidR="00782FCB">
        <w:t>s</w:t>
      </w:r>
      <w:r>
        <w:t xml:space="preserve"> linked to the views</w:t>
      </w:r>
    </w:p>
    <w:p w:rsidR="00FA2A89" w:rsidRDefault="00FA2A89" w:rsidP="00CD2594"/>
    <w:p w:rsidR="00FA2A89" w:rsidRDefault="00FA2A89" w:rsidP="00CD2594">
      <w:r>
        <w:tab/>
        <w:t xml:space="preserve">1- General view : general layout </w:t>
      </w:r>
    </w:p>
    <w:p w:rsidR="00FA2A89" w:rsidRDefault="00FA2A89" w:rsidP="00CD2594">
      <w:r>
        <w:tab/>
        <w:t>2- Alarms : list of active alarms</w:t>
      </w:r>
    </w:p>
    <w:p w:rsidR="00FA2A89" w:rsidRDefault="00FA2A89" w:rsidP="00CD2594">
      <w:r>
        <w:tab/>
        <w:t>3 - Alarms History : list of historical alarms</w:t>
      </w:r>
    </w:p>
    <w:p w:rsidR="00FA2A89" w:rsidRDefault="00FA2A89" w:rsidP="00CD2594">
      <w:r>
        <w:tab/>
        <w:t>4 - Alarms Hit List : list of the recurrent alarms ordered per frequency and duration</w:t>
      </w:r>
    </w:p>
    <w:p w:rsidR="00FA2A89" w:rsidRDefault="00FA2A89" w:rsidP="00CD2594">
      <w:r>
        <w:tab/>
        <w:t>5 - Statistics :</w:t>
      </w:r>
    </w:p>
    <w:p w:rsidR="00FA2A89" w:rsidRDefault="00FA2A89" w:rsidP="00CD2594">
      <w:r>
        <w:tab/>
        <w:t>6 - Status : graphical overview of the status of the network and the safety system</w:t>
      </w:r>
    </w:p>
    <w:p w:rsidR="00FA2A89" w:rsidRDefault="00FA2A89" w:rsidP="00CD2594"/>
    <w:p w:rsidR="00CD2594" w:rsidRPr="00CD2594" w:rsidRDefault="00CD2594" w:rsidP="00CD2594">
      <w:pPr>
        <w:pStyle w:val="Heading2"/>
      </w:pPr>
      <w:bookmarkStart w:id="6" w:name="_Toc111687304"/>
      <w:r>
        <w:t>3- Body</w:t>
      </w:r>
      <w:bookmarkEnd w:id="6"/>
    </w:p>
    <w:p w:rsidR="00CD2594" w:rsidRPr="00D34DA5" w:rsidRDefault="00761D91" w:rsidP="00341A62">
      <w:r>
        <w:t>This section will display the views connected to the main menu buttons.</w:t>
      </w:r>
    </w:p>
    <w:p w:rsidR="00D31C5C" w:rsidRPr="00D34DA5" w:rsidRDefault="007A1A4A" w:rsidP="007A1A4A">
      <w:pPr>
        <w:pStyle w:val="Heading4"/>
      </w:pPr>
      <w:bookmarkStart w:id="7" w:name="_Toc111687305"/>
      <w:r>
        <w:t>1</w:t>
      </w:r>
      <w:r w:rsidR="00761D91">
        <w:t xml:space="preserve"> - General View</w:t>
      </w:r>
      <w:bookmarkEnd w:id="7"/>
    </w:p>
    <w:p w:rsidR="00BA1DCE" w:rsidRDefault="00BA1DCE" w:rsidP="00BA1DCE"/>
    <w:p w:rsidR="0094225B" w:rsidRDefault="0094225B" w:rsidP="00BA1DCE">
      <w:r>
        <w:t>Each bin is shown as a rectangle. The color of the rectangle indicates the state :</w:t>
      </w:r>
    </w:p>
    <w:p w:rsidR="0094225B" w:rsidRDefault="0094225B" w:rsidP="00BA1DCE">
      <w:r>
        <w:t xml:space="preserve"> </w:t>
      </w:r>
      <w:r>
        <w:tab/>
        <w:t>- Blinking blue  : bin partially full</w:t>
      </w:r>
    </w:p>
    <w:p w:rsidR="0094225B" w:rsidRDefault="0094225B" w:rsidP="00BA1DCE">
      <w:r>
        <w:tab/>
        <w:t xml:space="preserve">- </w:t>
      </w:r>
      <w:proofErr w:type="spellStart"/>
      <w:r>
        <w:t>Bue</w:t>
      </w:r>
      <w:proofErr w:type="spellEnd"/>
      <w:r>
        <w:t xml:space="preserve"> : bin full</w:t>
      </w:r>
    </w:p>
    <w:p w:rsidR="0094225B" w:rsidRDefault="0094225B" w:rsidP="00BA1DCE">
      <w:r>
        <w:tab/>
        <w:t>- Green : bin ok</w:t>
      </w:r>
    </w:p>
    <w:p w:rsidR="0094225B" w:rsidRDefault="0094225B" w:rsidP="00BA1DCE">
      <w:r>
        <w:tab/>
        <w:t>- Gray : bin disabled</w:t>
      </w:r>
    </w:p>
    <w:p w:rsidR="00B0257C" w:rsidRDefault="00B0257C" w:rsidP="00BA1DCE">
      <w:r>
        <w:tab/>
        <w:t xml:space="preserve">- Blinking Orange : confirmation </w:t>
      </w:r>
      <w:proofErr w:type="spellStart"/>
      <w:r>
        <w:t>Pe</w:t>
      </w:r>
      <w:proofErr w:type="spellEnd"/>
      <w:r>
        <w:t xml:space="preserve"> Blocked</w:t>
      </w:r>
    </w:p>
    <w:p w:rsidR="0094225B" w:rsidRDefault="0094225B" w:rsidP="00BA1DCE"/>
    <w:p w:rsidR="00B0257C" w:rsidRDefault="00B0257C" w:rsidP="00BA1DCE"/>
    <w:p w:rsidR="00B0257C" w:rsidRDefault="00B0257C" w:rsidP="00BA1DCE">
      <w:r>
        <w:t>Bin numbering</w:t>
      </w:r>
      <w:r w:rsidR="005657F5">
        <w:t xml:space="preserve"> and Inputs monitoring</w:t>
      </w:r>
      <w:r>
        <w:t xml:space="preserve"> :</w:t>
      </w:r>
    </w:p>
    <w:p w:rsidR="00352B94" w:rsidRDefault="0041105B" w:rsidP="007A1A4A">
      <w:pPr>
        <w:pStyle w:val="Heading4"/>
      </w:pPr>
      <w:r w:rsidRPr="0041105B">
        <w:rPr>
          <w:noProof/>
        </w:rPr>
        <w:drawing>
          <wp:inline distT="0" distB="0" distL="0" distR="0">
            <wp:extent cx="5943600" cy="3264535"/>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311003" cy="6212909"/>
                      <a:chOff x="526093" y="363255"/>
                      <a:chExt cx="11311003" cy="6212909"/>
                    </a:xfrm>
                  </a:grpSpPr>
                  <a:sp>
                    <a:nvSpPr>
                      <a:cNvPr id="2" name="Rectangle 1"/>
                      <a:cNvSpPr/>
                    </a:nvSpPr>
                    <a:spPr>
                      <a:xfrm>
                        <a:off x="526093" y="363256"/>
                        <a:ext cx="11285951" cy="6212908"/>
                      </a:xfrm>
                      <a:prstGeom prst="rect">
                        <a:avLst/>
                      </a:prstGeom>
                      <a:no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 name="Straight Connector 2"/>
                      <a:cNvCxnSpPr/>
                    </a:nvCxnSpPr>
                    <a:spPr>
                      <a:xfrm>
                        <a:off x="538619" y="1189973"/>
                        <a:ext cx="11210795"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 name="Straight Connector 3"/>
                      <a:cNvCxnSpPr/>
                    </a:nvCxnSpPr>
                    <a:spPr>
                      <a:xfrm>
                        <a:off x="528180" y="5538592"/>
                        <a:ext cx="11308916" cy="1043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 name="Straight Connector 4"/>
                      <a:cNvCxnSpPr/>
                    </a:nvCxnSpPr>
                    <a:spPr>
                      <a:xfrm>
                        <a:off x="3194137" y="363255"/>
                        <a:ext cx="12526" cy="82671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 name="Straight Connector 5"/>
                      <a:cNvCxnSpPr/>
                    </a:nvCxnSpPr>
                    <a:spPr>
                      <a:xfrm flipV="1">
                        <a:off x="530267" y="6129403"/>
                        <a:ext cx="11273425" cy="25052"/>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1177446" y="601249"/>
                        <a:ext cx="122828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Status area</a:t>
                          </a:r>
                        </a:p>
                      </a:txBody>
                      <a:useSpRect/>
                    </a:txSp>
                  </a:sp>
                  <a:sp>
                    <a:nvSpPr>
                      <a:cNvPr id="8" name="TextBox 7"/>
                      <a:cNvSpPr txBox="1"/>
                    </a:nvSpPr>
                    <a:spPr>
                      <a:xfrm>
                        <a:off x="3822525" y="590810"/>
                        <a:ext cx="12634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Main menu</a:t>
                          </a:r>
                        </a:p>
                      </a:txBody>
                      <a:useSpRect/>
                    </a:txSp>
                  </a:sp>
                  <a:sp>
                    <a:nvSpPr>
                      <a:cNvPr id="10" name="TextBox 9"/>
                      <a:cNvSpPr txBox="1"/>
                    </a:nvSpPr>
                    <a:spPr>
                      <a:xfrm>
                        <a:off x="828805" y="5638799"/>
                        <a:ext cx="7457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Alarm</a:t>
                          </a:r>
                        </a:p>
                      </a:txBody>
                      <a:useSpRect/>
                    </a:txSp>
                  </a:sp>
                  <a:sp>
                    <a:nvSpPr>
                      <a:cNvPr id="11" name="TextBox 10"/>
                      <a:cNvSpPr txBox="1"/>
                    </a:nvSpPr>
                    <a:spPr>
                      <a:xfrm>
                        <a:off x="816279" y="6177419"/>
                        <a:ext cx="4828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Lift</a:t>
                          </a:r>
                        </a:p>
                      </a:txBody>
                      <a:useSpRect/>
                    </a:txSp>
                  </a:sp>
                  <a:pic>
                    <a:nvPicPr>
                      <a:cNvPr id="66" name="Picture 65" descr="MachineView.png"/>
                      <a:cNvPicPr>
                        <a:picLocks noChangeAspect="1"/>
                      </a:cNvPicPr>
                    </a:nvPicPr>
                    <a:blipFill>
                      <a:blip r:embed="rId11" cstate="print"/>
                      <a:stretch>
                        <a:fillRect/>
                      </a:stretch>
                    </a:blipFill>
                    <a:spPr>
                      <a:xfrm>
                        <a:off x="2016778" y="1238794"/>
                        <a:ext cx="8730391" cy="4240266"/>
                      </a:xfrm>
                      <a:prstGeom prst="rect">
                        <a:avLst/>
                      </a:prstGeom>
                    </a:spPr>
                  </a:pic>
                  <a:pic>
                    <a:nvPicPr>
                      <a:cNvPr id="67" name="Picture 66" descr="CapturePeOk.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42AC6629-B0DC-40AE-9B65-47C7C3B94207}"/>
                          </a:ext>
                        </a:extLst>
                      </a:cNvPr>
                      <a:cNvPicPr>
                        <a:picLocks noChangeAspect="1"/>
                      </a:cNvPicPr>
                    </a:nvPicPr>
                    <a:blipFill>
                      <a:blip r:embed="rId12" cstate="print"/>
                      <a:stretch>
                        <a:fillRect/>
                      </a:stretch>
                    </a:blipFill>
                    <a:spPr>
                      <a:xfrm>
                        <a:off x="2717874" y="3456481"/>
                        <a:ext cx="127352" cy="120650"/>
                      </a:xfrm>
                      <a:prstGeom prst="rect">
                        <a:avLst/>
                      </a:prstGeom>
                    </a:spPr>
                  </a:pic>
                  <a:pic>
                    <a:nvPicPr>
                      <a:cNvPr id="68" name="Picture 67" descr="CapturePeOk.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42AC6629-B0DC-40AE-9B65-47C7C3B94207}"/>
                          </a:ext>
                        </a:extLst>
                      </a:cNvPr>
                      <a:cNvPicPr>
                        <a:picLocks noChangeAspect="1"/>
                      </a:cNvPicPr>
                    </a:nvPicPr>
                    <a:blipFill>
                      <a:blip r:embed="rId12" cstate="print"/>
                      <a:stretch>
                        <a:fillRect/>
                      </a:stretch>
                    </a:blipFill>
                    <a:spPr>
                      <a:xfrm>
                        <a:off x="6066716" y="3670237"/>
                        <a:ext cx="127352" cy="120650"/>
                      </a:xfrm>
                      <a:prstGeom prst="rect">
                        <a:avLst/>
                      </a:prstGeom>
                    </a:spPr>
                  </a:pic>
                  <a:pic>
                    <a:nvPicPr>
                      <a:cNvPr id="69" name="Picture 68" descr="CapturePeOk.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42AC6629-B0DC-40AE-9B65-47C7C3B94207}"/>
                          </a:ext>
                        </a:extLst>
                      </a:cNvPr>
                      <a:cNvPicPr>
                        <a:picLocks noChangeAspect="1"/>
                      </a:cNvPicPr>
                    </a:nvPicPr>
                    <a:blipFill>
                      <a:blip r:embed="rId12" cstate="print"/>
                      <a:stretch>
                        <a:fillRect/>
                      </a:stretch>
                    </a:blipFill>
                    <a:spPr>
                      <a:xfrm>
                        <a:off x="8608035" y="3622736"/>
                        <a:ext cx="127352" cy="120650"/>
                      </a:xfrm>
                      <a:prstGeom prst="rect">
                        <a:avLst/>
                      </a:prstGeom>
                    </a:spPr>
                  </a:pic>
                  <a:pic>
                    <a:nvPicPr>
                      <a:cNvPr id="70" name="Picture 69" descr="CapturePeOk.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42AC6629-B0DC-40AE-9B65-47C7C3B94207}"/>
                          </a:ext>
                        </a:extLst>
                      </a:cNvPr>
                      <a:cNvPicPr>
                        <a:picLocks noChangeAspect="1"/>
                      </a:cNvPicPr>
                    </a:nvPicPr>
                    <a:blipFill>
                      <a:blip r:embed="rId12" cstate="print"/>
                      <a:stretch>
                        <a:fillRect/>
                      </a:stretch>
                    </a:blipFill>
                    <a:spPr>
                      <a:xfrm>
                        <a:off x="5834734" y="3520251"/>
                        <a:ext cx="127352" cy="120650"/>
                      </a:xfrm>
                      <a:prstGeom prst="rect">
                        <a:avLst/>
                      </a:prstGeom>
                    </a:spPr>
                  </a:pic>
                  <a:sp>
                    <a:nvSpPr>
                      <a:cNvPr id="71" name="Rectangle 70"/>
                      <a:cNvSpPr/>
                    </a:nvSpPr>
                    <a:spPr>
                      <a:xfrm>
                        <a:off x="4583439" y="1550245"/>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ectangle 71"/>
                      <a:cNvSpPr/>
                    </a:nvSpPr>
                    <a:spPr>
                      <a:xfrm>
                        <a:off x="4759589" y="1690770"/>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Rectangle 72"/>
                      <a:cNvSpPr/>
                    </a:nvSpPr>
                    <a:spPr>
                      <a:xfrm>
                        <a:off x="3750214" y="1548270"/>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Rectangle 73"/>
                      <a:cNvSpPr/>
                    </a:nvSpPr>
                    <a:spPr>
                      <a:xfrm>
                        <a:off x="3902614" y="1688795"/>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Rectangle 75"/>
                      <a:cNvSpPr/>
                    </a:nvSpPr>
                    <a:spPr>
                      <a:xfrm>
                        <a:off x="2916989" y="1546295"/>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Rectangle 76"/>
                      <a:cNvSpPr/>
                    </a:nvSpPr>
                    <a:spPr>
                      <a:xfrm>
                        <a:off x="3081264" y="1686820"/>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ectangle 77"/>
                      <a:cNvSpPr/>
                    </a:nvSpPr>
                    <a:spPr>
                      <a:xfrm>
                        <a:off x="4721989" y="4051919"/>
                        <a:ext cx="491279" cy="781337"/>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Rectangle 78"/>
                      <a:cNvSpPr/>
                    </a:nvSpPr>
                    <a:spPr>
                      <a:xfrm>
                        <a:off x="3876889" y="4049944"/>
                        <a:ext cx="491279" cy="781337"/>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Rectangle 79"/>
                      <a:cNvSpPr/>
                    </a:nvSpPr>
                    <a:spPr>
                      <a:xfrm>
                        <a:off x="3069389" y="4049944"/>
                        <a:ext cx="491279" cy="781337"/>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TextBox 89"/>
                      <a:cNvSpPr txBox="1"/>
                    </a:nvSpPr>
                    <a:spPr>
                      <a:xfrm>
                        <a:off x="4841565" y="1986816"/>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a:t>01</a:t>
                          </a:r>
                        </a:p>
                      </a:txBody>
                      <a:useSpRect/>
                    </a:txSp>
                  </a:sp>
                  <a:sp>
                    <a:nvSpPr>
                      <a:cNvPr id="92" name="TextBox 91"/>
                      <a:cNvSpPr txBox="1"/>
                    </a:nvSpPr>
                    <a:spPr>
                      <a:xfrm>
                        <a:off x="4532811" y="1499929"/>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04</a:t>
                          </a:r>
                          <a:endParaRPr lang="en-US" sz="1000" b="1" dirty="0"/>
                        </a:p>
                      </a:txBody>
                      <a:useSpRect/>
                    </a:txSp>
                  </a:sp>
                  <a:sp>
                    <a:nvSpPr>
                      <a:cNvPr id="96" name="TextBox 95"/>
                      <a:cNvSpPr txBox="1"/>
                    </a:nvSpPr>
                    <a:spPr>
                      <a:xfrm>
                        <a:off x="3974668" y="1986815"/>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02</a:t>
                          </a:r>
                          <a:endParaRPr lang="en-US" sz="1000" b="1" dirty="0"/>
                        </a:p>
                      </a:txBody>
                      <a:useSpRect/>
                    </a:txSp>
                  </a:sp>
                  <a:sp>
                    <a:nvSpPr>
                      <a:cNvPr id="97" name="TextBox 96"/>
                      <a:cNvSpPr txBox="1"/>
                    </a:nvSpPr>
                    <a:spPr>
                      <a:xfrm>
                        <a:off x="3121624" y="1988797"/>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03</a:t>
                          </a:r>
                          <a:endParaRPr lang="en-US" sz="1000" b="1" dirty="0"/>
                        </a:p>
                      </a:txBody>
                      <a:useSpRect/>
                    </a:txSp>
                  </a:sp>
                  <a:sp>
                    <a:nvSpPr>
                      <a:cNvPr id="98" name="TextBox 97"/>
                      <a:cNvSpPr txBox="1"/>
                    </a:nvSpPr>
                    <a:spPr>
                      <a:xfrm>
                        <a:off x="3691640" y="1501907"/>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05</a:t>
                          </a:r>
                          <a:endParaRPr lang="en-US" sz="1000" b="1" dirty="0"/>
                        </a:p>
                      </a:txBody>
                      <a:useSpRect/>
                    </a:txSp>
                  </a:sp>
                  <a:sp>
                    <a:nvSpPr>
                      <a:cNvPr id="99" name="TextBox 98"/>
                      <a:cNvSpPr txBox="1"/>
                    </a:nvSpPr>
                    <a:spPr>
                      <a:xfrm>
                        <a:off x="2860370" y="1501907"/>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06</a:t>
                          </a:r>
                          <a:endParaRPr lang="en-US" sz="1000" b="1" dirty="0"/>
                        </a:p>
                      </a:txBody>
                      <a:useSpRect/>
                    </a:txSp>
                  </a:sp>
                  <a:sp>
                    <a:nvSpPr>
                      <a:cNvPr id="100" name="TextBox 99"/>
                      <a:cNvSpPr txBox="1"/>
                    </a:nvSpPr>
                    <a:spPr>
                      <a:xfrm>
                        <a:off x="4796045" y="4328233"/>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07</a:t>
                          </a:r>
                          <a:endParaRPr lang="en-US" sz="1000" b="1" dirty="0"/>
                        </a:p>
                      </a:txBody>
                      <a:useSpRect/>
                    </a:txSp>
                  </a:sp>
                  <a:sp>
                    <a:nvSpPr>
                      <a:cNvPr id="101" name="TextBox 100"/>
                      <a:cNvSpPr txBox="1"/>
                    </a:nvSpPr>
                    <a:spPr>
                      <a:xfrm>
                        <a:off x="3964772" y="4316358"/>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08</a:t>
                          </a:r>
                          <a:endParaRPr lang="en-US" sz="1000" b="1" dirty="0"/>
                        </a:p>
                      </a:txBody>
                      <a:useSpRect/>
                    </a:txSp>
                  </a:sp>
                  <a:sp>
                    <a:nvSpPr>
                      <a:cNvPr id="102" name="TextBox 101"/>
                      <a:cNvSpPr txBox="1"/>
                    </a:nvSpPr>
                    <a:spPr>
                      <a:xfrm>
                        <a:off x="3167146" y="4302504"/>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09</a:t>
                          </a:r>
                          <a:endParaRPr lang="en-US" sz="1000" b="1" dirty="0"/>
                        </a:p>
                      </a:txBody>
                      <a:useSpRect/>
                    </a:txSp>
                  </a:sp>
                  <a:sp>
                    <a:nvSpPr>
                      <a:cNvPr id="104" name="TextBox 69"/>
                      <a:cNvSpPr txBox="1"/>
                    </a:nvSpPr>
                    <a:spPr>
                      <a:xfrm>
                        <a:off x="1044072" y="4011979"/>
                        <a:ext cx="909137" cy="246221"/>
                      </a:xfrm>
                      <a:prstGeom prst="rect">
                        <a:avLst/>
                      </a:prstGeom>
                      <a:noFill/>
                      <a:ln>
                        <a:solidFill>
                          <a:schemeClr val="tx1">
                            <a:lumMod val="95000"/>
                            <a:lumOff val="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REJECT_PE </a:t>
                          </a:r>
                          <a:endParaRPr lang="en-US" sz="1000" dirty="0"/>
                        </a:p>
                      </a:txBody>
                      <a:useSpRect/>
                    </a:txSp>
                  </a:sp>
                  <a:cxnSp>
                    <a:nvCxnSpPr>
                      <a:cNvPr id="105" name="Straight Arrow Connector 104"/>
                      <a:cNvCxnSpPr>
                        <a:stCxn id="104" idx="0"/>
                        <a:endCxn id="67" idx="1"/>
                      </a:cNvCxnSpPr>
                    </a:nvCxnSpPr>
                    <a:spPr>
                      <a:xfrm flipV="1">
                        <a:off x="1498641" y="3516806"/>
                        <a:ext cx="1219233" cy="495173"/>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8" name="TextBox 69"/>
                      <a:cNvSpPr txBox="1"/>
                    </a:nvSpPr>
                    <a:spPr>
                      <a:xfrm>
                        <a:off x="5055953" y="4928260"/>
                        <a:ext cx="1273595" cy="246221"/>
                      </a:xfrm>
                      <a:prstGeom prst="rect">
                        <a:avLst/>
                      </a:prstGeom>
                      <a:noFill/>
                      <a:ln>
                        <a:solidFill>
                          <a:schemeClr val="tx1">
                            <a:lumMod val="95000"/>
                            <a:lumOff val="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SORTER_ENTRY_PE </a:t>
                          </a:r>
                          <a:endParaRPr lang="en-US" sz="1000" dirty="0"/>
                        </a:p>
                      </a:txBody>
                      <a:useSpRect/>
                    </a:txSp>
                  </a:sp>
                  <a:cxnSp>
                    <a:nvCxnSpPr>
                      <a:cNvPr id="109" name="Straight Arrow Connector 108"/>
                      <a:cNvCxnSpPr>
                        <a:stCxn id="108" idx="0"/>
                        <a:endCxn id="70" idx="2"/>
                      </a:cNvCxnSpPr>
                    </a:nvCxnSpPr>
                    <a:spPr>
                      <a:xfrm flipV="1">
                        <a:off x="5692751" y="3640901"/>
                        <a:ext cx="205659" cy="128735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0" name="TextBox 69"/>
                      <a:cNvSpPr txBox="1"/>
                    </a:nvSpPr>
                    <a:spPr>
                      <a:xfrm>
                        <a:off x="6562140" y="4904509"/>
                        <a:ext cx="1489330" cy="246221"/>
                      </a:xfrm>
                      <a:prstGeom prst="rect">
                        <a:avLst/>
                      </a:prstGeom>
                      <a:noFill/>
                      <a:ln>
                        <a:solidFill>
                          <a:schemeClr val="tx1">
                            <a:lumMod val="95000"/>
                            <a:lumOff val="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TRANSPORT_EXIT_PE</a:t>
                          </a:r>
                          <a:endParaRPr lang="en-US" sz="1000" dirty="0"/>
                        </a:p>
                      </a:txBody>
                      <a:useSpRect/>
                    </a:txSp>
                  </a:sp>
                  <a:cxnSp>
                    <a:nvCxnSpPr>
                      <a:cNvPr id="111" name="Straight Arrow Connector 110"/>
                      <a:cNvCxnSpPr>
                        <a:stCxn id="110" idx="0"/>
                        <a:endCxn id="68" idx="2"/>
                      </a:cNvCxnSpPr>
                    </a:nvCxnSpPr>
                    <a:spPr>
                      <a:xfrm flipH="1" flipV="1">
                        <a:off x="6130392" y="3790887"/>
                        <a:ext cx="1176413" cy="111362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2" name="TextBox 69"/>
                      <a:cNvSpPr txBox="1"/>
                    </a:nvSpPr>
                    <a:spPr>
                      <a:xfrm>
                        <a:off x="8709596" y="4655128"/>
                        <a:ext cx="1966322" cy="250278"/>
                      </a:xfrm>
                      <a:prstGeom prst="rect">
                        <a:avLst/>
                      </a:prstGeom>
                      <a:noFill/>
                      <a:ln>
                        <a:solidFill>
                          <a:schemeClr val="tx1">
                            <a:lumMod val="95000"/>
                            <a:lumOff val="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TRACKING_TRIGGER_PHOTO_EYE </a:t>
                          </a:r>
                          <a:endParaRPr lang="en-US" sz="1000" dirty="0"/>
                        </a:p>
                      </a:txBody>
                      <a:useSpRect/>
                    </a:txSp>
                  </a:sp>
                  <a:cxnSp>
                    <a:nvCxnSpPr>
                      <a:cNvPr id="113" name="Straight Arrow Connector 112"/>
                      <a:cNvCxnSpPr>
                        <a:stCxn id="112" idx="0"/>
                        <a:endCxn id="69" idx="2"/>
                      </a:cNvCxnSpPr>
                    </a:nvCxnSpPr>
                    <a:spPr>
                      <a:xfrm flipH="1" flipV="1">
                        <a:off x="8671711" y="3743386"/>
                        <a:ext cx="1021046" cy="91174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Rectangle 41"/>
                      <a:cNvSpPr/>
                    </a:nvSpPr>
                    <a:spPr>
                      <a:xfrm>
                        <a:off x="2271763" y="2753554"/>
                        <a:ext cx="491279" cy="781337"/>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2357671" y="3006154"/>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10</a:t>
                          </a:r>
                          <a:endParaRPr lang="en-US" sz="1000" b="1" dirty="0"/>
                        </a:p>
                      </a:txBody>
                      <a:useSpRect/>
                    </a:txSp>
                  </a:sp>
                </lc:lockedCanvas>
              </a:graphicData>
            </a:graphic>
          </wp:inline>
        </w:drawing>
      </w:r>
    </w:p>
    <w:p w:rsidR="00B0257C" w:rsidRDefault="00B0257C" w:rsidP="00B0257C"/>
    <w:p w:rsidR="00B0257C" w:rsidRDefault="00B0257C" w:rsidP="00B0257C"/>
    <w:p w:rsidR="00B0257C" w:rsidRDefault="00B0257C" w:rsidP="00B0257C">
      <w:r>
        <w:t xml:space="preserve">Conveyor </w:t>
      </w:r>
      <w:r w:rsidR="00DF73BB">
        <w:t xml:space="preserve">and Induction Line </w:t>
      </w:r>
      <w:r>
        <w:t>naming :</w:t>
      </w:r>
    </w:p>
    <w:p w:rsidR="00B0257C" w:rsidRDefault="00B0257C" w:rsidP="00B0257C"/>
    <w:p w:rsidR="00B0257C" w:rsidRDefault="0041105B" w:rsidP="00B0257C">
      <w:r w:rsidRPr="0041105B">
        <w:rPr>
          <w:noProof/>
        </w:rPr>
        <w:drawing>
          <wp:inline distT="0" distB="0" distL="0" distR="0">
            <wp:extent cx="5943600" cy="3264535"/>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311003" cy="6212909"/>
                      <a:chOff x="526093" y="363255"/>
                      <a:chExt cx="11311003" cy="6212909"/>
                    </a:xfrm>
                  </a:grpSpPr>
                  <a:sp>
                    <a:nvSpPr>
                      <a:cNvPr id="4" name="Rectangle 3"/>
                      <a:cNvSpPr/>
                    </a:nvSpPr>
                    <a:spPr>
                      <a:xfrm>
                        <a:off x="526093" y="363256"/>
                        <a:ext cx="11285951" cy="6212908"/>
                      </a:xfrm>
                      <a:prstGeom prst="rect">
                        <a:avLst/>
                      </a:prstGeom>
                      <a:no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nvCxnSpPr>
                    <a:spPr>
                      <a:xfrm>
                        <a:off x="538619" y="1189973"/>
                        <a:ext cx="11210795"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 name="Straight Connector 5"/>
                      <a:cNvCxnSpPr/>
                    </a:nvCxnSpPr>
                    <a:spPr>
                      <a:xfrm>
                        <a:off x="528180" y="5538592"/>
                        <a:ext cx="11308916" cy="1043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a:off x="3194137" y="363255"/>
                        <a:ext cx="12526" cy="82671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flipV="1">
                        <a:off x="530267" y="6129403"/>
                        <a:ext cx="11273425" cy="25052"/>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1177446" y="601249"/>
                        <a:ext cx="122828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Status area</a:t>
                          </a:r>
                        </a:p>
                      </a:txBody>
                      <a:useSpRect/>
                    </a:txSp>
                  </a:sp>
                  <a:sp>
                    <a:nvSpPr>
                      <a:cNvPr id="10" name="TextBox 9"/>
                      <a:cNvSpPr txBox="1"/>
                    </a:nvSpPr>
                    <a:spPr>
                      <a:xfrm>
                        <a:off x="3822525" y="590810"/>
                        <a:ext cx="12634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Main menu</a:t>
                          </a:r>
                        </a:p>
                      </a:txBody>
                      <a:useSpRect/>
                    </a:txSp>
                  </a:sp>
                  <a:sp>
                    <a:nvSpPr>
                      <a:cNvPr id="11" name="TextBox 10"/>
                      <a:cNvSpPr txBox="1"/>
                    </a:nvSpPr>
                    <a:spPr>
                      <a:xfrm>
                        <a:off x="828805" y="5638799"/>
                        <a:ext cx="7457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Alarm</a:t>
                          </a:r>
                        </a:p>
                      </a:txBody>
                      <a:useSpRect/>
                    </a:txSp>
                  </a:sp>
                  <a:sp>
                    <a:nvSpPr>
                      <a:cNvPr id="12" name="TextBox 11"/>
                      <a:cNvSpPr txBox="1"/>
                    </a:nvSpPr>
                    <a:spPr>
                      <a:xfrm>
                        <a:off x="816279" y="6177419"/>
                        <a:ext cx="4828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Lift</a:t>
                          </a:r>
                        </a:p>
                      </a:txBody>
                      <a:useSpRect/>
                    </a:txSp>
                  </a:sp>
                  <a:pic>
                    <a:nvPicPr>
                      <a:cNvPr id="14" name="Picture 13" descr="MachineView.png"/>
                      <a:cNvPicPr>
                        <a:picLocks noChangeAspect="1"/>
                      </a:cNvPicPr>
                    </a:nvPicPr>
                    <a:blipFill>
                      <a:blip r:embed="rId11" cstate="print"/>
                      <a:stretch>
                        <a:fillRect/>
                      </a:stretch>
                    </a:blipFill>
                    <a:spPr>
                      <a:xfrm>
                        <a:off x="2016778" y="1238794"/>
                        <a:ext cx="8730391" cy="4240266"/>
                      </a:xfrm>
                      <a:prstGeom prst="rect">
                        <a:avLst/>
                      </a:prstGeom>
                    </a:spPr>
                  </a:pic>
                  <a:pic>
                    <a:nvPicPr>
                      <a:cNvPr id="15" name="Picture 14" descr="CapturePeOk.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42AC6629-B0DC-40AE-9B65-47C7C3B94207}"/>
                          </a:ext>
                        </a:extLst>
                      </a:cNvPr>
                      <a:cNvPicPr>
                        <a:picLocks noChangeAspect="1"/>
                      </a:cNvPicPr>
                    </a:nvPicPr>
                    <a:blipFill>
                      <a:blip r:embed="rId12" cstate="print"/>
                      <a:stretch>
                        <a:fillRect/>
                      </a:stretch>
                    </a:blipFill>
                    <a:spPr>
                      <a:xfrm>
                        <a:off x="2717874" y="3456481"/>
                        <a:ext cx="127352" cy="120650"/>
                      </a:xfrm>
                      <a:prstGeom prst="rect">
                        <a:avLst/>
                      </a:prstGeom>
                    </a:spPr>
                  </a:pic>
                  <a:pic>
                    <a:nvPicPr>
                      <a:cNvPr id="16" name="Picture 15" descr="CapturePeOk.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42AC6629-B0DC-40AE-9B65-47C7C3B94207}"/>
                          </a:ext>
                        </a:extLst>
                      </a:cNvPr>
                      <a:cNvPicPr>
                        <a:picLocks noChangeAspect="1"/>
                      </a:cNvPicPr>
                    </a:nvPicPr>
                    <a:blipFill>
                      <a:blip r:embed="rId12" cstate="print"/>
                      <a:stretch>
                        <a:fillRect/>
                      </a:stretch>
                    </a:blipFill>
                    <a:spPr>
                      <a:xfrm>
                        <a:off x="6066716" y="3670237"/>
                        <a:ext cx="127352" cy="120650"/>
                      </a:xfrm>
                      <a:prstGeom prst="rect">
                        <a:avLst/>
                      </a:prstGeom>
                    </a:spPr>
                  </a:pic>
                  <a:pic>
                    <a:nvPicPr>
                      <a:cNvPr id="17" name="Picture 16" descr="CapturePeOk.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42AC6629-B0DC-40AE-9B65-47C7C3B94207}"/>
                          </a:ext>
                        </a:extLst>
                      </a:cNvPr>
                      <a:cNvPicPr>
                        <a:picLocks noChangeAspect="1"/>
                      </a:cNvPicPr>
                    </a:nvPicPr>
                    <a:blipFill>
                      <a:blip r:embed="rId12" cstate="print"/>
                      <a:stretch>
                        <a:fillRect/>
                      </a:stretch>
                    </a:blipFill>
                    <a:spPr>
                      <a:xfrm>
                        <a:off x="8608035" y="3622736"/>
                        <a:ext cx="127352" cy="120650"/>
                      </a:xfrm>
                      <a:prstGeom prst="rect">
                        <a:avLst/>
                      </a:prstGeom>
                    </a:spPr>
                  </a:pic>
                  <a:pic>
                    <a:nvPicPr>
                      <a:cNvPr id="18" name="Picture 17" descr="CapturePeOk.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42AC6629-B0DC-40AE-9B65-47C7C3B94207}"/>
                          </a:ext>
                        </a:extLst>
                      </a:cNvPr>
                      <a:cNvPicPr>
                        <a:picLocks noChangeAspect="1"/>
                      </a:cNvPicPr>
                    </a:nvPicPr>
                    <a:blipFill>
                      <a:blip r:embed="rId12" cstate="print"/>
                      <a:stretch>
                        <a:fillRect/>
                      </a:stretch>
                    </a:blipFill>
                    <a:spPr>
                      <a:xfrm>
                        <a:off x="5834734" y="3520251"/>
                        <a:ext cx="127352" cy="120650"/>
                      </a:xfrm>
                      <a:prstGeom prst="rect">
                        <a:avLst/>
                      </a:prstGeom>
                    </a:spPr>
                  </a:pic>
                  <a:sp>
                    <a:nvSpPr>
                      <a:cNvPr id="19" name="Rectangle 18"/>
                      <a:cNvSpPr/>
                    </a:nvSpPr>
                    <a:spPr>
                      <a:xfrm>
                        <a:off x="4583439" y="1550245"/>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4759589" y="1690770"/>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3750214" y="1548270"/>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3902614" y="1688795"/>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2916989" y="1546295"/>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3081264" y="1686820"/>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4721989" y="4051919"/>
                        <a:ext cx="491279" cy="781337"/>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3876889" y="4049944"/>
                        <a:ext cx="491279" cy="781337"/>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ectangle 26"/>
                      <a:cNvSpPr/>
                    </a:nvSpPr>
                    <a:spPr>
                      <a:xfrm>
                        <a:off x="3069389" y="4049944"/>
                        <a:ext cx="491279" cy="781337"/>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Box 27"/>
                      <a:cNvSpPr txBox="1"/>
                    </a:nvSpPr>
                    <a:spPr>
                      <a:xfrm>
                        <a:off x="4841565" y="1986816"/>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a:t>01</a:t>
                          </a:r>
                        </a:p>
                      </a:txBody>
                      <a:useSpRect/>
                    </a:txSp>
                  </a:sp>
                  <a:sp>
                    <a:nvSpPr>
                      <a:cNvPr id="29" name="TextBox 28"/>
                      <a:cNvSpPr txBox="1"/>
                    </a:nvSpPr>
                    <a:spPr>
                      <a:xfrm>
                        <a:off x="4532810" y="1511803"/>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04</a:t>
                          </a:r>
                          <a:endParaRPr lang="en-US" sz="1000" b="1" dirty="0"/>
                        </a:p>
                      </a:txBody>
                      <a:useSpRect/>
                    </a:txSp>
                  </a:sp>
                  <a:sp>
                    <a:nvSpPr>
                      <a:cNvPr id="30" name="TextBox 29"/>
                      <a:cNvSpPr txBox="1"/>
                    </a:nvSpPr>
                    <a:spPr>
                      <a:xfrm>
                        <a:off x="3974668" y="1986815"/>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02</a:t>
                          </a:r>
                          <a:endParaRPr lang="en-US" sz="1000" b="1" dirty="0"/>
                        </a:p>
                      </a:txBody>
                      <a:useSpRect/>
                    </a:txSp>
                  </a:sp>
                  <a:sp>
                    <a:nvSpPr>
                      <a:cNvPr id="31" name="TextBox 30"/>
                      <a:cNvSpPr txBox="1"/>
                    </a:nvSpPr>
                    <a:spPr>
                      <a:xfrm>
                        <a:off x="3121624" y="1988797"/>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03</a:t>
                          </a:r>
                          <a:endParaRPr lang="en-US" sz="1000" b="1" dirty="0"/>
                        </a:p>
                      </a:txBody>
                      <a:useSpRect/>
                    </a:txSp>
                  </a:sp>
                  <a:sp>
                    <a:nvSpPr>
                      <a:cNvPr id="32" name="TextBox 31"/>
                      <a:cNvSpPr txBox="1"/>
                    </a:nvSpPr>
                    <a:spPr>
                      <a:xfrm>
                        <a:off x="3691640" y="1501907"/>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05</a:t>
                          </a:r>
                          <a:endParaRPr lang="en-US" sz="1000" b="1" dirty="0"/>
                        </a:p>
                      </a:txBody>
                      <a:useSpRect/>
                    </a:txSp>
                  </a:sp>
                  <a:sp>
                    <a:nvSpPr>
                      <a:cNvPr id="33" name="TextBox 32"/>
                      <a:cNvSpPr txBox="1"/>
                    </a:nvSpPr>
                    <a:spPr>
                      <a:xfrm>
                        <a:off x="2860370" y="1501907"/>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06</a:t>
                          </a:r>
                          <a:endParaRPr lang="en-US" sz="1000" b="1" dirty="0"/>
                        </a:p>
                      </a:txBody>
                      <a:useSpRect/>
                    </a:txSp>
                  </a:sp>
                  <a:sp>
                    <a:nvSpPr>
                      <a:cNvPr id="34" name="TextBox 33"/>
                      <a:cNvSpPr txBox="1"/>
                    </a:nvSpPr>
                    <a:spPr>
                      <a:xfrm>
                        <a:off x="4796045" y="4328233"/>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07</a:t>
                          </a:r>
                          <a:endParaRPr lang="en-US" sz="1000" b="1" dirty="0"/>
                        </a:p>
                      </a:txBody>
                      <a:useSpRect/>
                    </a:txSp>
                  </a:sp>
                  <a:sp>
                    <a:nvSpPr>
                      <a:cNvPr id="35" name="TextBox 34"/>
                      <a:cNvSpPr txBox="1"/>
                    </a:nvSpPr>
                    <a:spPr>
                      <a:xfrm>
                        <a:off x="3964772" y="4316358"/>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08</a:t>
                          </a:r>
                          <a:endParaRPr lang="en-US" sz="1000" b="1" dirty="0"/>
                        </a:p>
                      </a:txBody>
                      <a:useSpRect/>
                    </a:txSp>
                  </a:sp>
                  <a:sp>
                    <a:nvSpPr>
                      <a:cNvPr id="36" name="TextBox 35"/>
                      <a:cNvSpPr txBox="1"/>
                    </a:nvSpPr>
                    <a:spPr>
                      <a:xfrm>
                        <a:off x="3167146" y="4302504"/>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09</a:t>
                          </a:r>
                          <a:endParaRPr lang="en-US" sz="1000" b="1" dirty="0"/>
                        </a:p>
                      </a:txBody>
                      <a:useSpRect/>
                    </a:txSp>
                  </a:sp>
                  <a:sp>
                    <a:nvSpPr>
                      <a:cNvPr id="37" name="Rectangle 36">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BA51F0FD-B659-4679-9319-CCDB0AC282F1}"/>
                          </a:ext>
                        </a:extLst>
                      </a:cNvPr>
                      <a:cNvSpPr/>
                    </a:nvSpPr>
                    <a:spPr>
                      <a:xfrm>
                        <a:off x="2809426" y="2935099"/>
                        <a:ext cx="3104486" cy="508745"/>
                      </a:xfrm>
                      <a:prstGeom prst="rect">
                        <a:avLst/>
                      </a:prstGeom>
                      <a:noFill/>
                      <a:ln w="38100">
                        <a:solidFill>
                          <a:srgbClr val="92D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ectangle 37">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BA51F0FD-B659-4679-9319-CCDB0AC282F1}"/>
                          </a:ext>
                        </a:extLst>
                      </a:cNvPr>
                      <a:cNvSpPr/>
                    </a:nvSpPr>
                    <a:spPr>
                      <a:xfrm>
                        <a:off x="5961414" y="2826242"/>
                        <a:ext cx="831272" cy="748231"/>
                      </a:xfrm>
                      <a:prstGeom prst="rect">
                        <a:avLst/>
                      </a:prstGeom>
                      <a:noFill/>
                      <a:ln w="38100">
                        <a:solidFill>
                          <a:srgbClr val="92D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ectangle 38">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BA51F0FD-B659-4679-9319-CCDB0AC282F1}"/>
                          </a:ext>
                        </a:extLst>
                      </a:cNvPr>
                      <a:cNvSpPr/>
                    </a:nvSpPr>
                    <a:spPr>
                      <a:xfrm>
                        <a:off x="6861955" y="2824263"/>
                        <a:ext cx="1735779" cy="748231"/>
                      </a:xfrm>
                      <a:prstGeom prst="rect">
                        <a:avLst/>
                      </a:prstGeom>
                      <a:noFill/>
                      <a:ln w="38100">
                        <a:solidFill>
                          <a:srgbClr val="92D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ectangle 39">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BA51F0FD-B659-4679-9319-CCDB0AC282F1}"/>
                          </a:ext>
                        </a:extLst>
                      </a:cNvPr>
                      <a:cNvSpPr/>
                    </a:nvSpPr>
                    <a:spPr>
                      <a:xfrm>
                        <a:off x="8666939" y="2824267"/>
                        <a:ext cx="880822" cy="748231"/>
                      </a:xfrm>
                      <a:prstGeom prst="rect">
                        <a:avLst/>
                      </a:prstGeom>
                      <a:noFill/>
                      <a:ln w="38100">
                        <a:solidFill>
                          <a:srgbClr val="92D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BA51F0FD-B659-4679-9319-CCDB0AC282F1}"/>
                          </a:ext>
                        </a:extLst>
                      </a:cNvPr>
                      <a:cNvSpPr/>
                    </a:nvSpPr>
                    <a:spPr>
                      <a:xfrm>
                        <a:off x="9614964" y="2822292"/>
                        <a:ext cx="859072" cy="748231"/>
                      </a:xfrm>
                      <a:prstGeom prst="rect">
                        <a:avLst/>
                      </a:prstGeom>
                      <a:noFill/>
                      <a:ln w="38100">
                        <a:solidFill>
                          <a:srgbClr val="92D05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BA51F0FD-B659-4679-9319-CCDB0AC282F1}"/>
                          </a:ext>
                        </a:extLst>
                      </a:cNvPr>
                      <a:cNvSpPr/>
                    </a:nvSpPr>
                    <a:spPr>
                      <a:xfrm>
                        <a:off x="3289233" y="2966425"/>
                        <a:ext cx="487120" cy="453670"/>
                      </a:xfrm>
                      <a:prstGeom prst="rect">
                        <a:avLst/>
                      </a:prstGeom>
                      <a:solidFill>
                        <a:srgbClr val="7030A0"/>
                      </a:solidFill>
                      <a:ln w="38100">
                        <a:solidFill>
                          <a:srgbClr val="7030A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ectangle 42">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BA51F0FD-B659-4679-9319-CCDB0AC282F1}"/>
                          </a:ext>
                        </a:extLst>
                      </a:cNvPr>
                      <a:cNvSpPr/>
                    </a:nvSpPr>
                    <a:spPr>
                      <a:xfrm>
                        <a:off x="4118527" y="2952570"/>
                        <a:ext cx="487120" cy="453670"/>
                      </a:xfrm>
                      <a:prstGeom prst="rect">
                        <a:avLst/>
                      </a:prstGeom>
                      <a:solidFill>
                        <a:srgbClr val="7030A0"/>
                      </a:solidFill>
                      <a:ln w="38100">
                        <a:solidFill>
                          <a:srgbClr val="7030A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Rectangle 43">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BA51F0FD-B659-4679-9319-CCDB0AC282F1}"/>
                          </a:ext>
                        </a:extLst>
                      </a:cNvPr>
                      <a:cNvSpPr/>
                    </a:nvSpPr>
                    <a:spPr>
                      <a:xfrm>
                        <a:off x="4961674" y="2952570"/>
                        <a:ext cx="487120" cy="453670"/>
                      </a:xfrm>
                      <a:prstGeom prst="rect">
                        <a:avLst/>
                      </a:prstGeom>
                      <a:solidFill>
                        <a:srgbClr val="7030A0"/>
                      </a:solidFill>
                      <a:ln w="38100">
                        <a:solidFill>
                          <a:srgbClr val="7030A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TextBox 69"/>
                      <a:cNvSpPr txBox="1"/>
                    </a:nvSpPr>
                    <a:spPr>
                      <a:xfrm>
                        <a:off x="9675454" y="1908067"/>
                        <a:ext cx="909137" cy="246221"/>
                      </a:xfrm>
                      <a:prstGeom prst="rect">
                        <a:avLst/>
                      </a:prstGeom>
                      <a:noFill/>
                      <a:ln>
                        <a:solidFill>
                          <a:schemeClr val="tx1">
                            <a:lumMod val="95000"/>
                            <a:lumOff val="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GAP 1</a:t>
                          </a:r>
                          <a:endParaRPr lang="en-US" sz="1000" dirty="0"/>
                        </a:p>
                      </a:txBody>
                      <a:useSpRect/>
                    </a:txSp>
                  </a:sp>
                  <a:sp>
                    <a:nvSpPr>
                      <a:cNvPr id="48" name="TextBox 69"/>
                      <a:cNvSpPr txBox="1"/>
                    </a:nvSpPr>
                    <a:spPr>
                      <a:xfrm>
                        <a:off x="8640321" y="1906088"/>
                        <a:ext cx="909137" cy="246221"/>
                      </a:xfrm>
                      <a:prstGeom prst="rect">
                        <a:avLst/>
                      </a:prstGeom>
                      <a:noFill/>
                      <a:ln>
                        <a:solidFill>
                          <a:schemeClr val="tx1">
                            <a:lumMod val="95000"/>
                            <a:lumOff val="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GAP 2</a:t>
                          </a:r>
                          <a:endParaRPr lang="en-US" sz="1000" dirty="0"/>
                        </a:p>
                      </a:txBody>
                      <a:useSpRect/>
                    </a:txSp>
                  </a:sp>
                  <a:sp>
                    <a:nvSpPr>
                      <a:cNvPr id="49" name="TextBox 69"/>
                      <a:cNvSpPr txBox="1"/>
                    </a:nvSpPr>
                    <a:spPr>
                      <a:xfrm>
                        <a:off x="7498311" y="1892234"/>
                        <a:ext cx="909137" cy="246221"/>
                      </a:xfrm>
                      <a:prstGeom prst="rect">
                        <a:avLst/>
                      </a:prstGeom>
                      <a:noFill/>
                      <a:ln>
                        <a:solidFill>
                          <a:schemeClr val="tx1">
                            <a:lumMod val="95000"/>
                            <a:lumOff val="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TRANSPORT</a:t>
                          </a:r>
                          <a:endParaRPr lang="en-US" sz="1000" dirty="0"/>
                        </a:p>
                      </a:txBody>
                      <a:useSpRect/>
                    </a:txSp>
                  </a:sp>
                  <a:sp>
                    <a:nvSpPr>
                      <a:cNvPr id="50" name="TextBox 69"/>
                      <a:cNvSpPr txBox="1"/>
                    </a:nvSpPr>
                    <a:spPr>
                      <a:xfrm>
                        <a:off x="5916913" y="1914006"/>
                        <a:ext cx="1125155" cy="246221"/>
                      </a:xfrm>
                      <a:prstGeom prst="rect">
                        <a:avLst/>
                      </a:prstGeom>
                      <a:noFill/>
                      <a:ln>
                        <a:solidFill>
                          <a:schemeClr val="tx1">
                            <a:lumMod val="95000"/>
                            <a:lumOff val="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INTERFACE_CONV</a:t>
                          </a:r>
                          <a:endParaRPr lang="en-US" sz="1000" dirty="0"/>
                        </a:p>
                      </a:txBody>
                      <a:useSpRect/>
                    </a:txSp>
                  </a:sp>
                  <a:sp>
                    <a:nvSpPr>
                      <a:cNvPr id="51" name="TextBox 69"/>
                      <a:cNvSpPr txBox="1"/>
                    </a:nvSpPr>
                    <a:spPr>
                      <a:xfrm>
                        <a:off x="1354810" y="4013958"/>
                        <a:ext cx="909137" cy="246221"/>
                      </a:xfrm>
                      <a:prstGeom prst="rect">
                        <a:avLst/>
                      </a:prstGeom>
                      <a:noFill/>
                      <a:ln>
                        <a:solidFill>
                          <a:schemeClr val="tx1">
                            <a:lumMod val="95000"/>
                            <a:lumOff val="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a:t>SORTER </a:t>
                          </a:r>
                        </a:p>
                      </a:txBody>
                      <a:useSpRect/>
                    </a:txSp>
                  </a:sp>
                  <a:cxnSp>
                    <a:nvCxnSpPr>
                      <a:cNvPr id="55" name="Straight Arrow Connector 54"/>
                      <a:cNvCxnSpPr>
                        <a:stCxn id="50" idx="2"/>
                        <a:endCxn id="38" idx="0"/>
                      </a:cNvCxnSpPr>
                    </a:nvCxnSpPr>
                    <a:spPr>
                      <a:xfrm flipH="1">
                        <a:off x="6377050" y="2160227"/>
                        <a:ext cx="102441" cy="66601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8" name="Straight Arrow Connector 57"/>
                      <a:cNvCxnSpPr>
                        <a:stCxn id="49" idx="2"/>
                        <a:endCxn id="39" idx="0"/>
                      </a:cNvCxnSpPr>
                    </a:nvCxnSpPr>
                    <a:spPr>
                      <a:xfrm flipH="1">
                        <a:off x="7729845" y="2138455"/>
                        <a:ext cx="223035" cy="68580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stCxn id="48" idx="2"/>
                        <a:endCxn id="40" idx="0"/>
                      </a:cNvCxnSpPr>
                    </a:nvCxnSpPr>
                    <a:spPr>
                      <a:xfrm>
                        <a:off x="9094890" y="2152309"/>
                        <a:ext cx="12460" cy="67195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47" idx="2"/>
                        <a:endCxn id="41" idx="0"/>
                      </a:cNvCxnSpPr>
                    </a:nvCxnSpPr>
                    <a:spPr>
                      <a:xfrm flipH="1">
                        <a:off x="10044500" y="2154288"/>
                        <a:ext cx="85523" cy="66800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3" name="Rectangle 52"/>
                      <a:cNvSpPr/>
                    </a:nvSpPr>
                    <a:spPr>
                      <a:xfrm>
                        <a:off x="2295514" y="2729804"/>
                        <a:ext cx="491279" cy="781337"/>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9" name="Straight Arrow Connector 58"/>
                      <a:cNvCxnSpPr>
                        <a:stCxn id="51" idx="0"/>
                      </a:cNvCxnSpPr>
                    </a:nvCxnSpPr>
                    <a:spPr>
                      <a:xfrm flipV="1">
                        <a:off x="1809379" y="3218213"/>
                        <a:ext cx="1147577" cy="79574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3" name="TextBox 62"/>
                      <a:cNvSpPr txBox="1"/>
                    </a:nvSpPr>
                    <a:spPr>
                      <a:xfrm>
                        <a:off x="2371524" y="3055572"/>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10</a:t>
                          </a:r>
                          <a:endParaRPr lang="en-US" sz="1000" b="1" dirty="0"/>
                        </a:p>
                      </a:txBody>
                      <a:useSpRect/>
                    </a:txSp>
                  </a:sp>
                </lc:lockedCanvas>
              </a:graphicData>
            </a:graphic>
          </wp:inline>
        </w:drawing>
      </w:r>
    </w:p>
    <w:p w:rsidR="00B0257C" w:rsidRDefault="00B0257C" w:rsidP="00B0257C"/>
    <w:p w:rsidR="00B0257C" w:rsidRDefault="00B0257C" w:rsidP="00B0257C"/>
    <w:p w:rsidR="00B0257C" w:rsidRPr="00B0257C" w:rsidRDefault="00B0257C" w:rsidP="00B0257C"/>
    <w:p w:rsidR="00CE7DAF" w:rsidRDefault="007A1A4A" w:rsidP="007A1A4A">
      <w:pPr>
        <w:pStyle w:val="Heading4"/>
      </w:pPr>
      <w:bookmarkStart w:id="8" w:name="_Toc111687306"/>
      <w:r>
        <w:t>2 -Alarms view</w:t>
      </w:r>
      <w:bookmarkEnd w:id="8"/>
    </w:p>
    <w:p w:rsidR="009B7072" w:rsidRPr="009B7072" w:rsidRDefault="009B7072" w:rsidP="009B7072">
      <w:pPr>
        <w:rPr>
          <w:rFonts w:cs="Arial"/>
        </w:rPr>
      </w:pPr>
    </w:p>
    <w:p w:rsidR="00CE7DAF" w:rsidRDefault="00B2424A" w:rsidP="00CE7DAF">
      <w:pPr>
        <w:ind w:left="360"/>
      </w:pPr>
      <w:r>
        <w:t>This view will show a table of active alarms. Each alarm should have the following details :</w:t>
      </w:r>
    </w:p>
    <w:p w:rsidR="00B2424A" w:rsidRDefault="00B2424A" w:rsidP="00CE7DAF">
      <w:pPr>
        <w:ind w:left="360"/>
      </w:pPr>
      <w:r>
        <w:tab/>
        <w:t>- timestamp</w:t>
      </w:r>
    </w:p>
    <w:p w:rsidR="00B2424A" w:rsidRDefault="00B2424A" w:rsidP="00CE7DAF">
      <w:pPr>
        <w:ind w:left="360"/>
      </w:pPr>
      <w:r>
        <w:tab/>
        <w:t>- duration</w:t>
      </w:r>
    </w:p>
    <w:p w:rsidR="00B2424A" w:rsidRDefault="00B2424A" w:rsidP="00CE7DAF">
      <w:pPr>
        <w:ind w:left="360"/>
      </w:pPr>
      <w:r>
        <w:tab/>
        <w:t>- class (Error, Warning, M</w:t>
      </w:r>
      <w:r w:rsidR="00782FCB">
        <w:t>e</w:t>
      </w:r>
      <w:r>
        <w:t>ssage)</w:t>
      </w:r>
    </w:p>
    <w:p w:rsidR="00B2424A" w:rsidRDefault="00B2424A" w:rsidP="00CE7DAF">
      <w:pPr>
        <w:ind w:left="360"/>
      </w:pPr>
      <w:r>
        <w:tab/>
        <w:t>- location</w:t>
      </w:r>
    </w:p>
    <w:p w:rsidR="00B2424A" w:rsidRDefault="00B2424A" w:rsidP="00CE7DAF">
      <w:pPr>
        <w:ind w:left="360"/>
      </w:pPr>
      <w:r>
        <w:tab/>
        <w:t>- description</w:t>
      </w:r>
    </w:p>
    <w:p w:rsidR="00B2424A" w:rsidRDefault="00B2424A" w:rsidP="00CE7DAF">
      <w:pPr>
        <w:ind w:left="360"/>
      </w:pPr>
      <w:r>
        <w:tab/>
        <w:t>- variable name (PLC Tag)</w:t>
      </w:r>
    </w:p>
    <w:p w:rsidR="00B2424A" w:rsidRDefault="00B2424A" w:rsidP="00CE7DAF">
      <w:pPr>
        <w:ind w:left="360"/>
      </w:pPr>
    </w:p>
    <w:p w:rsidR="00B2424A" w:rsidRDefault="00B2424A" w:rsidP="00CE7DAF">
      <w:pPr>
        <w:ind w:left="360"/>
      </w:pPr>
      <w:r>
        <w:t>The table shall have filter, sort and export data features.</w:t>
      </w:r>
    </w:p>
    <w:p w:rsidR="00B2424A" w:rsidRDefault="00B2424A" w:rsidP="00CE7DAF">
      <w:pPr>
        <w:ind w:left="360"/>
      </w:pPr>
    </w:p>
    <w:p w:rsidR="00B2424A" w:rsidRDefault="00B2424A" w:rsidP="00CE7DAF">
      <w:pPr>
        <w:ind w:left="360"/>
      </w:pPr>
      <w:r>
        <w:t>Filter : class, location</w:t>
      </w:r>
    </w:p>
    <w:p w:rsidR="00B2424A" w:rsidRDefault="00B2424A" w:rsidP="00CE7DAF">
      <w:pPr>
        <w:ind w:left="360"/>
      </w:pPr>
      <w:r>
        <w:t>Sort : class, location, timestamp</w:t>
      </w:r>
    </w:p>
    <w:p w:rsidR="00E96288" w:rsidRPr="00D34DA5" w:rsidRDefault="00E96288" w:rsidP="00E96288"/>
    <w:p w:rsidR="00E96288" w:rsidRDefault="00B2424A" w:rsidP="00B2424A">
      <w:pPr>
        <w:pStyle w:val="Heading4"/>
      </w:pPr>
      <w:bookmarkStart w:id="9" w:name="_Toc111687307"/>
      <w:r>
        <w:t>3-Alarms History View</w:t>
      </w:r>
      <w:bookmarkEnd w:id="9"/>
      <w:r w:rsidR="00E96288" w:rsidRPr="00494506">
        <w:t xml:space="preserve">  </w:t>
      </w:r>
    </w:p>
    <w:p w:rsidR="00E96288" w:rsidRPr="009B7072" w:rsidRDefault="00E96288" w:rsidP="00E96288">
      <w:pPr>
        <w:rPr>
          <w:rFonts w:cs="Arial"/>
        </w:rPr>
      </w:pPr>
    </w:p>
    <w:p w:rsidR="00E96288" w:rsidRDefault="00B2424A" w:rsidP="00E96288">
      <w:pPr>
        <w:ind w:left="360"/>
      </w:pPr>
      <w:r>
        <w:t>This view will show a table of all historical alarms ordered per timestamp. Each alarms should have the following details :</w:t>
      </w:r>
    </w:p>
    <w:p w:rsidR="00B2424A" w:rsidRDefault="00B2424A" w:rsidP="00B2424A">
      <w:pPr>
        <w:ind w:left="360"/>
      </w:pPr>
      <w:r>
        <w:tab/>
        <w:t>- timestamp</w:t>
      </w:r>
    </w:p>
    <w:p w:rsidR="00B2424A" w:rsidRDefault="00B2424A" w:rsidP="00B2424A">
      <w:pPr>
        <w:ind w:left="360"/>
      </w:pPr>
      <w:r>
        <w:tab/>
        <w:t>- duration</w:t>
      </w:r>
    </w:p>
    <w:p w:rsidR="00B2424A" w:rsidRDefault="00B2424A" w:rsidP="00B2424A">
      <w:pPr>
        <w:ind w:left="360"/>
      </w:pPr>
      <w:r>
        <w:tab/>
        <w:t>- class (Error, Warning, Massage)</w:t>
      </w:r>
    </w:p>
    <w:p w:rsidR="00B2424A" w:rsidRDefault="00B2424A" w:rsidP="00B2424A">
      <w:pPr>
        <w:ind w:left="360"/>
      </w:pPr>
      <w:r>
        <w:tab/>
        <w:t>- location</w:t>
      </w:r>
    </w:p>
    <w:p w:rsidR="00B2424A" w:rsidRDefault="00B2424A" w:rsidP="00B2424A">
      <w:pPr>
        <w:ind w:left="360"/>
      </w:pPr>
      <w:r>
        <w:tab/>
        <w:t>- description</w:t>
      </w:r>
    </w:p>
    <w:p w:rsidR="00B2424A" w:rsidRDefault="00B2424A" w:rsidP="00B2424A">
      <w:pPr>
        <w:ind w:left="360"/>
      </w:pPr>
      <w:r>
        <w:tab/>
        <w:t>- variable name (PLC Tag)</w:t>
      </w:r>
    </w:p>
    <w:p w:rsidR="00B2424A" w:rsidRDefault="00B2424A" w:rsidP="00B2424A">
      <w:pPr>
        <w:ind w:left="360"/>
      </w:pPr>
    </w:p>
    <w:p w:rsidR="00B2424A" w:rsidRDefault="00B2424A" w:rsidP="00B2424A">
      <w:pPr>
        <w:ind w:left="360"/>
      </w:pPr>
      <w:r>
        <w:t>The table shall have filter, sort and export data features.</w:t>
      </w:r>
    </w:p>
    <w:p w:rsidR="00B2424A" w:rsidRDefault="00B2424A" w:rsidP="00B2424A">
      <w:pPr>
        <w:ind w:left="360"/>
      </w:pPr>
    </w:p>
    <w:p w:rsidR="00B2424A" w:rsidRDefault="00B2424A" w:rsidP="00B2424A">
      <w:pPr>
        <w:ind w:left="360"/>
      </w:pPr>
      <w:r>
        <w:t xml:space="preserve">Filter : </w:t>
      </w:r>
      <w:r w:rsidR="006265CC">
        <w:t xml:space="preserve">begin/end date, </w:t>
      </w:r>
      <w:r>
        <w:t>class, location</w:t>
      </w:r>
    </w:p>
    <w:p w:rsidR="00B2424A" w:rsidRDefault="00B2424A" w:rsidP="00B2424A">
      <w:pPr>
        <w:ind w:left="360"/>
      </w:pPr>
      <w:r>
        <w:t>Sort : class, location, timestamp</w:t>
      </w:r>
    </w:p>
    <w:p w:rsidR="00B2424A" w:rsidRDefault="00B2424A" w:rsidP="00E96288">
      <w:pPr>
        <w:ind w:left="360"/>
      </w:pPr>
    </w:p>
    <w:p w:rsidR="00CE7DAF" w:rsidRPr="00D34DA5" w:rsidRDefault="00CE7DAF" w:rsidP="00CE7DAF"/>
    <w:p w:rsidR="00CE7DAF" w:rsidRDefault="006265CC" w:rsidP="006265CC">
      <w:pPr>
        <w:pStyle w:val="Heading4"/>
      </w:pPr>
      <w:bookmarkStart w:id="10" w:name="_Toc111687308"/>
      <w:r>
        <w:t>4- Alarms Hit list view</w:t>
      </w:r>
      <w:bookmarkEnd w:id="10"/>
      <w:r w:rsidR="00CE7DAF" w:rsidRPr="00494506">
        <w:t xml:space="preserve">  </w:t>
      </w:r>
    </w:p>
    <w:p w:rsidR="006265CC" w:rsidRPr="009B7072" w:rsidRDefault="006265CC" w:rsidP="006265CC">
      <w:pPr>
        <w:rPr>
          <w:rFonts w:cs="Arial"/>
        </w:rPr>
      </w:pPr>
    </w:p>
    <w:p w:rsidR="006265CC" w:rsidRDefault="006265CC" w:rsidP="006265CC">
      <w:pPr>
        <w:ind w:left="360"/>
      </w:pPr>
      <w:r>
        <w:t>This view will show all historical alarms ordered per frequency and duration. The user should be able to select a time window to find out which were the most frequent alarms and their duration in the given period of time. Each alarms should have the following details :</w:t>
      </w:r>
    </w:p>
    <w:p w:rsidR="006265CC" w:rsidRDefault="006265CC" w:rsidP="006265CC">
      <w:pPr>
        <w:ind w:left="360"/>
      </w:pPr>
      <w:r>
        <w:tab/>
        <w:t>- timestamp</w:t>
      </w:r>
    </w:p>
    <w:p w:rsidR="006265CC" w:rsidRDefault="006265CC" w:rsidP="006265CC">
      <w:pPr>
        <w:ind w:left="360"/>
      </w:pPr>
      <w:r>
        <w:tab/>
        <w:t>- duration</w:t>
      </w:r>
    </w:p>
    <w:p w:rsidR="006265CC" w:rsidRDefault="006265CC" w:rsidP="006265CC">
      <w:pPr>
        <w:ind w:left="360"/>
      </w:pPr>
      <w:r>
        <w:tab/>
        <w:t>- class (Error, Warning, Massage)</w:t>
      </w:r>
    </w:p>
    <w:p w:rsidR="006265CC" w:rsidRDefault="006265CC" w:rsidP="006265CC">
      <w:pPr>
        <w:ind w:left="360"/>
      </w:pPr>
      <w:r>
        <w:tab/>
        <w:t>- location</w:t>
      </w:r>
    </w:p>
    <w:p w:rsidR="006265CC" w:rsidRDefault="006265CC" w:rsidP="006265CC">
      <w:pPr>
        <w:ind w:left="360"/>
      </w:pPr>
      <w:r>
        <w:tab/>
        <w:t>- description</w:t>
      </w:r>
    </w:p>
    <w:p w:rsidR="006265CC" w:rsidRDefault="006265CC" w:rsidP="006265CC">
      <w:pPr>
        <w:ind w:left="360"/>
      </w:pPr>
      <w:r>
        <w:tab/>
        <w:t>- variable name (PLC Tag)</w:t>
      </w:r>
    </w:p>
    <w:p w:rsidR="006265CC" w:rsidRDefault="006265CC" w:rsidP="006265CC">
      <w:pPr>
        <w:ind w:left="360"/>
      </w:pPr>
    </w:p>
    <w:p w:rsidR="006265CC" w:rsidRDefault="006265CC" w:rsidP="006265CC">
      <w:pPr>
        <w:ind w:left="360"/>
      </w:pPr>
      <w:r>
        <w:t>The table shall have filter, sort and export data features.</w:t>
      </w:r>
    </w:p>
    <w:p w:rsidR="006265CC" w:rsidRDefault="006265CC" w:rsidP="006265CC">
      <w:pPr>
        <w:ind w:left="360"/>
      </w:pPr>
    </w:p>
    <w:p w:rsidR="006265CC" w:rsidRDefault="006265CC" w:rsidP="006265CC">
      <w:pPr>
        <w:ind w:left="360"/>
      </w:pPr>
      <w:r>
        <w:t>Filter : begin/end date, class, location</w:t>
      </w:r>
    </w:p>
    <w:p w:rsidR="006265CC" w:rsidRDefault="006265CC" w:rsidP="006265CC">
      <w:pPr>
        <w:ind w:left="360"/>
      </w:pPr>
      <w:r>
        <w:t>Sort : class, location, timestamp</w:t>
      </w:r>
    </w:p>
    <w:p w:rsidR="006265CC" w:rsidRPr="006265CC" w:rsidRDefault="006265CC" w:rsidP="006265CC"/>
    <w:p w:rsidR="00E96288" w:rsidRDefault="006265CC" w:rsidP="006265CC">
      <w:pPr>
        <w:pStyle w:val="Heading4"/>
      </w:pPr>
      <w:bookmarkStart w:id="11" w:name="_Toc111687309"/>
      <w:r>
        <w:t>5-Status view</w:t>
      </w:r>
      <w:bookmarkEnd w:id="11"/>
    </w:p>
    <w:p w:rsidR="00E96288" w:rsidRPr="009B7072" w:rsidRDefault="00E96288" w:rsidP="00E96288">
      <w:pPr>
        <w:rPr>
          <w:rFonts w:cs="Arial"/>
        </w:rPr>
      </w:pPr>
    </w:p>
    <w:p w:rsidR="00E96288" w:rsidRDefault="00E96288" w:rsidP="00E96288">
      <w:pPr>
        <w:ind w:left="360"/>
      </w:pPr>
      <w:r>
        <w:t xml:space="preserve">The </w:t>
      </w:r>
      <w:r w:rsidR="006265CC">
        <w:t xml:space="preserve">view will show the status of the industrial network and all devices connected to </w:t>
      </w:r>
      <w:proofErr w:type="spellStart"/>
      <w:r w:rsidR="006265CC">
        <w:t>it</w:t>
      </w:r>
      <w:r w:rsidR="009D4A90">
        <w:t>.In</w:t>
      </w:r>
      <w:proofErr w:type="spellEnd"/>
      <w:r w:rsidR="009D4A90">
        <w:t xml:space="preserve"> the same way, the safety system status should be shown so that a user can easily identify active safety devices (Emergency stop).</w:t>
      </w:r>
    </w:p>
    <w:p w:rsidR="009D4A90" w:rsidRDefault="009D4A90" w:rsidP="00E96288">
      <w:pPr>
        <w:ind w:left="360"/>
      </w:pPr>
      <w:r>
        <w:t xml:space="preserve">The </w:t>
      </w:r>
      <w:proofErr w:type="spellStart"/>
      <w:r>
        <w:t>barecode</w:t>
      </w:r>
      <w:proofErr w:type="spellEnd"/>
      <w:r>
        <w:t xml:space="preserve"> reader status and counter (read/no-read) should be shown.</w:t>
      </w:r>
    </w:p>
    <w:p w:rsidR="00B0257C" w:rsidRDefault="00B0257C" w:rsidP="00CE7DAF"/>
    <w:p w:rsidR="00B0257C" w:rsidRPr="00B0257C" w:rsidRDefault="00DF73BB" w:rsidP="00CE7DAF">
      <w:pPr>
        <w:rPr>
          <w:b/>
        </w:rPr>
      </w:pPr>
      <w:r w:rsidRPr="00DF73BB">
        <w:rPr>
          <w:noProof/>
        </w:rPr>
        <w:t xml:space="preserve"> </w:t>
      </w:r>
      <w:r w:rsidR="0041105B" w:rsidRPr="0041105B">
        <w:rPr>
          <w:noProof/>
        </w:rPr>
        <w:drawing>
          <wp:inline distT="0" distB="0" distL="0" distR="0">
            <wp:extent cx="5943600" cy="3264535"/>
            <wp:effectExtent l="1905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311003" cy="6212909"/>
                      <a:chOff x="526093" y="363255"/>
                      <a:chExt cx="11311003" cy="6212909"/>
                    </a:xfrm>
                  </a:grpSpPr>
                  <a:sp>
                    <a:nvSpPr>
                      <a:cNvPr id="93" name="Rectangle 92"/>
                      <a:cNvSpPr/>
                    </a:nvSpPr>
                    <a:spPr>
                      <a:xfrm>
                        <a:off x="526093" y="363256"/>
                        <a:ext cx="11285951" cy="6212908"/>
                      </a:xfrm>
                      <a:prstGeom prst="rect">
                        <a:avLst/>
                      </a:prstGeom>
                      <a:no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4" name="Straight Connector 93"/>
                      <a:cNvCxnSpPr/>
                    </a:nvCxnSpPr>
                    <a:spPr>
                      <a:xfrm>
                        <a:off x="538619" y="1189973"/>
                        <a:ext cx="11210795"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nvCxnSpPr>
                    <a:spPr>
                      <a:xfrm>
                        <a:off x="528180" y="5538592"/>
                        <a:ext cx="11308916" cy="1043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7" name="Straight Connector 96"/>
                      <a:cNvCxnSpPr/>
                    </a:nvCxnSpPr>
                    <a:spPr>
                      <a:xfrm>
                        <a:off x="3194137" y="363255"/>
                        <a:ext cx="12526" cy="82671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8" name="Straight Connector 97"/>
                      <a:cNvCxnSpPr/>
                    </a:nvCxnSpPr>
                    <a:spPr>
                      <a:xfrm flipV="1">
                        <a:off x="530267" y="6129403"/>
                        <a:ext cx="11273425" cy="25052"/>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101" name="TextBox 100"/>
                      <a:cNvSpPr txBox="1"/>
                    </a:nvSpPr>
                    <a:spPr>
                      <a:xfrm>
                        <a:off x="1177446" y="601249"/>
                        <a:ext cx="122828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Status area</a:t>
                          </a:r>
                        </a:p>
                      </a:txBody>
                      <a:useSpRect/>
                    </a:txSp>
                  </a:sp>
                  <a:sp>
                    <a:nvSpPr>
                      <a:cNvPr id="104" name="TextBox 103"/>
                      <a:cNvSpPr txBox="1"/>
                    </a:nvSpPr>
                    <a:spPr>
                      <a:xfrm>
                        <a:off x="3822525" y="590810"/>
                        <a:ext cx="12634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Main menu</a:t>
                          </a:r>
                        </a:p>
                      </a:txBody>
                      <a:useSpRect/>
                    </a:txSp>
                  </a:sp>
                  <a:sp>
                    <a:nvSpPr>
                      <a:cNvPr id="107" name="TextBox 106"/>
                      <a:cNvSpPr txBox="1"/>
                    </a:nvSpPr>
                    <a:spPr>
                      <a:xfrm>
                        <a:off x="828805" y="5638799"/>
                        <a:ext cx="7457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Alarm</a:t>
                          </a:r>
                        </a:p>
                      </a:txBody>
                      <a:useSpRect/>
                    </a:txSp>
                  </a:sp>
                  <a:sp>
                    <a:nvSpPr>
                      <a:cNvPr id="108" name="TextBox 107"/>
                      <a:cNvSpPr txBox="1"/>
                    </a:nvSpPr>
                    <a:spPr>
                      <a:xfrm>
                        <a:off x="816279" y="6177419"/>
                        <a:ext cx="4828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Lift</a:t>
                          </a:r>
                        </a:p>
                      </a:txBody>
                      <a:useSpRect/>
                    </a:txSp>
                  </a:sp>
                  <a:pic>
                    <a:nvPicPr>
                      <a:cNvPr id="110" name="Picture 109" descr="MachineView.png"/>
                      <a:cNvPicPr>
                        <a:picLocks noChangeAspect="1"/>
                      </a:cNvPicPr>
                    </a:nvPicPr>
                    <a:blipFill>
                      <a:blip r:embed="rId11" cstate="print"/>
                      <a:stretch>
                        <a:fillRect/>
                      </a:stretch>
                    </a:blipFill>
                    <a:spPr>
                      <a:xfrm>
                        <a:off x="2016778" y="1238794"/>
                        <a:ext cx="8730391" cy="4240266"/>
                      </a:xfrm>
                      <a:prstGeom prst="rect">
                        <a:avLst/>
                      </a:prstGeom>
                    </a:spPr>
                  </a:pic>
                  <a:pic>
                    <a:nvPicPr>
                      <a:cNvPr id="111" name="Picture 110" descr="CapturePeOk.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42AC6629-B0DC-40AE-9B65-47C7C3B94207}"/>
                          </a:ext>
                        </a:extLst>
                      </a:cNvPr>
                      <a:cNvPicPr>
                        <a:picLocks noChangeAspect="1"/>
                      </a:cNvPicPr>
                    </a:nvPicPr>
                    <a:blipFill>
                      <a:blip r:embed="rId12" cstate="print"/>
                      <a:stretch>
                        <a:fillRect/>
                      </a:stretch>
                    </a:blipFill>
                    <a:spPr>
                      <a:xfrm>
                        <a:off x="2717874" y="3456481"/>
                        <a:ext cx="127352" cy="120650"/>
                      </a:xfrm>
                      <a:prstGeom prst="rect">
                        <a:avLst/>
                      </a:prstGeom>
                    </a:spPr>
                  </a:pic>
                  <a:pic>
                    <a:nvPicPr>
                      <a:cNvPr id="113" name="Picture 112" descr="CapturePeOk.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42AC6629-B0DC-40AE-9B65-47C7C3B94207}"/>
                          </a:ext>
                        </a:extLst>
                      </a:cNvPr>
                      <a:cNvPicPr>
                        <a:picLocks noChangeAspect="1"/>
                      </a:cNvPicPr>
                    </a:nvPicPr>
                    <a:blipFill>
                      <a:blip r:embed="rId12" cstate="print"/>
                      <a:stretch>
                        <a:fillRect/>
                      </a:stretch>
                    </a:blipFill>
                    <a:spPr>
                      <a:xfrm>
                        <a:off x="6066716" y="3670237"/>
                        <a:ext cx="127352" cy="120650"/>
                      </a:xfrm>
                      <a:prstGeom prst="rect">
                        <a:avLst/>
                      </a:prstGeom>
                    </a:spPr>
                  </a:pic>
                  <a:pic>
                    <a:nvPicPr>
                      <a:cNvPr id="114" name="Picture 113" descr="CapturePeOk.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42AC6629-B0DC-40AE-9B65-47C7C3B94207}"/>
                          </a:ext>
                        </a:extLst>
                      </a:cNvPr>
                      <a:cNvPicPr>
                        <a:picLocks noChangeAspect="1"/>
                      </a:cNvPicPr>
                    </a:nvPicPr>
                    <a:blipFill>
                      <a:blip r:embed="rId12" cstate="print"/>
                      <a:stretch>
                        <a:fillRect/>
                      </a:stretch>
                    </a:blipFill>
                    <a:spPr>
                      <a:xfrm>
                        <a:off x="8608035" y="3622736"/>
                        <a:ext cx="127352" cy="120650"/>
                      </a:xfrm>
                      <a:prstGeom prst="rect">
                        <a:avLst/>
                      </a:prstGeom>
                    </a:spPr>
                  </a:pic>
                  <a:pic>
                    <a:nvPicPr>
                      <a:cNvPr id="116" name="Picture 115" descr="CapturePeOk.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42AC6629-B0DC-40AE-9B65-47C7C3B94207}"/>
                          </a:ext>
                        </a:extLst>
                      </a:cNvPr>
                      <a:cNvPicPr>
                        <a:picLocks noChangeAspect="1"/>
                      </a:cNvPicPr>
                    </a:nvPicPr>
                    <a:blipFill>
                      <a:blip r:embed="rId12" cstate="print"/>
                      <a:stretch>
                        <a:fillRect/>
                      </a:stretch>
                    </a:blipFill>
                    <a:spPr>
                      <a:xfrm>
                        <a:off x="5834734" y="3520251"/>
                        <a:ext cx="127352" cy="120650"/>
                      </a:xfrm>
                      <a:prstGeom prst="rect">
                        <a:avLst/>
                      </a:prstGeom>
                    </a:spPr>
                  </a:pic>
                  <a:sp>
                    <a:nvSpPr>
                      <a:cNvPr id="117" name="Rectangle 116"/>
                      <a:cNvSpPr/>
                    </a:nvSpPr>
                    <a:spPr>
                      <a:xfrm>
                        <a:off x="4583439" y="1550245"/>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9" name="Rectangle 118"/>
                      <a:cNvSpPr/>
                    </a:nvSpPr>
                    <a:spPr>
                      <a:xfrm>
                        <a:off x="4759589" y="1690770"/>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Rectangle 119"/>
                      <a:cNvSpPr/>
                    </a:nvSpPr>
                    <a:spPr>
                      <a:xfrm>
                        <a:off x="3750214" y="1548270"/>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3" name="Rectangle 122"/>
                      <a:cNvSpPr/>
                    </a:nvSpPr>
                    <a:spPr>
                      <a:xfrm>
                        <a:off x="3902614" y="1688795"/>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4" name="Rectangle 123"/>
                      <a:cNvSpPr/>
                    </a:nvSpPr>
                    <a:spPr>
                      <a:xfrm>
                        <a:off x="2916989" y="1546295"/>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5" name="Rectangle 124"/>
                      <a:cNvSpPr/>
                    </a:nvSpPr>
                    <a:spPr>
                      <a:xfrm>
                        <a:off x="3081264" y="1686820"/>
                        <a:ext cx="427947" cy="551688"/>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6" name="Rectangle 125"/>
                      <a:cNvSpPr/>
                    </a:nvSpPr>
                    <a:spPr>
                      <a:xfrm>
                        <a:off x="4721989" y="4051919"/>
                        <a:ext cx="491279" cy="781337"/>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ectangle 126"/>
                      <a:cNvSpPr/>
                    </a:nvSpPr>
                    <a:spPr>
                      <a:xfrm>
                        <a:off x="3876889" y="4049944"/>
                        <a:ext cx="491279" cy="781337"/>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8" name="Rectangle 127"/>
                      <a:cNvSpPr/>
                    </a:nvSpPr>
                    <a:spPr>
                      <a:xfrm>
                        <a:off x="3069389" y="4049944"/>
                        <a:ext cx="491279" cy="781337"/>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9" name="TextBox 128"/>
                      <a:cNvSpPr txBox="1"/>
                    </a:nvSpPr>
                    <a:spPr>
                      <a:xfrm>
                        <a:off x="4841565" y="1986816"/>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a:t>01</a:t>
                          </a:r>
                        </a:p>
                      </a:txBody>
                      <a:useSpRect/>
                    </a:txSp>
                  </a:sp>
                  <a:sp>
                    <a:nvSpPr>
                      <a:cNvPr id="130" name="TextBox 129"/>
                      <a:cNvSpPr txBox="1"/>
                    </a:nvSpPr>
                    <a:spPr>
                      <a:xfrm>
                        <a:off x="4532810" y="1511803"/>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04</a:t>
                          </a:r>
                          <a:endParaRPr lang="en-US" sz="1000" b="1" dirty="0"/>
                        </a:p>
                      </a:txBody>
                      <a:useSpRect/>
                    </a:txSp>
                  </a:sp>
                  <a:sp>
                    <a:nvSpPr>
                      <a:cNvPr id="131" name="TextBox 130"/>
                      <a:cNvSpPr txBox="1"/>
                    </a:nvSpPr>
                    <a:spPr>
                      <a:xfrm>
                        <a:off x="3974668" y="1986815"/>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02</a:t>
                          </a:r>
                          <a:endParaRPr lang="en-US" sz="1000" b="1" dirty="0"/>
                        </a:p>
                      </a:txBody>
                      <a:useSpRect/>
                    </a:txSp>
                  </a:sp>
                  <a:sp>
                    <a:nvSpPr>
                      <a:cNvPr id="132" name="TextBox 131"/>
                      <a:cNvSpPr txBox="1"/>
                    </a:nvSpPr>
                    <a:spPr>
                      <a:xfrm>
                        <a:off x="3121624" y="1988797"/>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03</a:t>
                          </a:r>
                          <a:endParaRPr lang="en-US" sz="1000" b="1" dirty="0"/>
                        </a:p>
                      </a:txBody>
                      <a:useSpRect/>
                    </a:txSp>
                  </a:sp>
                  <a:sp>
                    <a:nvSpPr>
                      <a:cNvPr id="133" name="TextBox 132"/>
                      <a:cNvSpPr txBox="1"/>
                    </a:nvSpPr>
                    <a:spPr>
                      <a:xfrm>
                        <a:off x="3691640" y="1501907"/>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05</a:t>
                          </a:r>
                          <a:endParaRPr lang="en-US" sz="1000" b="1" dirty="0"/>
                        </a:p>
                      </a:txBody>
                      <a:useSpRect/>
                    </a:txSp>
                  </a:sp>
                  <a:sp>
                    <a:nvSpPr>
                      <a:cNvPr id="134" name="TextBox 133"/>
                      <a:cNvSpPr txBox="1"/>
                    </a:nvSpPr>
                    <a:spPr>
                      <a:xfrm>
                        <a:off x="2860370" y="1501907"/>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06</a:t>
                          </a:r>
                          <a:endParaRPr lang="en-US" sz="1000" b="1" dirty="0"/>
                        </a:p>
                      </a:txBody>
                      <a:useSpRect/>
                    </a:txSp>
                  </a:sp>
                  <a:sp>
                    <a:nvSpPr>
                      <a:cNvPr id="135" name="TextBox 134"/>
                      <a:cNvSpPr txBox="1"/>
                    </a:nvSpPr>
                    <a:spPr>
                      <a:xfrm>
                        <a:off x="4796045" y="4328233"/>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07</a:t>
                          </a:r>
                          <a:endParaRPr lang="en-US" sz="1000" b="1" dirty="0"/>
                        </a:p>
                      </a:txBody>
                      <a:useSpRect/>
                    </a:txSp>
                  </a:sp>
                  <a:sp>
                    <a:nvSpPr>
                      <a:cNvPr id="136" name="TextBox 135"/>
                      <a:cNvSpPr txBox="1"/>
                    </a:nvSpPr>
                    <a:spPr>
                      <a:xfrm>
                        <a:off x="3964772" y="4316358"/>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08</a:t>
                          </a:r>
                          <a:endParaRPr lang="en-US" sz="1000" b="1" dirty="0"/>
                        </a:p>
                      </a:txBody>
                      <a:useSpRect/>
                    </a:txSp>
                  </a:sp>
                  <a:sp>
                    <a:nvSpPr>
                      <a:cNvPr id="137" name="TextBox 136"/>
                      <a:cNvSpPr txBox="1"/>
                    </a:nvSpPr>
                    <a:spPr>
                      <a:xfrm>
                        <a:off x="3167146" y="4302504"/>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09</a:t>
                          </a:r>
                          <a:endParaRPr lang="en-US" sz="1000" b="1" dirty="0"/>
                        </a:p>
                      </a:txBody>
                      <a:useSpRect/>
                    </a:txSp>
                  </a:sp>
                  <a:sp>
                    <a:nvSpPr>
                      <a:cNvPr id="138" name="TextBox 69"/>
                      <a:cNvSpPr txBox="1"/>
                    </a:nvSpPr>
                    <a:spPr>
                      <a:xfrm>
                        <a:off x="5200435" y="4902628"/>
                        <a:ext cx="1746629" cy="246221"/>
                      </a:xfrm>
                      <a:prstGeom prst="rect">
                        <a:avLst/>
                      </a:prstGeom>
                      <a:noFill/>
                      <a:ln>
                        <a:solidFill>
                          <a:schemeClr val="tx1">
                            <a:lumMod val="95000"/>
                            <a:lumOff val="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E-STOP_LOOP_CLOSED </a:t>
                          </a:r>
                          <a:endParaRPr lang="en-US" sz="1000" dirty="0"/>
                        </a:p>
                      </a:txBody>
                      <a:useSpRect/>
                    </a:txSp>
                  </a:sp>
                  <a:cxnSp>
                    <a:nvCxnSpPr>
                      <a:cNvPr id="139" name="Straight Arrow Connector 138"/>
                      <a:cNvCxnSpPr>
                        <a:stCxn id="138" idx="0"/>
                        <a:endCxn id="146" idx="1"/>
                      </a:cNvCxnSpPr>
                    </a:nvCxnSpPr>
                    <a:spPr>
                      <a:xfrm flipV="1">
                        <a:off x="6073750" y="4130119"/>
                        <a:ext cx="905491" cy="77250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2" name="TextBox 69"/>
                      <a:cNvSpPr txBox="1"/>
                    </a:nvSpPr>
                    <a:spPr>
                      <a:xfrm>
                        <a:off x="7583418" y="4880760"/>
                        <a:ext cx="741185" cy="246221"/>
                      </a:xfrm>
                      <a:prstGeom prst="rect">
                        <a:avLst/>
                      </a:prstGeom>
                      <a:noFill/>
                      <a:ln>
                        <a:solidFill>
                          <a:schemeClr val="tx1">
                            <a:lumMod val="95000"/>
                            <a:lumOff val="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Main PLC</a:t>
                          </a:r>
                          <a:endParaRPr lang="en-US" sz="1000" dirty="0"/>
                        </a:p>
                      </a:txBody>
                      <a:useSpRect/>
                    </a:txSp>
                  </a:sp>
                  <a:cxnSp>
                    <a:nvCxnSpPr>
                      <a:cNvPr id="143" name="Straight Arrow Connector 142"/>
                      <a:cNvCxnSpPr>
                        <a:stCxn id="142" idx="0"/>
                        <a:endCxn id="147" idx="2"/>
                      </a:cNvCxnSpPr>
                    </a:nvCxnSpPr>
                    <a:spPr>
                      <a:xfrm flipH="1" flipV="1">
                        <a:off x="7325885" y="4146149"/>
                        <a:ext cx="628126" cy="73461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4" name="TextBox 69"/>
                      <a:cNvSpPr txBox="1"/>
                    </a:nvSpPr>
                    <a:spPr>
                      <a:xfrm>
                        <a:off x="9077731" y="4857008"/>
                        <a:ext cx="529407" cy="250279"/>
                      </a:xfrm>
                      <a:prstGeom prst="rect">
                        <a:avLst/>
                      </a:prstGeom>
                      <a:noFill/>
                      <a:ln>
                        <a:solidFill>
                          <a:schemeClr val="tx1">
                            <a:lumMod val="95000"/>
                            <a:lumOff val="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360</a:t>
                          </a:r>
                          <a:endParaRPr lang="en-US" sz="1000" dirty="0"/>
                        </a:p>
                      </a:txBody>
                      <a:useSpRect/>
                    </a:txSp>
                  </a:sp>
                  <a:cxnSp>
                    <a:nvCxnSpPr>
                      <a:cNvPr id="145" name="Straight Arrow Connector 144"/>
                      <a:cNvCxnSpPr>
                        <a:stCxn id="144" idx="0"/>
                        <a:endCxn id="148" idx="2"/>
                      </a:cNvCxnSpPr>
                    </a:nvCxnSpPr>
                    <a:spPr>
                      <a:xfrm flipV="1">
                        <a:off x="9342435" y="4134282"/>
                        <a:ext cx="2255" cy="72272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pic>
                    <a:nvPicPr>
                      <a:cNvPr id="146" name="Picture 145" descr="CaptureEstop.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2FA2A6AB-5E36-49CA-9E16-B83384B1FE6D}"/>
                          </a:ext>
                        </a:extLst>
                      </a:cNvPr>
                      <a:cNvPicPr>
                        <a:picLocks noChangeAspect="1"/>
                      </a:cNvPicPr>
                    </a:nvPicPr>
                    <a:blipFill>
                      <a:blip r:embed="rId13" cstate="print"/>
                      <a:stretch>
                        <a:fillRect/>
                      </a:stretch>
                    </a:blipFill>
                    <a:spPr>
                      <a:xfrm>
                        <a:off x="6979241" y="4049166"/>
                        <a:ext cx="152381" cy="161905"/>
                      </a:xfrm>
                      <a:prstGeom prst="rect">
                        <a:avLst/>
                      </a:prstGeom>
                    </a:spPr>
                  </a:pic>
                  <a:pic>
                    <a:nvPicPr>
                      <a:cNvPr id="147" name="Picture 146" descr="CaptureBus.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B9A599EA-A725-45F1-AABC-6DB459992406}"/>
                          </a:ext>
                        </a:extLst>
                      </a:cNvPr>
                      <a:cNvPicPr>
                        <a:picLocks noChangeAspect="1"/>
                      </a:cNvPicPr>
                    </a:nvPicPr>
                    <a:blipFill>
                      <a:blip r:embed="rId14" cstate="print"/>
                      <a:stretch>
                        <a:fillRect/>
                      </a:stretch>
                    </a:blipFill>
                    <a:spPr>
                      <a:xfrm>
                        <a:off x="7241240" y="4053809"/>
                        <a:ext cx="169290" cy="92340"/>
                      </a:xfrm>
                      <a:prstGeom prst="rect">
                        <a:avLst/>
                      </a:prstGeom>
                    </a:spPr>
                  </a:pic>
                  <a:pic>
                    <a:nvPicPr>
                      <a:cNvPr id="148" name="Picture 147" descr="CaptureBus.PNG">
                        <a:extLst>
                          <a:ext uri="{FF2B5EF4-FFF2-40B4-BE49-F238E27FC236}">
                            <a16:creationId xmlns:p="http://schemas.openxmlformats.org/presentationml/2006/main" xmlns:a16="http://schemas.microsoft.com/office/drawing/2014/main" xmlns="" xmlns:w="http://schemas.openxmlformats.org/wordprocessingml/2006/main" xmlns:w10="urn:schemas-microsoft-com:office:word" xmlns:v="urn:schemas-microsoft-com:vml" xmlns:o="urn:schemas-microsoft-com:office:office" id="{B9A599EA-A725-45F1-AABC-6DB459992406}"/>
                          </a:ext>
                        </a:extLst>
                      </a:cNvPr>
                      <a:cNvPicPr>
                        <a:picLocks noChangeAspect="1"/>
                      </a:cNvPicPr>
                    </a:nvPicPr>
                    <a:blipFill>
                      <a:blip r:embed="rId14" cstate="print"/>
                      <a:stretch>
                        <a:fillRect/>
                      </a:stretch>
                    </a:blipFill>
                    <a:spPr>
                      <a:xfrm>
                        <a:off x="9260045" y="4041942"/>
                        <a:ext cx="169290" cy="92340"/>
                      </a:xfrm>
                      <a:prstGeom prst="rect">
                        <a:avLst/>
                      </a:prstGeom>
                    </a:spPr>
                  </a:pic>
                  <a:pic>
                    <a:nvPicPr>
                      <a:cNvPr id="166" name="Picture 165" descr="CaptureBarecodeReader.PNG"/>
                      <a:cNvPicPr>
                        <a:picLocks noChangeAspect="1"/>
                      </a:cNvPicPr>
                    </a:nvPicPr>
                    <a:blipFill>
                      <a:blip r:embed="rId15" cstate="print"/>
                      <a:stretch>
                        <a:fillRect/>
                      </a:stretch>
                    </a:blipFill>
                    <a:spPr>
                      <a:xfrm>
                        <a:off x="8114174" y="3664821"/>
                        <a:ext cx="133333" cy="190476"/>
                      </a:xfrm>
                      <a:prstGeom prst="rect">
                        <a:avLst/>
                      </a:prstGeom>
                    </a:spPr>
                  </a:pic>
                  <a:sp>
                    <a:nvSpPr>
                      <a:cNvPr id="167" name="TextBox 69"/>
                      <a:cNvSpPr txBox="1"/>
                    </a:nvSpPr>
                    <a:spPr>
                      <a:xfrm>
                        <a:off x="8113850" y="4570022"/>
                        <a:ext cx="1172653" cy="246221"/>
                      </a:xfrm>
                      <a:prstGeom prst="rect">
                        <a:avLst/>
                      </a:prstGeom>
                      <a:noFill/>
                      <a:ln>
                        <a:solidFill>
                          <a:schemeClr val="tx1">
                            <a:lumMod val="95000"/>
                            <a:lumOff val="5000"/>
                          </a:schemeClr>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Barcode Reader</a:t>
                          </a:r>
                          <a:endParaRPr lang="en-US" sz="1000" dirty="0"/>
                        </a:p>
                      </a:txBody>
                      <a:useSpRect/>
                    </a:txSp>
                  </a:sp>
                  <a:cxnSp>
                    <a:nvCxnSpPr>
                      <a:cNvPr id="168" name="Straight Arrow Connector 167"/>
                      <a:cNvCxnSpPr>
                        <a:stCxn id="167" idx="0"/>
                        <a:endCxn id="166" idx="2"/>
                      </a:cNvCxnSpPr>
                    </a:nvCxnSpPr>
                    <a:spPr>
                      <a:xfrm flipH="1" flipV="1">
                        <a:off x="8180841" y="3855297"/>
                        <a:ext cx="519336" cy="71472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6" name="Rectangle 45"/>
                      <a:cNvSpPr/>
                    </a:nvSpPr>
                    <a:spPr>
                      <a:xfrm>
                        <a:off x="2307389" y="2753554"/>
                        <a:ext cx="491279" cy="781337"/>
                      </a:xfrm>
                      <a:prstGeom prst="rect">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TextBox 46"/>
                      <a:cNvSpPr txBox="1"/>
                    </a:nvSpPr>
                    <a:spPr>
                      <a:xfrm>
                        <a:off x="2405171" y="3077404"/>
                        <a:ext cx="315551"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10</a:t>
                          </a:r>
                          <a:endParaRPr lang="en-US" sz="1000" b="1" dirty="0"/>
                        </a:p>
                      </a:txBody>
                      <a:useSpRect/>
                    </a:txSp>
                  </a:sp>
                </lc:lockedCanvas>
              </a:graphicData>
            </a:graphic>
          </wp:inline>
        </w:drawing>
      </w:r>
    </w:p>
    <w:p w:rsidR="007727BD" w:rsidRDefault="0042673F" w:rsidP="006265CC">
      <w:pPr>
        <w:pStyle w:val="Heading4"/>
      </w:pPr>
      <w:bookmarkStart w:id="12" w:name="_Toc111687310"/>
      <w:r>
        <w:t>6-</w:t>
      </w:r>
      <w:r w:rsidR="009D4A90">
        <w:t>Statistics view</w:t>
      </w:r>
      <w:bookmarkEnd w:id="12"/>
    </w:p>
    <w:p w:rsidR="007727BD" w:rsidRPr="009B7072" w:rsidRDefault="007727BD" w:rsidP="007727BD">
      <w:pPr>
        <w:rPr>
          <w:rFonts w:cs="Arial"/>
        </w:rPr>
      </w:pPr>
    </w:p>
    <w:p w:rsidR="007727BD" w:rsidRDefault="009D4A90" w:rsidP="00BE1F61">
      <w:pPr>
        <w:ind w:left="360"/>
      </w:pPr>
      <w:r>
        <w:t>The view</w:t>
      </w:r>
      <w:r w:rsidR="00487714">
        <w:t xml:space="preserve"> will show the BCR read rate and the </w:t>
      </w:r>
      <w:proofErr w:type="spellStart"/>
      <w:r w:rsidR="00487714">
        <w:t>troughput</w:t>
      </w:r>
      <w:proofErr w:type="spellEnd"/>
      <w:r w:rsidR="00487714">
        <w:t xml:space="preserve"> for the past 24 hours by period of 5 minutes.</w:t>
      </w:r>
    </w:p>
    <w:p w:rsidR="00487714" w:rsidRDefault="00487714" w:rsidP="00BE1F61">
      <w:pPr>
        <w:ind w:left="360"/>
      </w:pPr>
      <w:r>
        <w:t>The sorting result (percentage of each sorting code) will be display in a pie.</w:t>
      </w:r>
    </w:p>
    <w:p w:rsidR="00487714" w:rsidRDefault="00487714" w:rsidP="00BE1F61">
      <w:pPr>
        <w:ind w:left="360"/>
      </w:pPr>
      <w:r>
        <w:t>The screen will be refresh every minutes.</w:t>
      </w:r>
    </w:p>
    <w:p w:rsidR="00DB09DD" w:rsidRDefault="00DB09DD" w:rsidP="00BE1F61">
      <w:pPr>
        <w:ind w:left="360"/>
      </w:pPr>
    </w:p>
    <w:p w:rsidR="00DB09DD" w:rsidRDefault="00DB09DD" w:rsidP="00BE1F61">
      <w:pPr>
        <w:ind w:left="360"/>
      </w:pPr>
      <w:r>
        <w:t>Sorting code definition :</w:t>
      </w:r>
    </w:p>
    <w:p w:rsidR="00DB09DD" w:rsidRDefault="00DB09DD" w:rsidP="00BE1F61">
      <w:pPr>
        <w:ind w:left="360"/>
      </w:pPr>
      <w:r>
        <w:tab/>
        <w:t>sc0</w:t>
      </w:r>
      <w:r w:rsidR="006D6B90">
        <w:t>1</w:t>
      </w:r>
      <w:r>
        <w:t xml:space="preserve"> : success</w:t>
      </w:r>
    </w:p>
    <w:p w:rsidR="00DE2FC3" w:rsidRDefault="00DE2FC3" w:rsidP="00DE2FC3">
      <w:pPr>
        <w:ind w:left="360"/>
      </w:pPr>
      <w:r>
        <w:tab/>
        <w:t>sc0</w:t>
      </w:r>
      <w:r w:rsidR="006D6B90">
        <w:t>2</w:t>
      </w:r>
      <w:r>
        <w:t xml:space="preserve"> : </w:t>
      </w:r>
      <w:r w:rsidR="006D6B90">
        <w:t>alternate reject</w:t>
      </w:r>
    </w:p>
    <w:p w:rsidR="00DB09DD" w:rsidRDefault="00DB09DD" w:rsidP="00BE1F61">
      <w:pPr>
        <w:ind w:left="360"/>
      </w:pPr>
      <w:r>
        <w:tab/>
        <w:t xml:space="preserve">sc03 : </w:t>
      </w:r>
      <w:r w:rsidR="006D6B90">
        <w:t>mechanical reject</w:t>
      </w:r>
    </w:p>
    <w:p w:rsidR="00DB09DD" w:rsidRDefault="00DB09DD" w:rsidP="00BE1F61">
      <w:pPr>
        <w:ind w:left="360"/>
      </w:pPr>
      <w:r>
        <w:tab/>
        <w:t xml:space="preserve">sc04 : </w:t>
      </w:r>
      <w:proofErr w:type="spellStart"/>
      <w:r w:rsidR="006D6B90">
        <w:t>labeller</w:t>
      </w:r>
      <w:proofErr w:type="spellEnd"/>
      <w:r w:rsidR="006D6B90">
        <w:t xml:space="preserve"> error</w:t>
      </w:r>
    </w:p>
    <w:p w:rsidR="00DB09DD" w:rsidRDefault="00DB09DD" w:rsidP="00BE1F61">
      <w:pPr>
        <w:ind w:left="360"/>
      </w:pPr>
      <w:r>
        <w:tab/>
        <w:t xml:space="preserve">sc05 : </w:t>
      </w:r>
      <w:r w:rsidR="006D6B90">
        <w:t>no container</w:t>
      </w:r>
    </w:p>
    <w:p w:rsidR="00DE2FC3" w:rsidRDefault="00DE2FC3" w:rsidP="00BE1F61">
      <w:pPr>
        <w:ind w:left="360"/>
      </w:pPr>
    </w:p>
    <w:p w:rsidR="00DB09DD" w:rsidRDefault="00DB09DD" w:rsidP="00BE1F61">
      <w:pPr>
        <w:ind w:left="360"/>
      </w:pPr>
    </w:p>
    <w:p w:rsidR="00D47FC8" w:rsidRDefault="006E0E28" w:rsidP="006265CC">
      <w:pPr>
        <w:pStyle w:val="Heading4"/>
      </w:pPr>
      <w:r w:rsidRPr="006E0E28">
        <w:rPr>
          <w:noProof/>
        </w:rPr>
        <w:drawing>
          <wp:inline distT="0" distB="0" distL="0" distR="0">
            <wp:extent cx="5943600" cy="3264535"/>
            <wp:effectExtent l="19050" t="0" r="0" b="0"/>
            <wp:docPr id="1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311003" cy="6212909"/>
                      <a:chOff x="526093" y="363255"/>
                      <a:chExt cx="11311003" cy="6212909"/>
                    </a:xfrm>
                  </a:grpSpPr>
                  <a:sp>
                    <a:nvSpPr>
                      <a:cNvPr id="2" name="Rectangle 1"/>
                      <a:cNvSpPr/>
                    </a:nvSpPr>
                    <a:spPr>
                      <a:xfrm>
                        <a:off x="526093" y="363256"/>
                        <a:ext cx="11285951" cy="6212908"/>
                      </a:xfrm>
                      <a:prstGeom prst="rect">
                        <a:avLst/>
                      </a:prstGeom>
                      <a:no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 name="Straight Connector 2"/>
                      <a:cNvCxnSpPr/>
                    </a:nvCxnSpPr>
                    <a:spPr>
                      <a:xfrm>
                        <a:off x="538619" y="1189973"/>
                        <a:ext cx="11210795"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 name="Straight Connector 3"/>
                      <a:cNvCxnSpPr/>
                    </a:nvCxnSpPr>
                    <a:spPr>
                      <a:xfrm>
                        <a:off x="528180" y="5538592"/>
                        <a:ext cx="11308916" cy="1043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 name="Straight Connector 4"/>
                      <a:cNvCxnSpPr/>
                    </a:nvCxnSpPr>
                    <a:spPr>
                      <a:xfrm>
                        <a:off x="3194137" y="363255"/>
                        <a:ext cx="12526" cy="82671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 name="Straight Connector 5"/>
                      <a:cNvCxnSpPr/>
                    </a:nvCxnSpPr>
                    <a:spPr>
                      <a:xfrm flipV="1">
                        <a:off x="530267" y="6129403"/>
                        <a:ext cx="11273425" cy="25052"/>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1177446" y="601249"/>
                        <a:ext cx="122828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Status area</a:t>
                          </a:r>
                        </a:p>
                      </a:txBody>
                      <a:useSpRect/>
                    </a:txSp>
                  </a:sp>
                  <a:sp>
                    <a:nvSpPr>
                      <a:cNvPr id="8" name="TextBox 7"/>
                      <a:cNvSpPr txBox="1"/>
                    </a:nvSpPr>
                    <a:spPr>
                      <a:xfrm>
                        <a:off x="3822525" y="590810"/>
                        <a:ext cx="12634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Main menu</a:t>
                          </a:r>
                        </a:p>
                      </a:txBody>
                      <a:useSpRect/>
                    </a:txSp>
                  </a:sp>
                  <a:sp>
                    <a:nvSpPr>
                      <a:cNvPr id="9" name="TextBox 8"/>
                      <a:cNvSpPr txBox="1"/>
                    </a:nvSpPr>
                    <a:spPr>
                      <a:xfrm>
                        <a:off x="828805" y="5638799"/>
                        <a:ext cx="7457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Alarm</a:t>
                          </a:r>
                        </a:p>
                      </a:txBody>
                      <a:useSpRect/>
                    </a:txSp>
                  </a:sp>
                  <a:sp>
                    <a:nvSpPr>
                      <a:cNvPr id="10" name="TextBox 9"/>
                      <a:cNvSpPr txBox="1"/>
                    </a:nvSpPr>
                    <a:spPr>
                      <a:xfrm>
                        <a:off x="816279" y="6177419"/>
                        <a:ext cx="175964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Secondary menu</a:t>
                          </a:r>
                        </a:p>
                      </a:txBody>
                      <a:useSpRect/>
                    </a:txSp>
                  </a:sp>
                  <a:graphicFrame>
                    <a:nvGraphicFramePr>
                      <a:cNvPr id="11" name="Chart 10"/>
                      <a:cNvGraphicFramePr/>
                    </a:nvGraphicFramePr>
                    <a:graphic>
                      <a:graphicData uri="http://schemas.openxmlformats.org/drawingml/2006/chart">
                        <c:chart xmlns:c="http://schemas.openxmlformats.org/drawingml/2006/chart" xmlns:r="http://schemas.openxmlformats.org/officeDocument/2006/relationships" r:id="rId16"/>
                      </a:graphicData>
                    </a:graphic>
                    <a:xfrm>
                      <a:off x="556234" y="1296051"/>
                      <a:ext cx="5982353" cy="1923137"/>
                    </a:xfrm>
                  </a:graphicFrame>
                  <a:graphicFrame>
                    <a:nvGraphicFramePr>
                      <a:cNvPr id="12" name="Chart 11"/>
                      <a:cNvGraphicFramePr/>
                    </a:nvGraphicFramePr>
                    <a:graphic>
                      <a:graphicData uri="http://schemas.openxmlformats.org/drawingml/2006/chart">
                        <c:chart xmlns:c="http://schemas.openxmlformats.org/drawingml/2006/chart" xmlns:r="http://schemas.openxmlformats.org/officeDocument/2006/relationships" r:id="rId17"/>
                      </a:graphicData>
                    </a:graphic>
                    <a:xfrm>
                      <a:off x="556233" y="3375568"/>
                      <a:ext cx="5969827" cy="2085976"/>
                    </a:xfrm>
                  </a:graphicFrame>
                  <a:graphicFrame>
                    <a:nvGraphicFramePr>
                      <a:cNvPr id="15" name="Chart 14"/>
                      <a:cNvGraphicFramePr/>
                    </a:nvGraphicFramePr>
                    <a:graphic>
                      <a:graphicData uri="http://schemas.openxmlformats.org/drawingml/2006/chart">
                        <c:chart xmlns:c="http://schemas.openxmlformats.org/drawingml/2006/chart" xmlns:r="http://schemas.openxmlformats.org/officeDocument/2006/relationships" r:id="rId18"/>
                      </a:graphicData>
                    </a:graphic>
                    <a:xfrm>
                      <a:off x="6618962" y="1559621"/>
                      <a:ext cx="4942562" cy="3638550"/>
                    </a:xfrm>
                  </a:graphicFrame>
                </lc:lockedCanvas>
              </a:graphicData>
            </a:graphic>
          </wp:inline>
        </w:drawing>
      </w:r>
    </w:p>
    <w:p w:rsidR="00D47FC8" w:rsidRDefault="00D47FC8" w:rsidP="00D47FC8"/>
    <w:p w:rsidR="00D47FC8" w:rsidRDefault="00D47FC8" w:rsidP="00D47FC8">
      <w:pPr>
        <w:pStyle w:val="Heading4"/>
      </w:pPr>
      <w:bookmarkStart w:id="13" w:name="_Toc111687311"/>
      <w:r>
        <w:t xml:space="preserve">6-1 </w:t>
      </w:r>
      <w:proofErr w:type="spellStart"/>
      <w:r>
        <w:t>SortedCode</w:t>
      </w:r>
      <w:proofErr w:type="spellEnd"/>
      <w:r>
        <w:t xml:space="preserve"> Screen</w:t>
      </w:r>
      <w:bookmarkEnd w:id="13"/>
    </w:p>
    <w:p w:rsidR="00D47FC8" w:rsidRDefault="00D47FC8" w:rsidP="00D47FC8"/>
    <w:p w:rsidR="004418FF" w:rsidRDefault="004418FF" w:rsidP="004418FF">
      <w:pPr>
        <w:ind w:left="360"/>
      </w:pPr>
      <w:r>
        <w:t xml:space="preserve">The view will show the </w:t>
      </w:r>
      <w:proofErr w:type="spellStart"/>
      <w:r>
        <w:t>SortedCode</w:t>
      </w:r>
      <w:proofErr w:type="spellEnd"/>
      <w:r>
        <w:t xml:space="preserve"> SC 0</w:t>
      </w:r>
      <w:r w:rsidR="00C20A48">
        <w:t>1</w:t>
      </w:r>
      <w:r>
        <w:t xml:space="preserve"> (Success) rate at the top and all the other </w:t>
      </w:r>
      <w:proofErr w:type="spellStart"/>
      <w:r>
        <w:t>SortedCode</w:t>
      </w:r>
      <w:proofErr w:type="spellEnd"/>
      <w:r>
        <w:t xml:space="preserve"> at the bottom for the past 24 hours by period of 5 minutes.</w:t>
      </w:r>
    </w:p>
    <w:p w:rsidR="004418FF" w:rsidRDefault="004418FF" w:rsidP="00D47FC8"/>
    <w:p w:rsidR="00D47FC8" w:rsidRDefault="00D47FC8" w:rsidP="00D47FC8"/>
    <w:p w:rsidR="00D47FC8" w:rsidRDefault="00C20A48" w:rsidP="00D47FC8">
      <w:r w:rsidRPr="00C20A48">
        <w:drawing>
          <wp:inline distT="0" distB="0" distL="0" distR="0">
            <wp:extent cx="5943600" cy="330835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311003" cy="6295746"/>
                      <a:chOff x="460190" y="181564"/>
                      <a:chExt cx="11311003" cy="6295746"/>
                    </a:xfrm>
                  </a:grpSpPr>
                  <a:sp>
                    <a:nvSpPr>
                      <a:cNvPr id="4" name="Rectangle 3"/>
                      <a:cNvSpPr/>
                    </a:nvSpPr>
                    <a:spPr>
                      <a:xfrm>
                        <a:off x="460190" y="181564"/>
                        <a:ext cx="11285951" cy="6295746"/>
                      </a:xfrm>
                      <a:prstGeom prst="rect">
                        <a:avLst/>
                      </a:prstGeom>
                      <a:no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nvCxnSpPr>
                    <a:spPr>
                      <a:xfrm>
                        <a:off x="472716" y="1091119"/>
                        <a:ext cx="11210795"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 name="Straight Connector 5"/>
                      <a:cNvCxnSpPr/>
                    </a:nvCxnSpPr>
                    <a:spPr>
                      <a:xfrm>
                        <a:off x="462277" y="5439738"/>
                        <a:ext cx="11308916" cy="1043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flipH="1">
                        <a:off x="3140760" y="253378"/>
                        <a:ext cx="6263" cy="837741"/>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flipV="1">
                        <a:off x="464364" y="6030549"/>
                        <a:ext cx="11273425" cy="25052"/>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1111543" y="497471"/>
                        <a:ext cx="1228285" cy="37425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Status area</a:t>
                          </a:r>
                        </a:p>
                      </a:txBody>
                      <a:useSpRect/>
                    </a:txSp>
                  </a:sp>
                  <a:sp>
                    <a:nvSpPr>
                      <a:cNvPr id="10" name="TextBox 9"/>
                      <a:cNvSpPr txBox="1"/>
                    </a:nvSpPr>
                    <a:spPr>
                      <a:xfrm>
                        <a:off x="3756622" y="487032"/>
                        <a:ext cx="1263487" cy="37425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Main menu</a:t>
                          </a:r>
                        </a:p>
                      </a:txBody>
                      <a:useSpRect/>
                    </a:txSp>
                  </a:sp>
                  <a:sp>
                    <a:nvSpPr>
                      <a:cNvPr id="11" name="TextBox 10"/>
                      <a:cNvSpPr txBox="1"/>
                    </a:nvSpPr>
                    <a:spPr>
                      <a:xfrm>
                        <a:off x="762902" y="5535021"/>
                        <a:ext cx="745717" cy="37425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Alarm</a:t>
                          </a:r>
                        </a:p>
                      </a:txBody>
                      <a:useSpRect/>
                    </a:txSp>
                  </a:sp>
                  <a:sp>
                    <a:nvSpPr>
                      <a:cNvPr id="12" name="Rectangle 11"/>
                      <a:cNvSpPr/>
                    </a:nvSpPr>
                    <a:spPr>
                      <a:xfrm>
                        <a:off x="650789" y="6125107"/>
                        <a:ext cx="1318054" cy="292169"/>
                      </a:xfrm>
                      <a:prstGeom prst="rect">
                        <a:avLst/>
                      </a:prstGeom>
                      <a:solidFill>
                        <a:schemeClr val="accent1">
                          <a:lumMod val="60000"/>
                          <a:lumOff val="40000"/>
                        </a:schemeClr>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a:t>SortedCode</a:t>
                          </a:r>
                          <a:endParaRPr lang="en-US" dirty="0"/>
                        </a:p>
                      </a:txBody>
                      <a:useSpRect/>
                    </a:txSp>
                    <a:style>
                      <a:lnRef idx="2">
                        <a:schemeClr val="accent1"/>
                      </a:lnRef>
                      <a:fillRef idx="1">
                        <a:schemeClr val="lt1"/>
                      </a:fillRef>
                      <a:effectRef idx="0">
                        <a:schemeClr val="accent1"/>
                      </a:effectRef>
                      <a:fontRef idx="minor">
                        <a:schemeClr val="dk1"/>
                      </a:fontRef>
                    </a:style>
                  </a:sp>
                  <a:sp>
                    <a:nvSpPr>
                      <a:cNvPr id="13" name="Rectangle 12"/>
                      <a:cNvSpPr/>
                    </a:nvSpPr>
                    <a:spPr>
                      <a:xfrm>
                        <a:off x="2121250" y="6129225"/>
                        <a:ext cx="1058560" cy="292169"/>
                      </a:xfrm>
                      <a:prstGeom prst="rect">
                        <a:avLst/>
                      </a:prstGeom>
                      <a:solidFill>
                        <a:schemeClr val="accent1">
                          <a:lumMod val="60000"/>
                          <a:lumOff val="40000"/>
                        </a:schemeClr>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a:t>Packages</a:t>
                          </a:r>
                        </a:p>
                      </a:txBody>
                      <a:useSpRect/>
                    </a:txSp>
                    <a:style>
                      <a:lnRef idx="2">
                        <a:schemeClr val="accent1"/>
                      </a:lnRef>
                      <a:fillRef idx="1">
                        <a:schemeClr val="lt1"/>
                      </a:fillRef>
                      <a:effectRef idx="0">
                        <a:schemeClr val="accent1"/>
                      </a:effectRef>
                      <a:fontRef idx="minor">
                        <a:schemeClr val="dk1"/>
                      </a:fontRef>
                    </a:style>
                  </a:sp>
                  <a:graphicFrame>
                    <a:nvGraphicFramePr>
                      <a:cNvPr id="14" name="Chart 13"/>
                      <a:cNvGraphicFramePr/>
                    </a:nvGraphicFramePr>
                    <a:graphic>
                      <a:graphicData uri="http://schemas.openxmlformats.org/drawingml/2006/chart">
                        <c:chart xmlns:c="http://schemas.openxmlformats.org/drawingml/2006/chart" xmlns:r="http://schemas.openxmlformats.org/officeDocument/2006/relationships" r:id="rId19"/>
                      </a:graphicData>
                    </a:graphic>
                    <a:xfrm>
                      <a:off x="645383" y="1202725"/>
                      <a:ext cx="10969968" cy="1869990"/>
                    </a:xfrm>
                  </a:graphicFrame>
                  <a:graphicFrame>
                    <a:nvGraphicFramePr>
                      <a:cNvPr id="16" name="Chart 15"/>
                      <a:cNvGraphicFramePr/>
                    </a:nvGraphicFramePr>
                    <a:graphic>
                      <a:graphicData uri="http://schemas.openxmlformats.org/drawingml/2006/chart">
                        <c:chart xmlns:c="http://schemas.openxmlformats.org/drawingml/2006/chart" xmlns:r="http://schemas.openxmlformats.org/officeDocument/2006/relationships" r:id="rId20"/>
                      </a:graphicData>
                    </a:graphic>
                    <a:xfrm>
                      <a:off x="522514" y="1227241"/>
                      <a:ext cx="11091554" cy="1885950"/>
                    </a:xfrm>
                  </a:graphicFrame>
                  <a:graphicFrame>
                    <a:nvGraphicFramePr>
                      <a:cNvPr id="17" name="Chart 16"/>
                      <a:cNvGraphicFramePr/>
                    </a:nvGraphicFramePr>
                    <a:graphic>
                      <a:graphicData uri="http://schemas.openxmlformats.org/drawingml/2006/chart">
                        <c:chart xmlns:c="http://schemas.openxmlformats.org/drawingml/2006/chart" xmlns:r="http://schemas.openxmlformats.org/officeDocument/2006/relationships" r:id="rId21"/>
                      </a:graphicData>
                    </a:graphic>
                    <a:xfrm>
                      <a:off x="534390" y="2956956"/>
                      <a:ext cx="11139054" cy="2185060"/>
                    </a:xfrm>
                  </a:graphicFrame>
                </lc:lockedCanvas>
              </a:graphicData>
            </a:graphic>
          </wp:inline>
        </w:drawing>
      </w:r>
    </w:p>
    <w:p w:rsidR="00D47FC8" w:rsidRDefault="00D47FC8" w:rsidP="00D47FC8">
      <w:pPr>
        <w:pStyle w:val="Heading4"/>
      </w:pPr>
      <w:bookmarkStart w:id="14" w:name="_Toc111687312"/>
      <w:r>
        <w:t>6-2 Packages Screen</w:t>
      </w:r>
      <w:bookmarkEnd w:id="14"/>
    </w:p>
    <w:p w:rsidR="00D47FC8" w:rsidRDefault="00D47FC8" w:rsidP="00D47FC8"/>
    <w:p w:rsidR="008E760E" w:rsidRDefault="008E760E" w:rsidP="008E760E">
      <w:pPr>
        <w:ind w:left="360"/>
      </w:pPr>
      <w:r>
        <w:t>This view will show the packages processed by the machine. The user should be able to select a time window. Each package should have the following details :</w:t>
      </w:r>
    </w:p>
    <w:p w:rsidR="008E760E" w:rsidRDefault="008E760E" w:rsidP="008E760E">
      <w:pPr>
        <w:ind w:left="360"/>
      </w:pPr>
      <w:r>
        <w:tab/>
        <w:t>- timestamp (Dimension message)</w:t>
      </w:r>
    </w:p>
    <w:p w:rsidR="008E760E" w:rsidRDefault="008E760E" w:rsidP="008E760E">
      <w:pPr>
        <w:ind w:left="360"/>
      </w:pPr>
      <w:r>
        <w:tab/>
        <w:t xml:space="preserve">- </w:t>
      </w:r>
      <w:proofErr w:type="spellStart"/>
      <w:r>
        <w:t>packageId</w:t>
      </w:r>
      <w:proofErr w:type="spellEnd"/>
    </w:p>
    <w:p w:rsidR="008E760E" w:rsidRDefault="008E760E" w:rsidP="008E760E">
      <w:pPr>
        <w:ind w:left="360"/>
      </w:pPr>
      <w:r>
        <w:tab/>
        <w:t>- length</w:t>
      </w:r>
    </w:p>
    <w:p w:rsidR="008E760E" w:rsidRDefault="008E760E" w:rsidP="008E760E">
      <w:pPr>
        <w:ind w:left="360"/>
      </w:pPr>
      <w:r>
        <w:tab/>
        <w:t xml:space="preserve">- </w:t>
      </w:r>
      <w:proofErr w:type="spellStart"/>
      <w:r>
        <w:t>rejectCode</w:t>
      </w:r>
      <w:proofErr w:type="spellEnd"/>
    </w:p>
    <w:p w:rsidR="008E760E" w:rsidRDefault="008E760E" w:rsidP="008E760E">
      <w:pPr>
        <w:ind w:left="360"/>
      </w:pPr>
      <w:r>
        <w:tab/>
        <w:t xml:space="preserve">- </w:t>
      </w:r>
      <w:proofErr w:type="spellStart"/>
      <w:r>
        <w:t>sortedCode</w:t>
      </w:r>
      <w:proofErr w:type="spellEnd"/>
    </w:p>
    <w:p w:rsidR="008E760E" w:rsidRDefault="008E760E" w:rsidP="008E760E">
      <w:pPr>
        <w:ind w:left="360"/>
      </w:pPr>
      <w:r>
        <w:tab/>
        <w:t>- Destination</w:t>
      </w:r>
    </w:p>
    <w:p w:rsidR="008E760E" w:rsidRDefault="008E760E" w:rsidP="008E760E">
      <w:pPr>
        <w:ind w:left="360"/>
      </w:pPr>
      <w:r>
        <w:tab/>
        <w:t xml:space="preserve">- </w:t>
      </w:r>
      <w:proofErr w:type="spellStart"/>
      <w:r>
        <w:t>FinalDestination</w:t>
      </w:r>
      <w:proofErr w:type="spellEnd"/>
    </w:p>
    <w:p w:rsidR="008E760E" w:rsidRDefault="008E760E" w:rsidP="008E760E">
      <w:pPr>
        <w:ind w:left="360"/>
      </w:pPr>
    </w:p>
    <w:p w:rsidR="008E760E" w:rsidRDefault="008E760E" w:rsidP="008E760E">
      <w:pPr>
        <w:ind w:left="360"/>
      </w:pPr>
      <w:r>
        <w:t>The table shall have filter and export data features</w:t>
      </w:r>
      <w:r w:rsidR="00557404">
        <w:t>(</w:t>
      </w:r>
      <w:proofErr w:type="spellStart"/>
      <w:r w:rsidR="00557404">
        <w:t>csv</w:t>
      </w:r>
      <w:proofErr w:type="spellEnd"/>
      <w:r w:rsidR="00557404">
        <w:t xml:space="preserve"> file with semicolon as the separator) </w:t>
      </w:r>
      <w:r>
        <w:t>.</w:t>
      </w:r>
    </w:p>
    <w:p w:rsidR="008E760E" w:rsidRDefault="008E760E" w:rsidP="008E760E">
      <w:pPr>
        <w:ind w:left="360"/>
      </w:pPr>
    </w:p>
    <w:p w:rsidR="008E760E" w:rsidRDefault="008E760E" w:rsidP="008E760E">
      <w:pPr>
        <w:ind w:left="360"/>
      </w:pPr>
      <w:r>
        <w:t xml:space="preserve">Filter : begin/end date, </w:t>
      </w:r>
      <w:proofErr w:type="spellStart"/>
      <w:r>
        <w:t>sortedCode</w:t>
      </w:r>
      <w:proofErr w:type="spellEnd"/>
    </w:p>
    <w:p w:rsidR="00D47FC8" w:rsidRDefault="00D47FC8" w:rsidP="00D47FC8"/>
    <w:p w:rsidR="001B0380" w:rsidRDefault="001B0380" w:rsidP="001B0380">
      <w:pPr>
        <w:pStyle w:val="Heading4"/>
      </w:pPr>
      <w:bookmarkStart w:id="15" w:name="_Toc111687313"/>
      <w:r>
        <w:t>7-Secondary Menu</w:t>
      </w:r>
      <w:bookmarkEnd w:id="15"/>
    </w:p>
    <w:p w:rsidR="001B0380" w:rsidRDefault="001B0380" w:rsidP="00D47FC8"/>
    <w:p w:rsidR="001B0380" w:rsidRDefault="001B0380" w:rsidP="001B0380">
      <w:pPr>
        <w:pStyle w:val="Heading4"/>
      </w:pPr>
      <w:bookmarkStart w:id="16" w:name="_Toc111687314"/>
      <w:r>
        <w:t>7-1 Lift Screen</w:t>
      </w:r>
      <w:bookmarkEnd w:id="16"/>
    </w:p>
    <w:p w:rsidR="001B0380" w:rsidRDefault="001B0380" w:rsidP="001B0380"/>
    <w:p w:rsidR="001B0380" w:rsidRPr="001B0380" w:rsidRDefault="001B0380" w:rsidP="001B0380">
      <w:r w:rsidRPr="001B0380">
        <w:rPr>
          <w:noProof/>
        </w:rPr>
        <w:drawing>
          <wp:inline distT="0" distB="0" distL="0" distR="0">
            <wp:extent cx="5943600" cy="326453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311003" cy="6212909"/>
                      <a:chOff x="526093" y="363255"/>
                      <a:chExt cx="11311003" cy="6212909"/>
                    </a:xfrm>
                  </a:grpSpPr>
                  <a:sp>
                    <a:nvSpPr>
                      <a:cNvPr id="50" name="Rectangle 49">
                        <a:extLst>
                          <a:ext uri="{FF2B5EF4-FFF2-40B4-BE49-F238E27FC236}">
                            <a16:creationId xmlns:p="http://schemas.openxmlformats.org/presentationml/2006/main" xmlns="" xmlns:a16="http://schemas.microsoft.com/office/drawing/2014/main" xmlns:w="http://schemas.openxmlformats.org/wordprocessingml/2006/main" xmlns:w10="urn:schemas-microsoft-com:office:word" xmlns:v="urn:schemas-microsoft-com:vml" xmlns:o="urn:schemas-microsoft-com:office:office" id="{6C41D9E8-8A52-4358-9040-5FB15FAB8718}"/>
                          </a:ext>
                        </a:extLst>
                      </a:cNvPr>
                      <a:cNvSpPr/>
                    </a:nvSpPr>
                    <a:spPr>
                      <a:xfrm>
                        <a:off x="526093" y="363256"/>
                        <a:ext cx="11285951" cy="6212908"/>
                      </a:xfrm>
                      <a:prstGeom prst="rect">
                        <a:avLst/>
                      </a:prstGeom>
                      <a:noFill/>
                      <a:ln w="381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1" name="Straight Connector 50">
                        <a:extLst>
                          <a:ext uri="{FF2B5EF4-FFF2-40B4-BE49-F238E27FC236}">
                            <a16:creationId xmlns:p="http://schemas.openxmlformats.org/presentationml/2006/main" xmlns="" xmlns:a16="http://schemas.microsoft.com/office/drawing/2014/main" xmlns:w="http://schemas.openxmlformats.org/wordprocessingml/2006/main" xmlns:w10="urn:schemas-microsoft-com:office:word" xmlns:v="urn:schemas-microsoft-com:vml" xmlns:o="urn:schemas-microsoft-com:office:office" id="{DC7D7ADB-8EE4-4B58-87B0-069CFD945140}"/>
                          </a:ext>
                        </a:extLst>
                      </a:cNvPr>
                      <a:cNvCxnSpPr/>
                    </a:nvCxnSpPr>
                    <a:spPr>
                      <a:xfrm>
                        <a:off x="538619" y="1189973"/>
                        <a:ext cx="11210795" cy="0"/>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2" name="Straight Connector 51">
                        <a:extLst>
                          <a:ext uri="{FF2B5EF4-FFF2-40B4-BE49-F238E27FC236}">
                            <a16:creationId xmlns:p="http://schemas.openxmlformats.org/presentationml/2006/main" xmlns="" xmlns:a16="http://schemas.microsoft.com/office/drawing/2014/main" xmlns:w="http://schemas.openxmlformats.org/wordprocessingml/2006/main" xmlns:w10="urn:schemas-microsoft-com:office:word" xmlns:v="urn:schemas-microsoft-com:vml" xmlns:o="urn:schemas-microsoft-com:office:office" id="{02047827-0703-45A7-93E7-30D8AA79B943}"/>
                          </a:ext>
                        </a:extLst>
                      </a:cNvPr>
                      <a:cNvCxnSpPr/>
                    </a:nvCxnSpPr>
                    <a:spPr>
                      <a:xfrm>
                        <a:off x="528180" y="5538592"/>
                        <a:ext cx="11308916" cy="1043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3" name="Straight Connector 52">
                        <a:extLst>
                          <a:ext uri="{FF2B5EF4-FFF2-40B4-BE49-F238E27FC236}">
                            <a16:creationId xmlns:p="http://schemas.openxmlformats.org/presentationml/2006/main" xmlns="" xmlns:a16="http://schemas.microsoft.com/office/drawing/2014/main" xmlns:w="http://schemas.openxmlformats.org/wordprocessingml/2006/main" xmlns:w10="urn:schemas-microsoft-com:office:word" xmlns:v="urn:schemas-microsoft-com:vml" xmlns:o="urn:schemas-microsoft-com:office:office" id="{3318B1A7-FD99-4051-AD03-5F00C5E545B3}"/>
                          </a:ext>
                        </a:extLst>
                      </a:cNvPr>
                      <a:cNvCxnSpPr/>
                    </a:nvCxnSpPr>
                    <a:spPr>
                      <a:xfrm>
                        <a:off x="3194137" y="363255"/>
                        <a:ext cx="12526" cy="826718"/>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4" name="Straight Connector 53">
                        <a:extLst>
                          <a:ext uri="{FF2B5EF4-FFF2-40B4-BE49-F238E27FC236}">
                            <a16:creationId xmlns:p="http://schemas.openxmlformats.org/presentationml/2006/main" xmlns="" xmlns:a16="http://schemas.microsoft.com/office/drawing/2014/main" xmlns:w="http://schemas.openxmlformats.org/wordprocessingml/2006/main" xmlns:w10="urn:schemas-microsoft-com:office:word" xmlns:v="urn:schemas-microsoft-com:vml" xmlns:o="urn:schemas-microsoft-com:office:office" id="{228320FD-4ABC-4E20-96AB-BD6A20F30E7A}"/>
                          </a:ext>
                        </a:extLst>
                      </a:cNvPr>
                      <a:cNvCxnSpPr/>
                    </a:nvCxnSpPr>
                    <a:spPr>
                      <a:xfrm flipV="1">
                        <a:off x="530267" y="6129403"/>
                        <a:ext cx="11273425" cy="25052"/>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55" name="TextBox 54">
                        <a:extLst>
                          <a:ext uri="{FF2B5EF4-FFF2-40B4-BE49-F238E27FC236}">
                            <a16:creationId xmlns:p="http://schemas.openxmlformats.org/presentationml/2006/main" xmlns="" xmlns:a16="http://schemas.microsoft.com/office/drawing/2014/main" xmlns:w="http://schemas.openxmlformats.org/wordprocessingml/2006/main" xmlns:w10="urn:schemas-microsoft-com:office:word" xmlns:v="urn:schemas-microsoft-com:vml" xmlns:o="urn:schemas-microsoft-com:office:office" id="{3EF0839F-988A-4672-ABE6-09C294AAA0A6}"/>
                          </a:ext>
                        </a:extLst>
                      </a:cNvPr>
                      <a:cNvSpPr txBox="1"/>
                    </a:nvSpPr>
                    <a:spPr>
                      <a:xfrm>
                        <a:off x="1177446" y="601249"/>
                        <a:ext cx="122828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Status area</a:t>
                          </a:r>
                        </a:p>
                      </a:txBody>
                      <a:useSpRect/>
                    </a:txSp>
                  </a:sp>
                  <a:sp>
                    <a:nvSpPr>
                      <a:cNvPr id="56" name="TextBox 55">
                        <a:extLst>
                          <a:ext uri="{FF2B5EF4-FFF2-40B4-BE49-F238E27FC236}">
                            <a16:creationId xmlns:p="http://schemas.openxmlformats.org/presentationml/2006/main" xmlns="" xmlns:a16="http://schemas.microsoft.com/office/drawing/2014/main" xmlns:w="http://schemas.openxmlformats.org/wordprocessingml/2006/main" xmlns:w10="urn:schemas-microsoft-com:office:word" xmlns:v="urn:schemas-microsoft-com:vml" xmlns:o="urn:schemas-microsoft-com:office:office" id="{B1CB41C3-5D21-448F-BF31-4C97A338D7CF}"/>
                          </a:ext>
                        </a:extLst>
                      </a:cNvPr>
                      <a:cNvSpPr txBox="1"/>
                    </a:nvSpPr>
                    <a:spPr>
                      <a:xfrm>
                        <a:off x="3822525" y="590810"/>
                        <a:ext cx="12634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Main menu</a:t>
                          </a:r>
                        </a:p>
                      </a:txBody>
                      <a:useSpRect/>
                    </a:txSp>
                  </a:sp>
                  <a:sp>
                    <a:nvSpPr>
                      <a:cNvPr id="57" name="TextBox 56">
                        <a:extLst>
                          <a:ext uri="{FF2B5EF4-FFF2-40B4-BE49-F238E27FC236}">
                            <a16:creationId xmlns:p="http://schemas.openxmlformats.org/presentationml/2006/main" xmlns="" xmlns:a16="http://schemas.microsoft.com/office/drawing/2014/main" xmlns:w="http://schemas.openxmlformats.org/wordprocessingml/2006/main" xmlns:w10="urn:schemas-microsoft-com:office:word" xmlns:v="urn:schemas-microsoft-com:vml" xmlns:o="urn:schemas-microsoft-com:office:office" id="{B4D66227-EE8E-449A-9C7A-3E9985A25A7A}"/>
                          </a:ext>
                        </a:extLst>
                      </a:cNvPr>
                      <a:cNvSpPr txBox="1"/>
                    </a:nvSpPr>
                    <a:spPr>
                      <a:xfrm>
                        <a:off x="828805" y="5638799"/>
                        <a:ext cx="7457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Alarm</a:t>
                          </a:r>
                        </a:p>
                      </a:txBody>
                      <a:useSpRect/>
                    </a:txSp>
                  </a:sp>
                  <a:sp>
                    <a:nvSpPr>
                      <a:cNvPr id="58" name="TextBox 57">
                        <a:extLst>
                          <a:ext uri="{FF2B5EF4-FFF2-40B4-BE49-F238E27FC236}">
                            <a16:creationId xmlns:p="http://schemas.openxmlformats.org/presentationml/2006/main" xmlns="" xmlns:a16="http://schemas.microsoft.com/office/drawing/2014/main" xmlns:w="http://schemas.openxmlformats.org/wordprocessingml/2006/main" xmlns:w10="urn:schemas-microsoft-com:office:word" xmlns:v="urn:schemas-microsoft-com:vml" xmlns:o="urn:schemas-microsoft-com:office:office" id="{4EF39879-F118-447F-8BFB-993DCD92051F}"/>
                          </a:ext>
                        </a:extLst>
                      </a:cNvPr>
                      <a:cNvSpPr txBox="1"/>
                    </a:nvSpPr>
                    <a:spPr>
                      <a:xfrm>
                        <a:off x="828805" y="1299482"/>
                        <a:ext cx="151746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Lift x Sorter xx</a:t>
                          </a:r>
                          <a:endParaRPr lang="en-US" dirty="0"/>
                        </a:p>
                      </a:txBody>
                      <a:useSpRect/>
                    </a:txSp>
                  </a:sp>
                  <a:sp>
                    <a:nvSpPr>
                      <a:cNvPr id="59" name="Rounded Rectangle 58"/>
                      <a:cNvSpPr/>
                    </a:nvSpPr>
                    <a:spPr>
                      <a:xfrm>
                        <a:off x="8156529" y="2354893"/>
                        <a:ext cx="1450933" cy="212943"/>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Roller Stop</a:t>
                          </a:r>
                          <a:endParaRPr lang="en-US" dirty="0"/>
                        </a:p>
                      </a:txBody>
                      <a:useSpRect/>
                    </a:txSp>
                    <a:style>
                      <a:lnRef idx="1">
                        <a:schemeClr val="accent3"/>
                      </a:lnRef>
                      <a:fillRef idx="2">
                        <a:schemeClr val="accent3"/>
                      </a:fillRef>
                      <a:effectRef idx="1">
                        <a:schemeClr val="accent3"/>
                      </a:effectRef>
                      <a:fontRef idx="minor">
                        <a:schemeClr val="dk1"/>
                      </a:fontRef>
                    </a:style>
                  </a:sp>
                  <a:sp>
                    <a:nvSpPr>
                      <a:cNvPr id="60" name="Rounded Rectangle 59"/>
                      <a:cNvSpPr/>
                    </a:nvSpPr>
                    <a:spPr>
                      <a:xfrm>
                        <a:off x="8154443" y="1954060"/>
                        <a:ext cx="1453019" cy="225469"/>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Roller Left</a:t>
                          </a:r>
                          <a:endParaRPr lang="en-US" dirty="0"/>
                        </a:p>
                      </a:txBody>
                      <a:useSpRect/>
                    </a:txSp>
                    <a:style>
                      <a:lnRef idx="1">
                        <a:schemeClr val="accent3"/>
                      </a:lnRef>
                      <a:fillRef idx="2">
                        <a:schemeClr val="accent3"/>
                      </a:fillRef>
                      <a:effectRef idx="1">
                        <a:schemeClr val="accent3"/>
                      </a:effectRef>
                      <a:fontRef idx="minor">
                        <a:schemeClr val="dk1"/>
                      </a:fontRef>
                    </a:style>
                  </a:sp>
                  <a:pic>
                    <a:nvPicPr>
                      <a:cNvPr id="69" name="Picture 68">
                        <a:extLst>
                          <a:ext uri="{FF2B5EF4-FFF2-40B4-BE49-F238E27FC236}">
                            <a16:creationId xmlns:p="http://schemas.openxmlformats.org/presentationml/2006/main" xmlns="" xmlns:a16="http://schemas.microsoft.com/office/drawing/2014/main" xmlns:w="http://schemas.openxmlformats.org/wordprocessingml/2006/main" xmlns:w10="urn:schemas-microsoft-com:office:word" xmlns:v="urn:schemas-microsoft-com:vml" xmlns:o="urn:schemas-microsoft-com:office:office" id="{0E8FDE30-9669-40A4-9B2D-62343096E8C7}"/>
                          </a:ext>
                        </a:extLst>
                      </a:cNvPr>
                      <a:cNvPicPr>
                        <a:picLocks noChangeAspect="1"/>
                      </a:cNvPicPr>
                    </a:nvPicPr>
                    <a:blipFill>
                      <a:blip r:embed="rId22" cstate="print"/>
                      <a:stretch>
                        <a:fillRect/>
                      </a:stretch>
                    </a:blipFill>
                    <a:spPr>
                      <a:xfrm>
                        <a:off x="3554174" y="1254800"/>
                        <a:ext cx="4355330" cy="3843293"/>
                      </a:xfrm>
                      <a:prstGeom prst="rect">
                        <a:avLst/>
                      </a:prstGeom>
                    </a:spPr>
                  </a:pic>
                  <a:sp>
                    <a:nvSpPr>
                      <a:cNvPr id="70" name="Rounded Rectangle 69"/>
                      <a:cNvSpPr/>
                    </a:nvSpPr>
                    <a:spPr>
                      <a:xfrm>
                        <a:off x="8144004" y="2732761"/>
                        <a:ext cx="1453019" cy="223381"/>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Roller Right</a:t>
                          </a:r>
                          <a:endParaRPr lang="en-US" dirty="0"/>
                        </a:p>
                      </a:txBody>
                      <a:useSpRect/>
                    </a:txSp>
                    <a:style>
                      <a:lnRef idx="1">
                        <a:schemeClr val="accent3"/>
                      </a:lnRef>
                      <a:fillRef idx="2">
                        <a:schemeClr val="accent3"/>
                      </a:fillRef>
                      <a:effectRef idx="1">
                        <a:schemeClr val="accent3"/>
                      </a:effectRef>
                      <a:fontRef idx="minor">
                        <a:schemeClr val="dk1"/>
                      </a:fontRef>
                    </a:style>
                  </a:sp>
                  <a:sp>
                    <a:nvSpPr>
                      <a:cNvPr id="71" name="Rounded Rectangle 70"/>
                      <a:cNvSpPr/>
                    </a:nvSpPr>
                    <a:spPr>
                      <a:xfrm>
                        <a:off x="8146092" y="3787035"/>
                        <a:ext cx="1453019" cy="223381"/>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Lift Up</a:t>
                          </a:r>
                          <a:endParaRPr lang="en-US" dirty="0"/>
                        </a:p>
                      </a:txBody>
                      <a:useSpRect/>
                    </a:txSp>
                    <a:style>
                      <a:lnRef idx="1">
                        <a:schemeClr val="accent3"/>
                      </a:lnRef>
                      <a:fillRef idx="2">
                        <a:schemeClr val="accent3"/>
                      </a:fillRef>
                      <a:effectRef idx="1">
                        <a:schemeClr val="accent3"/>
                      </a:effectRef>
                      <a:fontRef idx="minor">
                        <a:schemeClr val="dk1"/>
                      </a:fontRef>
                    </a:style>
                  </a:sp>
                  <a:sp>
                    <a:nvSpPr>
                      <a:cNvPr id="72" name="Rounded Rectangle 71"/>
                      <a:cNvSpPr/>
                    </a:nvSpPr>
                    <a:spPr>
                      <a:xfrm>
                        <a:off x="8160706" y="4139852"/>
                        <a:ext cx="1453019" cy="223381"/>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Lift Down</a:t>
                          </a:r>
                          <a:endParaRPr lang="en-US" dirty="0"/>
                        </a:p>
                      </a:txBody>
                      <a:useSpRect/>
                    </a:txSp>
                    <a:style>
                      <a:lnRef idx="1">
                        <a:schemeClr val="accent3"/>
                      </a:lnRef>
                      <a:fillRef idx="2">
                        <a:schemeClr val="accent3"/>
                      </a:fillRef>
                      <a:effectRef idx="1">
                        <a:schemeClr val="accent3"/>
                      </a:effectRef>
                      <a:fontRef idx="minor">
                        <a:schemeClr val="dk1"/>
                      </a:fontRef>
                    </a:style>
                  </a:sp>
                  <a:pic>
                    <a:nvPicPr>
                      <a:cNvPr id="63" name="Picture 62" descr="CapturePeOk.PNG">
                        <a:extLst>
                          <a:ext uri="{FF2B5EF4-FFF2-40B4-BE49-F238E27FC236}">
                            <a16:creationId xmlns:p="http://schemas.openxmlformats.org/presentationml/2006/main" xmlns="" xmlns:a16="http://schemas.microsoft.com/office/drawing/2014/main" xmlns:w="http://schemas.openxmlformats.org/wordprocessingml/2006/main" xmlns:w10="urn:schemas-microsoft-com:office:word" xmlns:v="urn:schemas-microsoft-com:vml" xmlns:o="urn:schemas-microsoft-com:office:office" id="{937119A4-11B1-4CE1-839C-2CF717ED49CE}"/>
                          </a:ext>
                        </a:extLst>
                      </a:cNvPr>
                      <a:cNvPicPr>
                        <a:picLocks noChangeAspect="1"/>
                      </a:cNvPicPr>
                    </a:nvPicPr>
                    <a:blipFill>
                      <a:blip r:embed="rId12" cstate="print"/>
                      <a:stretch>
                        <a:fillRect/>
                      </a:stretch>
                    </a:blipFill>
                    <a:spPr>
                      <a:xfrm>
                        <a:off x="6682989" y="4767946"/>
                        <a:ext cx="127352" cy="120650"/>
                      </a:xfrm>
                      <a:prstGeom prst="rect">
                        <a:avLst/>
                      </a:prstGeom>
                    </a:spPr>
                  </a:pic>
                  <a:pic>
                    <a:nvPicPr>
                      <a:cNvPr id="73" name="Picture 72" descr="CapturePeOk.PNG">
                        <a:extLst>
                          <a:ext uri="{FF2B5EF4-FFF2-40B4-BE49-F238E27FC236}">
                            <a16:creationId xmlns:p="http://schemas.openxmlformats.org/presentationml/2006/main" xmlns="" xmlns:a16="http://schemas.microsoft.com/office/drawing/2014/main" xmlns:w="http://schemas.openxmlformats.org/wordprocessingml/2006/main" xmlns:w10="urn:schemas-microsoft-com:office:word" xmlns:v="urn:schemas-microsoft-com:vml" xmlns:o="urn:schemas-microsoft-com:office:office" id="{937119A4-11B1-4CE1-839C-2CF717ED49CE}"/>
                          </a:ext>
                        </a:extLst>
                      </a:cNvPr>
                      <a:cNvPicPr>
                        <a:picLocks noChangeAspect="1"/>
                      </a:cNvPicPr>
                    </a:nvPicPr>
                    <a:blipFill>
                      <a:blip r:embed="rId12" cstate="print"/>
                      <a:stretch>
                        <a:fillRect/>
                      </a:stretch>
                    </a:blipFill>
                    <a:spPr>
                      <a:xfrm>
                        <a:off x="6672550" y="4582142"/>
                        <a:ext cx="127352" cy="120650"/>
                      </a:xfrm>
                      <a:prstGeom prst="rect">
                        <a:avLst/>
                      </a:prstGeom>
                    </a:spPr>
                  </a:pic>
                  <a:cxnSp>
                    <a:nvCxnSpPr>
                      <a:cNvPr id="74" name="Straight Arrow Connector 73"/>
                      <a:cNvCxnSpPr>
                        <a:stCxn id="66" idx="0"/>
                        <a:endCxn id="63" idx="3"/>
                      </a:cNvCxnSpPr>
                    </a:nvCxnSpPr>
                    <a:spPr>
                      <a:xfrm flipH="1" flipV="1">
                        <a:off x="6810341" y="4828271"/>
                        <a:ext cx="898108" cy="34289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stCxn id="65" idx="1"/>
                        <a:endCxn id="73" idx="3"/>
                      </a:cNvCxnSpPr>
                    </a:nvCxnSpPr>
                    <a:spPr>
                      <a:xfrm flipH="1" flipV="1">
                        <a:off x="6799902" y="4642467"/>
                        <a:ext cx="966242" cy="31569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7766144" y="4835051"/>
                        <a:ext cx="1253869" cy="246221"/>
                      </a:xfrm>
                      <a:prstGeom prst="rect">
                        <a:avLst/>
                      </a:prstGeom>
                      <a:noFill/>
                      <a:ln>
                        <a:solidFill>
                          <a:schemeClr val="tx1">
                            <a:lumMod val="95000"/>
                            <a:lumOff val="5000"/>
                          </a:schemeClr>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err="1" smtClean="0"/>
                            <a:t>DIVERT_UP_PROX_x</a:t>
                          </a:r>
                          <a:endParaRPr lang="en-US" sz="1000" dirty="0"/>
                        </a:p>
                      </a:txBody>
                      <a:useSpRect/>
                    </a:txSp>
                  </a:sp>
                  <a:sp>
                    <a:nvSpPr>
                      <a:cNvPr id="66" name="TextBox 65"/>
                      <a:cNvSpPr txBox="1"/>
                    </a:nvSpPr>
                    <a:spPr>
                      <a:xfrm>
                        <a:off x="6974915" y="5171162"/>
                        <a:ext cx="1467068" cy="246221"/>
                      </a:xfrm>
                      <a:prstGeom prst="rect">
                        <a:avLst/>
                      </a:prstGeom>
                      <a:noFill/>
                      <a:ln>
                        <a:solidFill>
                          <a:schemeClr val="tx1">
                            <a:lumMod val="95000"/>
                            <a:lumOff val="5000"/>
                          </a:schemeClr>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err="1" smtClean="0"/>
                            <a:t>DIVERT_DOWN_PROX_x</a:t>
                          </a:r>
                          <a:endParaRPr lang="en-US" sz="1000" dirty="0"/>
                        </a:p>
                      </a:txBody>
                      <a:useSpRect/>
                    </a:txSp>
                  </a:sp>
                </lc:lockedCanvas>
              </a:graphicData>
            </a:graphic>
          </wp:inline>
        </w:drawing>
      </w:r>
    </w:p>
    <w:p w:rsidR="00EE67D4" w:rsidRDefault="00EE67D4" w:rsidP="00EE67D4"/>
    <w:p w:rsidR="00EE67D4" w:rsidRDefault="00EE67D4" w:rsidP="00D47FC8"/>
    <w:p w:rsidR="00EE67D4" w:rsidRPr="00D47FC8" w:rsidRDefault="00EE67D4" w:rsidP="00D47FC8"/>
    <w:p w:rsidR="008664D8" w:rsidRDefault="001B0380" w:rsidP="006265CC">
      <w:pPr>
        <w:pStyle w:val="Heading4"/>
      </w:pPr>
      <w:bookmarkStart w:id="17" w:name="_Toc111687315"/>
      <w:r>
        <w:t>8</w:t>
      </w:r>
      <w:r w:rsidR="009D4A90">
        <w:t>- Help view</w:t>
      </w:r>
      <w:bookmarkEnd w:id="17"/>
    </w:p>
    <w:p w:rsidR="009B7072" w:rsidRPr="009B7072" w:rsidRDefault="009B7072" w:rsidP="009B7072">
      <w:pPr>
        <w:rPr>
          <w:rFonts w:cs="Arial"/>
        </w:rPr>
      </w:pPr>
    </w:p>
    <w:p w:rsidR="001E7D7D" w:rsidRDefault="009D4A90" w:rsidP="00BE1F61">
      <w:pPr>
        <w:ind w:left="360"/>
      </w:pPr>
      <w:r>
        <w:t xml:space="preserve">The help view will show a quick guide </w:t>
      </w:r>
      <w:proofErr w:type="spellStart"/>
      <w:r>
        <w:t>ot</w:t>
      </w:r>
      <w:proofErr w:type="spellEnd"/>
      <w:r>
        <w:t xml:space="preserve"> the HMI features and a legend of all the symbols used in the interface.</w:t>
      </w:r>
    </w:p>
    <w:p w:rsidR="003B05B1" w:rsidRDefault="003B05B1" w:rsidP="001E7D7D"/>
    <w:p w:rsidR="004F31A3" w:rsidRDefault="001B0380" w:rsidP="004F31A3">
      <w:pPr>
        <w:pStyle w:val="Heading4"/>
      </w:pPr>
      <w:bookmarkStart w:id="18" w:name="_Toc111687316"/>
      <w:r>
        <w:t>9</w:t>
      </w:r>
      <w:r w:rsidR="004F31A3">
        <w:t>- Symbols</w:t>
      </w:r>
      <w:bookmarkEnd w:id="18"/>
    </w:p>
    <w:p w:rsidR="004F31A3" w:rsidRDefault="004F31A3" w:rsidP="004F31A3">
      <w:r>
        <w:t>The following icons must be used to indicate the type and status of every device.</w:t>
      </w:r>
    </w:p>
    <w:p w:rsidR="004F31A3" w:rsidRDefault="004F31A3" w:rsidP="004F31A3">
      <w:pPr>
        <w:rPr>
          <w:noProof/>
        </w:rPr>
      </w:pPr>
    </w:p>
    <w:p w:rsidR="004F31A3" w:rsidRDefault="004F31A3" w:rsidP="004F31A3">
      <w:r>
        <w:rPr>
          <w:noProof/>
        </w:rPr>
        <w:drawing>
          <wp:inline distT="0" distB="0" distL="0" distR="0">
            <wp:extent cx="1714500" cy="55245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1714500" cy="552450"/>
                    </a:xfrm>
                    <a:prstGeom prst="rect">
                      <a:avLst/>
                    </a:prstGeom>
                    <a:noFill/>
                    <a:ln w="9525">
                      <a:noFill/>
                      <a:miter lim="800000"/>
                      <a:headEnd/>
                      <a:tailEnd/>
                    </a:ln>
                  </pic:spPr>
                </pic:pic>
              </a:graphicData>
            </a:graphic>
          </wp:inline>
        </w:drawing>
      </w:r>
    </w:p>
    <w:p w:rsidR="004F31A3" w:rsidRDefault="004F31A3" w:rsidP="004F31A3"/>
    <w:p w:rsidR="004F31A3" w:rsidRDefault="004F31A3" w:rsidP="004F31A3">
      <w:r>
        <w:rPr>
          <w:noProof/>
        </w:rPr>
        <w:drawing>
          <wp:inline distT="0" distB="0" distL="0" distR="0">
            <wp:extent cx="1466850" cy="66675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1466850" cy="666750"/>
                    </a:xfrm>
                    <a:prstGeom prst="rect">
                      <a:avLst/>
                    </a:prstGeom>
                    <a:noFill/>
                    <a:ln w="9525">
                      <a:noFill/>
                      <a:miter lim="800000"/>
                      <a:headEnd/>
                      <a:tailEnd/>
                    </a:ln>
                  </pic:spPr>
                </pic:pic>
              </a:graphicData>
            </a:graphic>
          </wp:inline>
        </w:drawing>
      </w:r>
    </w:p>
    <w:p w:rsidR="004F31A3" w:rsidRDefault="004F31A3" w:rsidP="004F31A3"/>
    <w:p w:rsidR="004F31A3" w:rsidRDefault="004F31A3" w:rsidP="004F31A3">
      <w:r>
        <w:rPr>
          <w:noProof/>
        </w:rPr>
        <w:drawing>
          <wp:inline distT="0" distB="0" distL="0" distR="0">
            <wp:extent cx="1209675" cy="6381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1209675" cy="638175"/>
                    </a:xfrm>
                    <a:prstGeom prst="rect">
                      <a:avLst/>
                    </a:prstGeom>
                    <a:noFill/>
                    <a:ln w="9525">
                      <a:noFill/>
                      <a:miter lim="800000"/>
                      <a:headEnd/>
                      <a:tailEnd/>
                    </a:ln>
                  </pic:spPr>
                </pic:pic>
              </a:graphicData>
            </a:graphic>
          </wp:inline>
        </w:drawing>
      </w:r>
    </w:p>
    <w:p w:rsidR="004F31A3" w:rsidRDefault="004F31A3" w:rsidP="004F31A3"/>
    <w:p w:rsidR="004F31A3" w:rsidRDefault="004F31A3" w:rsidP="004F31A3">
      <w:r>
        <w:rPr>
          <w:noProof/>
        </w:rPr>
        <w:drawing>
          <wp:inline distT="0" distB="0" distL="0" distR="0">
            <wp:extent cx="1343025" cy="5524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1343025" cy="552450"/>
                    </a:xfrm>
                    <a:prstGeom prst="rect">
                      <a:avLst/>
                    </a:prstGeom>
                    <a:noFill/>
                    <a:ln w="9525">
                      <a:noFill/>
                      <a:miter lim="800000"/>
                      <a:headEnd/>
                      <a:tailEnd/>
                    </a:ln>
                  </pic:spPr>
                </pic:pic>
              </a:graphicData>
            </a:graphic>
          </wp:inline>
        </w:drawing>
      </w:r>
    </w:p>
    <w:p w:rsidR="004F31A3" w:rsidRDefault="004F31A3" w:rsidP="004F31A3"/>
    <w:p w:rsidR="004F31A3" w:rsidRDefault="004F31A3" w:rsidP="004F31A3">
      <w:r>
        <w:rPr>
          <w:noProof/>
        </w:rPr>
        <w:drawing>
          <wp:inline distT="0" distB="0" distL="0" distR="0">
            <wp:extent cx="1323975" cy="6477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1323975" cy="647700"/>
                    </a:xfrm>
                    <a:prstGeom prst="rect">
                      <a:avLst/>
                    </a:prstGeom>
                    <a:noFill/>
                    <a:ln w="9525">
                      <a:noFill/>
                      <a:miter lim="800000"/>
                      <a:headEnd/>
                      <a:tailEnd/>
                    </a:ln>
                  </pic:spPr>
                </pic:pic>
              </a:graphicData>
            </a:graphic>
          </wp:inline>
        </w:drawing>
      </w:r>
    </w:p>
    <w:p w:rsidR="004F31A3" w:rsidRDefault="004F31A3" w:rsidP="004F31A3"/>
    <w:p w:rsidR="004F31A3" w:rsidRPr="004F31A3" w:rsidRDefault="004F31A3" w:rsidP="004F31A3"/>
    <w:p w:rsidR="007727BD" w:rsidRDefault="009D4A90" w:rsidP="009D4A90">
      <w:pPr>
        <w:pStyle w:val="Heading2"/>
      </w:pPr>
      <w:bookmarkStart w:id="19" w:name="_Toc111687317"/>
      <w:r>
        <w:t>3- Alarms</w:t>
      </w:r>
      <w:bookmarkEnd w:id="19"/>
    </w:p>
    <w:p w:rsidR="007727BD" w:rsidRPr="009B7072" w:rsidRDefault="007727BD" w:rsidP="007727BD">
      <w:pPr>
        <w:rPr>
          <w:rFonts w:cs="Arial"/>
        </w:rPr>
      </w:pPr>
    </w:p>
    <w:p w:rsidR="002A4D73" w:rsidRDefault="002A4D73" w:rsidP="00BE1F61">
      <w:pPr>
        <w:ind w:left="360"/>
      </w:pPr>
      <w:r>
        <w:t>In this section the last 5 alarms will be shown. For each alarm the following details must be present :</w:t>
      </w:r>
    </w:p>
    <w:p w:rsidR="002A4D73" w:rsidRDefault="002A4D73" w:rsidP="00BE1F61">
      <w:pPr>
        <w:ind w:left="360"/>
      </w:pPr>
    </w:p>
    <w:p w:rsidR="002A4D73" w:rsidRDefault="002A4D73" w:rsidP="002A4D73">
      <w:pPr>
        <w:ind w:left="360"/>
      </w:pPr>
      <w:r>
        <w:tab/>
        <w:t>- timestamp</w:t>
      </w:r>
    </w:p>
    <w:p w:rsidR="002A4D73" w:rsidRDefault="002A4D73" w:rsidP="002A4D73">
      <w:pPr>
        <w:ind w:left="360"/>
      </w:pPr>
      <w:r>
        <w:tab/>
        <w:t>- duration</w:t>
      </w:r>
    </w:p>
    <w:p w:rsidR="002A4D73" w:rsidRDefault="002A4D73" w:rsidP="002A4D73">
      <w:pPr>
        <w:ind w:left="360"/>
      </w:pPr>
      <w:r>
        <w:tab/>
        <w:t>- class (Error, Warning, Massage)</w:t>
      </w:r>
    </w:p>
    <w:p w:rsidR="002A4D73" w:rsidRDefault="002A4D73" w:rsidP="002A4D73">
      <w:pPr>
        <w:ind w:left="360"/>
      </w:pPr>
      <w:r>
        <w:tab/>
        <w:t>- location</w:t>
      </w:r>
    </w:p>
    <w:p w:rsidR="002A4D73" w:rsidRDefault="002A4D73" w:rsidP="002A4D73">
      <w:pPr>
        <w:ind w:left="360"/>
      </w:pPr>
      <w:r>
        <w:tab/>
        <w:t>- description</w:t>
      </w:r>
    </w:p>
    <w:p w:rsidR="002A4D73" w:rsidRDefault="002A4D73" w:rsidP="002A4D73">
      <w:pPr>
        <w:ind w:left="360"/>
      </w:pPr>
      <w:r>
        <w:tab/>
        <w:t>- variable name (PLC Tag)</w:t>
      </w:r>
    </w:p>
    <w:p w:rsidR="007727BD" w:rsidRDefault="007727BD" w:rsidP="00BE1F61">
      <w:pPr>
        <w:ind w:left="360"/>
      </w:pPr>
      <w:r>
        <w:t xml:space="preserve"> </w:t>
      </w:r>
    </w:p>
    <w:p w:rsidR="007727BD" w:rsidRDefault="009D4A90" w:rsidP="009D4A90">
      <w:pPr>
        <w:pStyle w:val="Heading2"/>
      </w:pPr>
      <w:bookmarkStart w:id="20" w:name="_Toc111687318"/>
      <w:r>
        <w:t>4- Secondary menu</w:t>
      </w:r>
      <w:bookmarkEnd w:id="20"/>
      <w:r w:rsidR="007727BD" w:rsidRPr="00494506">
        <w:t xml:space="preserve"> </w:t>
      </w:r>
    </w:p>
    <w:p w:rsidR="007727BD" w:rsidRPr="009B7072" w:rsidRDefault="007727BD" w:rsidP="007727BD">
      <w:pPr>
        <w:rPr>
          <w:rFonts w:cs="Arial"/>
        </w:rPr>
      </w:pPr>
    </w:p>
    <w:p w:rsidR="007727BD" w:rsidRDefault="002A4D73" w:rsidP="00BE1F61">
      <w:pPr>
        <w:ind w:left="360"/>
      </w:pPr>
      <w:r>
        <w:t>This menu is designed to help the user navigate the views hierarchy. For example, when the overall overview is displayed, this menu will provide quick link to each area's details view.</w:t>
      </w:r>
    </w:p>
    <w:p w:rsidR="003B05B1" w:rsidRDefault="003B05B1" w:rsidP="003B05B1"/>
    <w:p w:rsidR="00705DC2" w:rsidRPr="00D34DA5" w:rsidRDefault="00705DC2" w:rsidP="00705DC2"/>
    <w:p w:rsidR="00EF4913" w:rsidRDefault="002A4D73" w:rsidP="002A4D73">
      <w:pPr>
        <w:pStyle w:val="Heading1"/>
      </w:pPr>
      <w:bookmarkStart w:id="21" w:name="_Toc111687319"/>
      <w:r>
        <w:t xml:space="preserve">3- </w:t>
      </w:r>
      <w:r w:rsidR="003D1004">
        <w:t>Data logging</w:t>
      </w:r>
      <w:bookmarkEnd w:id="21"/>
    </w:p>
    <w:p w:rsidR="002A4D73" w:rsidRDefault="003D1004" w:rsidP="002A4D73">
      <w:pPr>
        <w:ind w:left="360"/>
      </w:pPr>
      <w:r>
        <w:t>The system must maintained logged data for a minimum of 90 days.</w:t>
      </w:r>
    </w:p>
    <w:p w:rsidR="002A4D73" w:rsidRPr="002A4D73" w:rsidRDefault="002A4D73" w:rsidP="002A4D73"/>
    <w:sectPr w:rsidR="002A4D73" w:rsidRPr="002A4D73" w:rsidSect="003F3635">
      <w:headerReference w:type="default" r:id="rId28"/>
      <w:footerReference w:type="default" r:id="rId29"/>
      <w:footerReference w:type="first" r:id="rId30"/>
      <w:pgSz w:w="12240" w:h="15840" w:code="1"/>
      <w:pgMar w:top="162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605" w:rsidRDefault="00764605">
      <w:r>
        <w:separator/>
      </w:r>
    </w:p>
  </w:endnote>
  <w:endnote w:type="continuationSeparator" w:id="0">
    <w:p w:rsidR="00764605" w:rsidRDefault="007646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6D8" w:rsidRPr="0080672D" w:rsidRDefault="006946D8" w:rsidP="0080672D">
    <w:pPr>
      <w:pStyle w:val="Footer"/>
    </w:pPr>
    <w:proofErr w:type="spellStart"/>
    <w:r>
      <w:rPr>
        <w:rFonts w:ascii="Arial" w:hAnsi="Arial" w:cs="Arial"/>
        <w:sz w:val="16"/>
      </w:rPr>
      <w:t>FluenceAutomation</w:t>
    </w:r>
    <w:proofErr w:type="spellEnd"/>
    <w:r>
      <w:rPr>
        <w:rFonts w:ascii="Arial" w:hAnsi="Arial" w:cs="Arial"/>
        <w:sz w:val="16"/>
      </w:rPr>
      <w:t xml:space="preserve"> LLC &lt;Document Classification&gt;</w:t>
    </w:r>
    <w:r>
      <w:rPr>
        <w:rFonts w:ascii="Arial" w:hAnsi="Arial" w:cs="Arial"/>
        <w:sz w:val="16"/>
      </w:rPr>
      <w:tab/>
    </w:r>
    <w:r w:rsidR="00647863">
      <w:rPr>
        <w:rFonts w:ascii="Arial" w:hAnsi="Arial" w:cs="Arial"/>
        <w:sz w:val="16"/>
      </w:rPr>
      <w:fldChar w:fldCharType="begin"/>
    </w:r>
    <w:r>
      <w:rPr>
        <w:rFonts w:ascii="Arial" w:hAnsi="Arial" w:cs="Arial"/>
        <w:sz w:val="16"/>
      </w:rPr>
      <w:instrText xml:space="preserve"> PAGE   \* MERGEFORMAT </w:instrText>
    </w:r>
    <w:r w:rsidR="00647863">
      <w:rPr>
        <w:rFonts w:ascii="Arial" w:hAnsi="Arial" w:cs="Arial"/>
        <w:sz w:val="16"/>
      </w:rPr>
      <w:fldChar w:fldCharType="separate"/>
    </w:r>
    <w:r w:rsidR="00C83D62">
      <w:rPr>
        <w:rFonts w:ascii="Arial" w:hAnsi="Arial" w:cs="Arial"/>
        <w:noProof/>
        <w:sz w:val="16"/>
      </w:rPr>
      <w:t>11</w:t>
    </w:r>
    <w:r w:rsidR="00647863">
      <w:rPr>
        <w:rFonts w:ascii="Arial" w:hAnsi="Arial" w:cs="Arial"/>
        <w:sz w:val="16"/>
      </w:rPr>
      <w:fldChar w:fldCharType="end"/>
    </w:r>
    <w:r w:rsidRPr="007F0450">
      <w:rPr>
        <w:rFonts w:ascii="Arial" w:hAnsi="Arial" w:cs="Arial"/>
        <w:noProof/>
        <w:sz w:val="16"/>
      </w:rPr>
      <w:t xml:space="preserve"> of </w:t>
    </w:r>
    <w:fldSimple w:instr=" NUMPAGES   \* MERGEFORMAT ">
      <w:r w:rsidR="00C83D62" w:rsidRPr="00C83D62">
        <w:rPr>
          <w:rFonts w:ascii="Arial" w:hAnsi="Arial" w:cs="Arial"/>
          <w:noProof/>
          <w:sz w:val="16"/>
        </w:rPr>
        <w:t>11</w:t>
      </w:r>
    </w:fldSimple>
    <w:r>
      <w:rPr>
        <w:rFonts w:ascii="Arial" w:hAnsi="Arial" w:cs="Arial"/>
        <w:noProof/>
        <w:sz w:val="16"/>
      </w:rPr>
      <w:tab/>
      <w:t>11/10/2015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6D8" w:rsidRPr="0080672D" w:rsidRDefault="006946D8" w:rsidP="0080672D">
    <w:pPr>
      <w:pStyle w:val="Footer"/>
    </w:pPr>
    <w:r>
      <w:rPr>
        <w:rFonts w:ascii="Arial" w:hAnsi="Arial" w:cs="Arial"/>
        <w:sz w:val="16"/>
      </w:rPr>
      <w:t>Fluence Automation LLC &lt;Software Design Document&gt;</w:t>
    </w:r>
    <w:r>
      <w:rPr>
        <w:rFonts w:ascii="Arial" w:hAnsi="Arial" w:cs="Arial"/>
        <w:sz w:val="16"/>
      </w:rPr>
      <w:tab/>
    </w:r>
    <w:r w:rsidR="00647863">
      <w:rPr>
        <w:rFonts w:ascii="Arial" w:hAnsi="Arial" w:cs="Arial"/>
        <w:sz w:val="16"/>
      </w:rPr>
      <w:fldChar w:fldCharType="begin"/>
    </w:r>
    <w:r>
      <w:rPr>
        <w:rFonts w:ascii="Arial" w:hAnsi="Arial" w:cs="Arial"/>
        <w:sz w:val="16"/>
      </w:rPr>
      <w:instrText xml:space="preserve"> PAGE   \* MERGEFORMAT </w:instrText>
    </w:r>
    <w:r w:rsidR="00647863">
      <w:rPr>
        <w:rFonts w:ascii="Arial" w:hAnsi="Arial" w:cs="Arial"/>
        <w:sz w:val="16"/>
      </w:rPr>
      <w:fldChar w:fldCharType="separate"/>
    </w:r>
    <w:r w:rsidR="00C83D62">
      <w:rPr>
        <w:rFonts w:ascii="Arial" w:hAnsi="Arial" w:cs="Arial"/>
        <w:noProof/>
        <w:sz w:val="16"/>
      </w:rPr>
      <w:t>1</w:t>
    </w:r>
    <w:r w:rsidR="00647863">
      <w:rPr>
        <w:rFonts w:ascii="Arial" w:hAnsi="Arial" w:cs="Arial"/>
        <w:sz w:val="16"/>
      </w:rPr>
      <w:fldChar w:fldCharType="end"/>
    </w:r>
    <w:r w:rsidRPr="007F0450">
      <w:rPr>
        <w:rFonts w:ascii="Arial" w:hAnsi="Arial" w:cs="Arial"/>
        <w:noProof/>
        <w:sz w:val="16"/>
      </w:rPr>
      <w:t xml:space="preserve"> of </w:t>
    </w:r>
    <w:fldSimple w:instr=" NUMPAGES   \* MERGEFORMAT ">
      <w:r w:rsidR="00C83D62" w:rsidRPr="00C83D62">
        <w:rPr>
          <w:rFonts w:ascii="Arial" w:hAnsi="Arial" w:cs="Arial"/>
          <w:noProof/>
          <w:sz w:val="16"/>
        </w:rPr>
        <w:t>6</w:t>
      </w:r>
    </w:fldSimple>
    <w:r>
      <w:rPr>
        <w:rFonts w:ascii="Arial" w:hAnsi="Arial" w:cs="Arial"/>
        <w:noProof/>
        <w:sz w:val="16"/>
      </w:rPr>
      <w:tab/>
      <w:t>11/10/2015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605" w:rsidRDefault="00764605">
      <w:r>
        <w:separator/>
      </w:r>
    </w:p>
  </w:footnote>
  <w:footnote w:type="continuationSeparator" w:id="0">
    <w:p w:rsidR="00764605" w:rsidRDefault="007646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tblPr>
    <w:tblGrid>
      <w:gridCol w:w="1870"/>
      <w:gridCol w:w="8190"/>
    </w:tblGrid>
    <w:tr w:rsidR="006946D8" w:rsidTr="00B81B31">
      <w:trPr>
        <w:cantSplit/>
        <w:trHeight w:hRule="exact" w:val="1022"/>
      </w:trPr>
      <w:tc>
        <w:tcPr>
          <w:tcW w:w="1870" w:type="dxa"/>
          <w:tcBorders>
            <w:bottom w:val="single" w:sz="12" w:space="0" w:color="auto"/>
            <w:right w:val="nil"/>
          </w:tcBorders>
        </w:tcPr>
        <w:p w:rsidR="006946D8" w:rsidRDefault="006946D8" w:rsidP="00B81B31">
          <w:pPr>
            <w:pStyle w:val="Header"/>
            <w:spacing w:before="240"/>
          </w:pPr>
          <w:r>
            <w:rPr>
              <w:noProof/>
            </w:rPr>
            <w:drawing>
              <wp:inline distT="0" distB="0" distL="0" distR="0">
                <wp:extent cx="1017699" cy="3026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018513" cy="302895"/>
                        </a:xfrm>
                        <a:prstGeom prst="rect">
                          <a:avLst/>
                        </a:prstGeom>
                        <a:noFill/>
                        <a:ln w="9525">
                          <a:noFill/>
                          <a:miter lim="800000"/>
                          <a:headEnd/>
                          <a:tailEnd/>
                        </a:ln>
                      </pic:spPr>
                    </pic:pic>
                  </a:graphicData>
                </a:graphic>
              </wp:inline>
            </w:drawing>
          </w:r>
        </w:p>
      </w:tc>
      <w:tc>
        <w:tcPr>
          <w:tcW w:w="8190" w:type="dxa"/>
          <w:tcBorders>
            <w:top w:val="single" w:sz="12" w:space="0" w:color="auto"/>
            <w:left w:val="single" w:sz="12" w:space="0" w:color="auto"/>
            <w:bottom w:val="single" w:sz="12" w:space="0" w:color="auto"/>
          </w:tcBorders>
        </w:tcPr>
        <w:p w:rsidR="006946D8" w:rsidRPr="005D0D48" w:rsidRDefault="006946D8" w:rsidP="00B81B31">
          <w:pPr>
            <w:pStyle w:val="BodyText"/>
            <w:spacing w:before="120"/>
            <w:rPr>
              <w:caps/>
            </w:rPr>
          </w:pPr>
          <w:r>
            <w:rPr>
              <w:caps/>
            </w:rPr>
            <w:t>Server-PLC Interface</w:t>
          </w:r>
        </w:p>
      </w:tc>
    </w:tr>
  </w:tbl>
  <w:p w:rsidR="006946D8" w:rsidRPr="000F0926" w:rsidRDefault="006946D8" w:rsidP="000F09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2ECB"/>
    <w:multiLevelType w:val="hybridMultilevel"/>
    <w:tmpl w:val="546623A6"/>
    <w:lvl w:ilvl="0" w:tplc="6980D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86060"/>
    <w:multiLevelType w:val="hybridMultilevel"/>
    <w:tmpl w:val="46D858EA"/>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204CF"/>
    <w:multiLevelType w:val="hybridMultilevel"/>
    <w:tmpl w:val="78EEC352"/>
    <w:lvl w:ilvl="0" w:tplc="3B882DA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C0948"/>
    <w:multiLevelType w:val="hybridMultilevel"/>
    <w:tmpl w:val="4064B4B0"/>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66876"/>
    <w:multiLevelType w:val="hybridMultilevel"/>
    <w:tmpl w:val="F23EB518"/>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172C0"/>
    <w:multiLevelType w:val="hybridMultilevel"/>
    <w:tmpl w:val="E634D566"/>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42CF5"/>
    <w:multiLevelType w:val="hybridMultilevel"/>
    <w:tmpl w:val="32F2C954"/>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0263D"/>
    <w:multiLevelType w:val="hybridMultilevel"/>
    <w:tmpl w:val="E09A23A6"/>
    <w:lvl w:ilvl="0" w:tplc="A4D039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65522"/>
    <w:multiLevelType w:val="hybridMultilevel"/>
    <w:tmpl w:val="246A3BDC"/>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345AE4"/>
    <w:multiLevelType w:val="hybridMultilevel"/>
    <w:tmpl w:val="091E3D4A"/>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330C3"/>
    <w:multiLevelType w:val="hybridMultilevel"/>
    <w:tmpl w:val="091E3D4A"/>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FE336C"/>
    <w:multiLevelType w:val="multilevel"/>
    <w:tmpl w:val="96D0358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35485B98"/>
    <w:multiLevelType w:val="hybridMultilevel"/>
    <w:tmpl w:val="546623A6"/>
    <w:lvl w:ilvl="0" w:tplc="6980D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65C66"/>
    <w:multiLevelType w:val="hybridMultilevel"/>
    <w:tmpl w:val="091E3D4A"/>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300B3"/>
    <w:multiLevelType w:val="hybridMultilevel"/>
    <w:tmpl w:val="CA42E7B4"/>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6F09F7"/>
    <w:multiLevelType w:val="hybridMultilevel"/>
    <w:tmpl w:val="546623A6"/>
    <w:lvl w:ilvl="0" w:tplc="6980D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67969"/>
    <w:multiLevelType w:val="hybridMultilevel"/>
    <w:tmpl w:val="546623A6"/>
    <w:lvl w:ilvl="0" w:tplc="6980D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AA21D4"/>
    <w:multiLevelType w:val="hybridMultilevel"/>
    <w:tmpl w:val="DFC08D88"/>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0B489F"/>
    <w:multiLevelType w:val="hybridMultilevel"/>
    <w:tmpl w:val="091E3D4A"/>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40E34"/>
    <w:multiLevelType w:val="multilevel"/>
    <w:tmpl w:val="B342640A"/>
    <w:lvl w:ilvl="0">
      <w:start w:val="1"/>
      <w:numFmt w:val="upperLetter"/>
      <w:pStyle w:val="OutlineListSOW"/>
      <w:lvlText w:val="%1."/>
      <w:lvlJc w:val="left"/>
      <w:pPr>
        <w:tabs>
          <w:tab w:val="num" w:pos="1080"/>
        </w:tabs>
        <w:ind w:left="1080" w:hanging="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none"/>
      <w:lvlText w:val="Level 6 Not Allowed"/>
      <w:lvlJc w:val="left"/>
      <w:pPr>
        <w:tabs>
          <w:tab w:val="num" w:pos="0"/>
        </w:tabs>
        <w:ind w:left="0" w:firstLine="0"/>
      </w:pPr>
      <w:rPr>
        <w:rFonts w:hint="default"/>
        <w:b/>
        <w:i w:val="0"/>
        <w:color w:val="FF0000"/>
        <w:sz w:val="28"/>
        <w:szCs w:val="28"/>
      </w:rPr>
    </w:lvl>
    <w:lvl w:ilvl="6">
      <w:start w:val="1"/>
      <w:numFmt w:val="none"/>
      <w:lvlText w:val="Level 7 Not Allowed"/>
      <w:lvlJc w:val="left"/>
      <w:pPr>
        <w:tabs>
          <w:tab w:val="num" w:pos="0"/>
        </w:tabs>
        <w:ind w:left="0" w:firstLine="0"/>
      </w:pPr>
      <w:rPr>
        <w:rFonts w:hint="default"/>
        <w:b/>
        <w:i w:val="0"/>
        <w:color w:val="FF9900"/>
        <w:sz w:val="28"/>
        <w:szCs w:val="28"/>
      </w:rPr>
    </w:lvl>
    <w:lvl w:ilvl="7">
      <w:start w:val="1"/>
      <w:numFmt w:val="none"/>
      <w:lvlText w:val="Level 8 Not Allowed"/>
      <w:lvlJc w:val="left"/>
      <w:pPr>
        <w:tabs>
          <w:tab w:val="num" w:pos="0"/>
        </w:tabs>
        <w:ind w:left="0" w:firstLine="0"/>
      </w:pPr>
      <w:rPr>
        <w:rFonts w:hint="default"/>
        <w:b/>
        <w:i w:val="0"/>
        <w:color w:val="FF0000"/>
        <w:sz w:val="28"/>
        <w:szCs w:val="28"/>
      </w:rPr>
    </w:lvl>
    <w:lvl w:ilvl="8">
      <w:start w:val="1"/>
      <w:numFmt w:val="none"/>
      <w:lvlText w:val="Level 9 Not Allowed"/>
      <w:lvlJc w:val="left"/>
      <w:pPr>
        <w:tabs>
          <w:tab w:val="num" w:pos="0"/>
        </w:tabs>
        <w:ind w:left="0" w:firstLine="0"/>
      </w:pPr>
      <w:rPr>
        <w:rFonts w:hint="default"/>
        <w:b/>
        <w:i w:val="0"/>
        <w:color w:val="FF9900"/>
        <w:sz w:val="28"/>
        <w:szCs w:val="28"/>
      </w:rPr>
    </w:lvl>
  </w:abstractNum>
  <w:abstractNum w:abstractNumId="20">
    <w:nsid w:val="48CE3BEB"/>
    <w:multiLevelType w:val="hybridMultilevel"/>
    <w:tmpl w:val="A88A55F2"/>
    <w:lvl w:ilvl="0" w:tplc="2D92888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nsid w:val="4B140240"/>
    <w:multiLevelType w:val="hybridMultilevel"/>
    <w:tmpl w:val="A7C25A86"/>
    <w:lvl w:ilvl="0" w:tplc="A4C82E3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243B50"/>
    <w:multiLevelType w:val="hybridMultilevel"/>
    <w:tmpl w:val="7072287C"/>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9C6BA6"/>
    <w:multiLevelType w:val="hybridMultilevel"/>
    <w:tmpl w:val="091E3D4A"/>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23653A"/>
    <w:multiLevelType w:val="hybridMultilevel"/>
    <w:tmpl w:val="A7C25A86"/>
    <w:lvl w:ilvl="0" w:tplc="A4C82E3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8F0F86"/>
    <w:multiLevelType w:val="hybridMultilevel"/>
    <w:tmpl w:val="A7C25A86"/>
    <w:lvl w:ilvl="0" w:tplc="A4C82E3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4D260B"/>
    <w:multiLevelType w:val="hybridMultilevel"/>
    <w:tmpl w:val="88828838"/>
    <w:lvl w:ilvl="0" w:tplc="09B234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6E3326"/>
    <w:multiLevelType w:val="hybridMultilevel"/>
    <w:tmpl w:val="E72AC8BE"/>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EA3BC4"/>
    <w:multiLevelType w:val="hybridMultilevel"/>
    <w:tmpl w:val="7430F930"/>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EF1217"/>
    <w:multiLevelType w:val="hybridMultilevel"/>
    <w:tmpl w:val="091E3D4A"/>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AA330F"/>
    <w:multiLevelType w:val="hybridMultilevel"/>
    <w:tmpl w:val="1E26EABC"/>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C50B67"/>
    <w:multiLevelType w:val="hybridMultilevel"/>
    <w:tmpl w:val="EE9A38C0"/>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D930D1"/>
    <w:multiLevelType w:val="hybridMultilevel"/>
    <w:tmpl w:val="546623A6"/>
    <w:lvl w:ilvl="0" w:tplc="6980D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B2204D"/>
    <w:multiLevelType w:val="hybridMultilevel"/>
    <w:tmpl w:val="091E3D4A"/>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C0465A"/>
    <w:multiLevelType w:val="hybridMultilevel"/>
    <w:tmpl w:val="546623A6"/>
    <w:lvl w:ilvl="0" w:tplc="6980D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C75715"/>
    <w:multiLevelType w:val="hybridMultilevel"/>
    <w:tmpl w:val="06AAF362"/>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B95A87"/>
    <w:multiLevelType w:val="hybridMultilevel"/>
    <w:tmpl w:val="8662EE88"/>
    <w:lvl w:ilvl="0" w:tplc="1438EE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7C294F"/>
    <w:multiLevelType w:val="hybridMultilevel"/>
    <w:tmpl w:val="778E19E2"/>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F82862"/>
    <w:multiLevelType w:val="hybridMultilevel"/>
    <w:tmpl w:val="2D8223CE"/>
    <w:lvl w:ilvl="0" w:tplc="6F04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20"/>
  </w:num>
  <w:num w:numId="4">
    <w:abstractNumId w:val="28"/>
  </w:num>
  <w:num w:numId="5">
    <w:abstractNumId w:val="7"/>
  </w:num>
  <w:num w:numId="6">
    <w:abstractNumId w:val="32"/>
  </w:num>
  <w:num w:numId="7">
    <w:abstractNumId w:val="26"/>
  </w:num>
  <w:num w:numId="8">
    <w:abstractNumId w:val="0"/>
  </w:num>
  <w:num w:numId="9">
    <w:abstractNumId w:val="12"/>
  </w:num>
  <w:num w:numId="10">
    <w:abstractNumId w:val="36"/>
  </w:num>
  <w:num w:numId="11">
    <w:abstractNumId w:val="16"/>
  </w:num>
  <w:num w:numId="12">
    <w:abstractNumId w:val="24"/>
  </w:num>
  <w:num w:numId="13">
    <w:abstractNumId w:val="34"/>
  </w:num>
  <w:num w:numId="14">
    <w:abstractNumId w:val="2"/>
  </w:num>
  <w:num w:numId="15">
    <w:abstractNumId w:val="25"/>
  </w:num>
  <w:num w:numId="16">
    <w:abstractNumId w:val="21"/>
  </w:num>
  <w:num w:numId="17">
    <w:abstractNumId w:val="15"/>
  </w:num>
  <w:num w:numId="18">
    <w:abstractNumId w:val="23"/>
  </w:num>
  <w:num w:numId="19">
    <w:abstractNumId w:val="29"/>
  </w:num>
  <w:num w:numId="20">
    <w:abstractNumId w:val="18"/>
  </w:num>
  <w:num w:numId="21">
    <w:abstractNumId w:val="9"/>
  </w:num>
  <w:num w:numId="22">
    <w:abstractNumId w:val="13"/>
  </w:num>
  <w:num w:numId="23">
    <w:abstractNumId w:val="10"/>
  </w:num>
  <w:num w:numId="24">
    <w:abstractNumId w:val="33"/>
  </w:num>
  <w:num w:numId="25">
    <w:abstractNumId w:val="38"/>
  </w:num>
  <w:num w:numId="26">
    <w:abstractNumId w:val="5"/>
  </w:num>
  <w:num w:numId="27">
    <w:abstractNumId w:val="17"/>
  </w:num>
  <w:num w:numId="28">
    <w:abstractNumId w:val="8"/>
  </w:num>
  <w:num w:numId="29">
    <w:abstractNumId w:val="37"/>
  </w:num>
  <w:num w:numId="30">
    <w:abstractNumId w:val="35"/>
  </w:num>
  <w:num w:numId="31">
    <w:abstractNumId w:val="1"/>
  </w:num>
  <w:num w:numId="32">
    <w:abstractNumId w:val="30"/>
  </w:num>
  <w:num w:numId="33">
    <w:abstractNumId w:val="31"/>
  </w:num>
  <w:num w:numId="34">
    <w:abstractNumId w:val="6"/>
  </w:num>
  <w:num w:numId="35">
    <w:abstractNumId w:val="27"/>
  </w:num>
  <w:num w:numId="36">
    <w:abstractNumId w:val="14"/>
  </w:num>
  <w:num w:numId="37">
    <w:abstractNumId w:val="4"/>
  </w:num>
  <w:num w:numId="38">
    <w:abstractNumId w:val="22"/>
  </w:num>
  <w:num w:numId="39">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proofState w:spelling="clean"/>
  <w:attachedTemplate r:id="rId1"/>
  <w:stylePaneFormatFilter w:val="3F01"/>
  <w:defaultTabStop w:val="720"/>
  <w:characterSpacingControl w:val="doNotCompress"/>
  <w:hdrShapeDefaults>
    <o:shapedefaults v:ext="edit" spidmax="58369"/>
  </w:hdrShapeDefaults>
  <w:footnotePr>
    <w:footnote w:id="-1"/>
    <w:footnote w:id="0"/>
  </w:footnotePr>
  <w:endnotePr>
    <w:endnote w:id="-1"/>
    <w:endnote w:id="0"/>
  </w:endnotePr>
  <w:compat/>
  <w:rsids>
    <w:rsidRoot w:val="00F2736E"/>
    <w:rsid w:val="000008B6"/>
    <w:rsid w:val="0000281D"/>
    <w:rsid w:val="000029CB"/>
    <w:rsid w:val="00005A0D"/>
    <w:rsid w:val="000076A5"/>
    <w:rsid w:val="00013B59"/>
    <w:rsid w:val="00014858"/>
    <w:rsid w:val="000150AA"/>
    <w:rsid w:val="000211F8"/>
    <w:rsid w:val="00022B55"/>
    <w:rsid w:val="000232FF"/>
    <w:rsid w:val="00026303"/>
    <w:rsid w:val="000263DC"/>
    <w:rsid w:val="0002649E"/>
    <w:rsid w:val="00032B82"/>
    <w:rsid w:val="00035496"/>
    <w:rsid w:val="00035B04"/>
    <w:rsid w:val="00035F66"/>
    <w:rsid w:val="0003694E"/>
    <w:rsid w:val="00037A92"/>
    <w:rsid w:val="000451DD"/>
    <w:rsid w:val="00046C12"/>
    <w:rsid w:val="000534D9"/>
    <w:rsid w:val="000569F2"/>
    <w:rsid w:val="00057221"/>
    <w:rsid w:val="00057322"/>
    <w:rsid w:val="00057D13"/>
    <w:rsid w:val="00060CF4"/>
    <w:rsid w:val="000614D0"/>
    <w:rsid w:val="00061E04"/>
    <w:rsid w:val="00064571"/>
    <w:rsid w:val="000651D8"/>
    <w:rsid w:val="00066D0B"/>
    <w:rsid w:val="0006728D"/>
    <w:rsid w:val="0007295B"/>
    <w:rsid w:val="00080BD6"/>
    <w:rsid w:val="00081CF8"/>
    <w:rsid w:val="00081F05"/>
    <w:rsid w:val="00082888"/>
    <w:rsid w:val="00084D7E"/>
    <w:rsid w:val="00090704"/>
    <w:rsid w:val="00092D48"/>
    <w:rsid w:val="00094770"/>
    <w:rsid w:val="000A0B6B"/>
    <w:rsid w:val="000A268A"/>
    <w:rsid w:val="000A4636"/>
    <w:rsid w:val="000B2292"/>
    <w:rsid w:val="000B2A26"/>
    <w:rsid w:val="000B683D"/>
    <w:rsid w:val="000B7132"/>
    <w:rsid w:val="000C0B73"/>
    <w:rsid w:val="000C13F2"/>
    <w:rsid w:val="000C2430"/>
    <w:rsid w:val="000C2495"/>
    <w:rsid w:val="000C2BB8"/>
    <w:rsid w:val="000C2E13"/>
    <w:rsid w:val="000C2E1A"/>
    <w:rsid w:val="000C4D90"/>
    <w:rsid w:val="000C6534"/>
    <w:rsid w:val="000C7D76"/>
    <w:rsid w:val="000D54C2"/>
    <w:rsid w:val="000D5810"/>
    <w:rsid w:val="000D59CD"/>
    <w:rsid w:val="000D621F"/>
    <w:rsid w:val="000D6506"/>
    <w:rsid w:val="000D6F76"/>
    <w:rsid w:val="000E000F"/>
    <w:rsid w:val="000E08AB"/>
    <w:rsid w:val="000E1662"/>
    <w:rsid w:val="000E339E"/>
    <w:rsid w:val="000E4922"/>
    <w:rsid w:val="000E54D1"/>
    <w:rsid w:val="000E5E1B"/>
    <w:rsid w:val="000E6DF7"/>
    <w:rsid w:val="000F0926"/>
    <w:rsid w:val="000F0A8C"/>
    <w:rsid w:val="000F1A75"/>
    <w:rsid w:val="000F33CD"/>
    <w:rsid w:val="000F45E6"/>
    <w:rsid w:val="00101F69"/>
    <w:rsid w:val="00103BC8"/>
    <w:rsid w:val="00103EF6"/>
    <w:rsid w:val="00104A79"/>
    <w:rsid w:val="00104B2E"/>
    <w:rsid w:val="00104C7D"/>
    <w:rsid w:val="001066B5"/>
    <w:rsid w:val="00113BBB"/>
    <w:rsid w:val="00113F2E"/>
    <w:rsid w:val="0011424C"/>
    <w:rsid w:val="00115B54"/>
    <w:rsid w:val="00117EED"/>
    <w:rsid w:val="00120306"/>
    <w:rsid w:val="001203F2"/>
    <w:rsid w:val="00121630"/>
    <w:rsid w:val="00122737"/>
    <w:rsid w:val="001230AF"/>
    <w:rsid w:val="0012347F"/>
    <w:rsid w:val="00125E25"/>
    <w:rsid w:val="001306DE"/>
    <w:rsid w:val="0013093D"/>
    <w:rsid w:val="00130E1A"/>
    <w:rsid w:val="00131686"/>
    <w:rsid w:val="001336C4"/>
    <w:rsid w:val="00133AB7"/>
    <w:rsid w:val="00134A8A"/>
    <w:rsid w:val="00136B7C"/>
    <w:rsid w:val="00137377"/>
    <w:rsid w:val="00141CB1"/>
    <w:rsid w:val="00141E00"/>
    <w:rsid w:val="00142EBA"/>
    <w:rsid w:val="00153DA6"/>
    <w:rsid w:val="001554A3"/>
    <w:rsid w:val="001654B2"/>
    <w:rsid w:val="001676F1"/>
    <w:rsid w:val="00167743"/>
    <w:rsid w:val="001702CC"/>
    <w:rsid w:val="00170996"/>
    <w:rsid w:val="00170A55"/>
    <w:rsid w:val="00172A1C"/>
    <w:rsid w:val="0017501A"/>
    <w:rsid w:val="001752B9"/>
    <w:rsid w:val="001771BA"/>
    <w:rsid w:val="0018083D"/>
    <w:rsid w:val="00182FF9"/>
    <w:rsid w:val="0018346C"/>
    <w:rsid w:val="001843B8"/>
    <w:rsid w:val="001846CC"/>
    <w:rsid w:val="00185CC9"/>
    <w:rsid w:val="00187C3A"/>
    <w:rsid w:val="0019201A"/>
    <w:rsid w:val="00192F79"/>
    <w:rsid w:val="001948D1"/>
    <w:rsid w:val="001949EE"/>
    <w:rsid w:val="0019707F"/>
    <w:rsid w:val="001A2F5D"/>
    <w:rsid w:val="001A3F75"/>
    <w:rsid w:val="001A5DE9"/>
    <w:rsid w:val="001A6830"/>
    <w:rsid w:val="001B0380"/>
    <w:rsid w:val="001B1EA7"/>
    <w:rsid w:val="001B24D1"/>
    <w:rsid w:val="001B262A"/>
    <w:rsid w:val="001B280B"/>
    <w:rsid w:val="001B3E87"/>
    <w:rsid w:val="001B452F"/>
    <w:rsid w:val="001C4307"/>
    <w:rsid w:val="001C5621"/>
    <w:rsid w:val="001D4A31"/>
    <w:rsid w:val="001E0463"/>
    <w:rsid w:val="001E106A"/>
    <w:rsid w:val="001E2ECC"/>
    <w:rsid w:val="001E6164"/>
    <w:rsid w:val="001E6C08"/>
    <w:rsid w:val="001E7D7D"/>
    <w:rsid w:val="001F04B3"/>
    <w:rsid w:val="001F131B"/>
    <w:rsid w:val="001F1323"/>
    <w:rsid w:val="001F272F"/>
    <w:rsid w:val="001F33F9"/>
    <w:rsid w:val="001F3FD8"/>
    <w:rsid w:val="001F7C4C"/>
    <w:rsid w:val="00202BB5"/>
    <w:rsid w:val="00204499"/>
    <w:rsid w:val="00204E98"/>
    <w:rsid w:val="00205797"/>
    <w:rsid w:val="00206166"/>
    <w:rsid w:val="00206F99"/>
    <w:rsid w:val="0021181F"/>
    <w:rsid w:val="00212174"/>
    <w:rsid w:val="00213890"/>
    <w:rsid w:val="00215598"/>
    <w:rsid w:val="00217453"/>
    <w:rsid w:val="002221C3"/>
    <w:rsid w:val="00225DF3"/>
    <w:rsid w:val="00230F74"/>
    <w:rsid w:val="002310DF"/>
    <w:rsid w:val="002312BD"/>
    <w:rsid w:val="0023197A"/>
    <w:rsid w:val="00231DC8"/>
    <w:rsid w:val="002335FC"/>
    <w:rsid w:val="002346D8"/>
    <w:rsid w:val="00235CD8"/>
    <w:rsid w:val="0023662E"/>
    <w:rsid w:val="00242B5F"/>
    <w:rsid w:val="002432A7"/>
    <w:rsid w:val="0024363D"/>
    <w:rsid w:val="002470A2"/>
    <w:rsid w:val="00253816"/>
    <w:rsid w:val="00254035"/>
    <w:rsid w:val="00257927"/>
    <w:rsid w:val="00261A91"/>
    <w:rsid w:val="002625EF"/>
    <w:rsid w:val="002642B7"/>
    <w:rsid w:val="00265BAA"/>
    <w:rsid w:val="002725F4"/>
    <w:rsid w:val="00272F3A"/>
    <w:rsid w:val="002768CC"/>
    <w:rsid w:val="00280064"/>
    <w:rsid w:val="00280B3C"/>
    <w:rsid w:val="00280CE8"/>
    <w:rsid w:val="00283909"/>
    <w:rsid w:val="0028488B"/>
    <w:rsid w:val="00285CC7"/>
    <w:rsid w:val="00285FF2"/>
    <w:rsid w:val="00290BC5"/>
    <w:rsid w:val="00291EC6"/>
    <w:rsid w:val="002922F7"/>
    <w:rsid w:val="00293427"/>
    <w:rsid w:val="00295249"/>
    <w:rsid w:val="002A17AA"/>
    <w:rsid w:val="002A4D73"/>
    <w:rsid w:val="002A511A"/>
    <w:rsid w:val="002A6473"/>
    <w:rsid w:val="002B2E7B"/>
    <w:rsid w:val="002B3367"/>
    <w:rsid w:val="002B3611"/>
    <w:rsid w:val="002B3D97"/>
    <w:rsid w:val="002B3FD9"/>
    <w:rsid w:val="002B4C6C"/>
    <w:rsid w:val="002B5D9B"/>
    <w:rsid w:val="002C1E88"/>
    <w:rsid w:val="002C1F14"/>
    <w:rsid w:val="002C2E0F"/>
    <w:rsid w:val="002C3017"/>
    <w:rsid w:val="002C3C02"/>
    <w:rsid w:val="002D2BAA"/>
    <w:rsid w:val="002D3935"/>
    <w:rsid w:val="002D4B5C"/>
    <w:rsid w:val="002D662F"/>
    <w:rsid w:val="002E134A"/>
    <w:rsid w:val="002E1473"/>
    <w:rsid w:val="002E381F"/>
    <w:rsid w:val="002F22BE"/>
    <w:rsid w:val="002F65B0"/>
    <w:rsid w:val="002F71DC"/>
    <w:rsid w:val="003007F1"/>
    <w:rsid w:val="00301E30"/>
    <w:rsid w:val="0030284F"/>
    <w:rsid w:val="00302B56"/>
    <w:rsid w:val="003037E8"/>
    <w:rsid w:val="00304952"/>
    <w:rsid w:val="00305A73"/>
    <w:rsid w:val="00305B00"/>
    <w:rsid w:val="00311D2C"/>
    <w:rsid w:val="00312262"/>
    <w:rsid w:val="0031405F"/>
    <w:rsid w:val="003159BD"/>
    <w:rsid w:val="00316A05"/>
    <w:rsid w:val="0031766C"/>
    <w:rsid w:val="003202D4"/>
    <w:rsid w:val="00323940"/>
    <w:rsid w:val="0032446C"/>
    <w:rsid w:val="00327143"/>
    <w:rsid w:val="00330FEB"/>
    <w:rsid w:val="00331C70"/>
    <w:rsid w:val="00332023"/>
    <w:rsid w:val="00332606"/>
    <w:rsid w:val="003344BA"/>
    <w:rsid w:val="003357DC"/>
    <w:rsid w:val="00337291"/>
    <w:rsid w:val="00340140"/>
    <w:rsid w:val="00341A62"/>
    <w:rsid w:val="003430C1"/>
    <w:rsid w:val="003450D4"/>
    <w:rsid w:val="003504EC"/>
    <w:rsid w:val="00352B94"/>
    <w:rsid w:val="00353FA5"/>
    <w:rsid w:val="00355C4E"/>
    <w:rsid w:val="00363432"/>
    <w:rsid w:val="00363AD1"/>
    <w:rsid w:val="00363BEF"/>
    <w:rsid w:val="0036592D"/>
    <w:rsid w:val="003663D6"/>
    <w:rsid w:val="00367592"/>
    <w:rsid w:val="00370024"/>
    <w:rsid w:val="00371521"/>
    <w:rsid w:val="00375A92"/>
    <w:rsid w:val="00375F21"/>
    <w:rsid w:val="003832B4"/>
    <w:rsid w:val="00384B71"/>
    <w:rsid w:val="00385A2F"/>
    <w:rsid w:val="00387E37"/>
    <w:rsid w:val="003924D2"/>
    <w:rsid w:val="00394841"/>
    <w:rsid w:val="0039562D"/>
    <w:rsid w:val="00395ABE"/>
    <w:rsid w:val="0039771D"/>
    <w:rsid w:val="003979E8"/>
    <w:rsid w:val="003A0CA6"/>
    <w:rsid w:val="003A2538"/>
    <w:rsid w:val="003A3DD7"/>
    <w:rsid w:val="003A5248"/>
    <w:rsid w:val="003A56BA"/>
    <w:rsid w:val="003B02DC"/>
    <w:rsid w:val="003B05B1"/>
    <w:rsid w:val="003B3B28"/>
    <w:rsid w:val="003B662F"/>
    <w:rsid w:val="003C294D"/>
    <w:rsid w:val="003C337F"/>
    <w:rsid w:val="003C458A"/>
    <w:rsid w:val="003D1004"/>
    <w:rsid w:val="003D269B"/>
    <w:rsid w:val="003D78C7"/>
    <w:rsid w:val="003E1176"/>
    <w:rsid w:val="003E39D9"/>
    <w:rsid w:val="003E40BD"/>
    <w:rsid w:val="003E6103"/>
    <w:rsid w:val="003E7B39"/>
    <w:rsid w:val="003E7B49"/>
    <w:rsid w:val="003E7EB3"/>
    <w:rsid w:val="003F0D2F"/>
    <w:rsid w:val="003F3635"/>
    <w:rsid w:val="003F54D9"/>
    <w:rsid w:val="003F5E06"/>
    <w:rsid w:val="003F67E6"/>
    <w:rsid w:val="003F7431"/>
    <w:rsid w:val="0040007D"/>
    <w:rsid w:val="00402A8B"/>
    <w:rsid w:val="00404F6D"/>
    <w:rsid w:val="00406215"/>
    <w:rsid w:val="00406AF3"/>
    <w:rsid w:val="00410A02"/>
    <w:rsid w:val="0041105B"/>
    <w:rsid w:val="00413129"/>
    <w:rsid w:val="0041528C"/>
    <w:rsid w:val="00421BB4"/>
    <w:rsid w:val="0042673F"/>
    <w:rsid w:val="00427670"/>
    <w:rsid w:val="00431E6C"/>
    <w:rsid w:val="004326C8"/>
    <w:rsid w:val="00434974"/>
    <w:rsid w:val="004418FF"/>
    <w:rsid w:val="00442427"/>
    <w:rsid w:val="00443B4F"/>
    <w:rsid w:val="00443C9C"/>
    <w:rsid w:val="00443E9C"/>
    <w:rsid w:val="00444F12"/>
    <w:rsid w:val="00445711"/>
    <w:rsid w:val="00447427"/>
    <w:rsid w:val="00450BEA"/>
    <w:rsid w:val="00451572"/>
    <w:rsid w:val="00452531"/>
    <w:rsid w:val="004531AA"/>
    <w:rsid w:val="00454661"/>
    <w:rsid w:val="00460E16"/>
    <w:rsid w:val="00460F6A"/>
    <w:rsid w:val="00463918"/>
    <w:rsid w:val="00463EB7"/>
    <w:rsid w:val="004660C1"/>
    <w:rsid w:val="00466E8E"/>
    <w:rsid w:val="004702F9"/>
    <w:rsid w:val="00470FC6"/>
    <w:rsid w:val="004714DC"/>
    <w:rsid w:val="00472DD3"/>
    <w:rsid w:val="00472DE3"/>
    <w:rsid w:val="00475F74"/>
    <w:rsid w:val="00476943"/>
    <w:rsid w:val="0047713E"/>
    <w:rsid w:val="004777F1"/>
    <w:rsid w:val="00477844"/>
    <w:rsid w:val="00480B73"/>
    <w:rsid w:val="0048116B"/>
    <w:rsid w:val="00481CED"/>
    <w:rsid w:val="004821DE"/>
    <w:rsid w:val="00482A32"/>
    <w:rsid w:val="0048344A"/>
    <w:rsid w:val="0048350D"/>
    <w:rsid w:val="00483A6B"/>
    <w:rsid w:val="00485250"/>
    <w:rsid w:val="00485D66"/>
    <w:rsid w:val="00486311"/>
    <w:rsid w:val="00487714"/>
    <w:rsid w:val="004911DC"/>
    <w:rsid w:val="00491911"/>
    <w:rsid w:val="0049251F"/>
    <w:rsid w:val="004940DA"/>
    <w:rsid w:val="00494506"/>
    <w:rsid w:val="00494880"/>
    <w:rsid w:val="0049693D"/>
    <w:rsid w:val="004975C2"/>
    <w:rsid w:val="004A00FB"/>
    <w:rsid w:val="004A1128"/>
    <w:rsid w:val="004A138C"/>
    <w:rsid w:val="004A1DE6"/>
    <w:rsid w:val="004B15D3"/>
    <w:rsid w:val="004B23A3"/>
    <w:rsid w:val="004B442B"/>
    <w:rsid w:val="004B6559"/>
    <w:rsid w:val="004B7B49"/>
    <w:rsid w:val="004C0BE1"/>
    <w:rsid w:val="004C2C19"/>
    <w:rsid w:val="004C3315"/>
    <w:rsid w:val="004C38FC"/>
    <w:rsid w:val="004C5905"/>
    <w:rsid w:val="004D2AE5"/>
    <w:rsid w:val="004E0CA3"/>
    <w:rsid w:val="004E10C1"/>
    <w:rsid w:val="004E408E"/>
    <w:rsid w:val="004E50EC"/>
    <w:rsid w:val="004E5E40"/>
    <w:rsid w:val="004F1C37"/>
    <w:rsid w:val="004F31A3"/>
    <w:rsid w:val="004F3636"/>
    <w:rsid w:val="004F3E3D"/>
    <w:rsid w:val="004F6A50"/>
    <w:rsid w:val="004F74DC"/>
    <w:rsid w:val="0050190D"/>
    <w:rsid w:val="00502805"/>
    <w:rsid w:val="00505530"/>
    <w:rsid w:val="00506A6B"/>
    <w:rsid w:val="00506F60"/>
    <w:rsid w:val="005113CD"/>
    <w:rsid w:val="00513E3B"/>
    <w:rsid w:val="00514EE4"/>
    <w:rsid w:val="00515FBA"/>
    <w:rsid w:val="00521033"/>
    <w:rsid w:val="005215AB"/>
    <w:rsid w:val="00523B3C"/>
    <w:rsid w:val="00523CEA"/>
    <w:rsid w:val="00527649"/>
    <w:rsid w:val="00530709"/>
    <w:rsid w:val="00531061"/>
    <w:rsid w:val="00531381"/>
    <w:rsid w:val="00533DC7"/>
    <w:rsid w:val="00533FE8"/>
    <w:rsid w:val="00534219"/>
    <w:rsid w:val="0053453C"/>
    <w:rsid w:val="005355E8"/>
    <w:rsid w:val="00536B51"/>
    <w:rsid w:val="00537B1C"/>
    <w:rsid w:val="00540722"/>
    <w:rsid w:val="00540AC5"/>
    <w:rsid w:val="005433A6"/>
    <w:rsid w:val="005435F4"/>
    <w:rsid w:val="005466B5"/>
    <w:rsid w:val="00550B80"/>
    <w:rsid w:val="00550C39"/>
    <w:rsid w:val="0055120B"/>
    <w:rsid w:val="005528D7"/>
    <w:rsid w:val="005565E8"/>
    <w:rsid w:val="0055738D"/>
    <w:rsid w:val="00557404"/>
    <w:rsid w:val="005619A1"/>
    <w:rsid w:val="005645C2"/>
    <w:rsid w:val="00564B18"/>
    <w:rsid w:val="00565047"/>
    <w:rsid w:val="005657F5"/>
    <w:rsid w:val="00565AD6"/>
    <w:rsid w:val="00566A9A"/>
    <w:rsid w:val="00570C8A"/>
    <w:rsid w:val="00570F07"/>
    <w:rsid w:val="00587094"/>
    <w:rsid w:val="005871C6"/>
    <w:rsid w:val="00590F98"/>
    <w:rsid w:val="00591204"/>
    <w:rsid w:val="00591FAD"/>
    <w:rsid w:val="00593443"/>
    <w:rsid w:val="00594F2E"/>
    <w:rsid w:val="005970B0"/>
    <w:rsid w:val="005A1300"/>
    <w:rsid w:val="005A36B3"/>
    <w:rsid w:val="005A3A58"/>
    <w:rsid w:val="005A3BE7"/>
    <w:rsid w:val="005A6696"/>
    <w:rsid w:val="005A77FE"/>
    <w:rsid w:val="005A7E13"/>
    <w:rsid w:val="005B0010"/>
    <w:rsid w:val="005B2EDC"/>
    <w:rsid w:val="005B461C"/>
    <w:rsid w:val="005B4680"/>
    <w:rsid w:val="005B59EE"/>
    <w:rsid w:val="005C03CF"/>
    <w:rsid w:val="005C04BA"/>
    <w:rsid w:val="005C277B"/>
    <w:rsid w:val="005C45A9"/>
    <w:rsid w:val="005C6193"/>
    <w:rsid w:val="005C63C7"/>
    <w:rsid w:val="005C7808"/>
    <w:rsid w:val="005D4750"/>
    <w:rsid w:val="005E03B1"/>
    <w:rsid w:val="005E1B2C"/>
    <w:rsid w:val="005E2399"/>
    <w:rsid w:val="005E35D2"/>
    <w:rsid w:val="005E4225"/>
    <w:rsid w:val="005E7609"/>
    <w:rsid w:val="005E792B"/>
    <w:rsid w:val="005F2F61"/>
    <w:rsid w:val="005F39D3"/>
    <w:rsid w:val="005F528E"/>
    <w:rsid w:val="00600026"/>
    <w:rsid w:val="00600711"/>
    <w:rsid w:val="00601017"/>
    <w:rsid w:val="0060162C"/>
    <w:rsid w:val="006019F9"/>
    <w:rsid w:val="00606533"/>
    <w:rsid w:val="00610D51"/>
    <w:rsid w:val="00614C8E"/>
    <w:rsid w:val="00614EF5"/>
    <w:rsid w:val="00615DE1"/>
    <w:rsid w:val="00617AD6"/>
    <w:rsid w:val="0062012E"/>
    <w:rsid w:val="00621123"/>
    <w:rsid w:val="00621A97"/>
    <w:rsid w:val="00625AA0"/>
    <w:rsid w:val="00625B6D"/>
    <w:rsid w:val="006265CC"/>
    <w:rsid w:val="0063096E"/>
    <w:rsid w:val="006323CB"/>
    <w:rsid w:val="00634226"/>
    <w:rsid w:val="00634A1C"/>
    <w:rsid w:val="00636C83"/>
    <w:rsid w:val="00641E1E"/>
    <w:rsid w:val="00642550"/>
    <w:rsid w:val="00644D9D"/>
    <w:rsid w:val="0064549C"/>
    <w:rsid w:val="00646055"/>
    <w:rsid w:val="00647863"/>
    <w:rsid w:val="0065101A"/>
    <w:rsid w:val="00652AC8"/>
    <w:rsid w:val="00653736"/>
    <w:rsid w:val="00654337"/>
    <w:rsid w:val="006553F0"/>
    <w:rsid w:val="00655A6F"/>
    <w:rsid w:val="00655DDA"/>
    <w:rsid w:val="00661A15"/>
    <w:rsid w:val="00664209"/>
    <w:rsid w:val="00664F10"/>
    <w:rsid w:val="00665ED5"/>
    <w:rsid w:val="006672CF"/>
    <w:rsid w:val="0067376D"/>
    <w:rsid w:val="00675348"/>
    <w:rsid w:val="00676D6E"/>
    <w:rsid w:val="00680CA2"/>
    <w:rsid w:val="006821D8"/>
    <w:rsid w:val="006836A4"/>
    <w:rsid w:val="00684DDB"/>
    <w:rsid w:val="0068712A"/>
    <w:rsid w:val="0068797D"/>
    <w:rsid w:val="00691D6E"/>
    <w:rsid w:val="006946D8"/>
    <w:rsid w:val="00695751"/>
    <w:rsid w:val="00697B0C"/>
    <w:rsid w:val="006A036F"/>
    <w:rsid w:val="006A2AD5"/>
    <w:rsid w:val="006A31ED"/>
    <w:rsid w:val="006A6D67"/>
    <w:rsid w:val="006A6EAB"/>
    <w:rsid w:val="006A782E"/>
    <w:rsid w:val="006B009C"/>
    <w:rsid w:val="006B203C"/>
    <w:rsid w:val="006B4D65"/>
    <w:rsid w:val="006B5C20"/>
    <w:rsid w:val="006C08C3"/>
    <w:rsid w:val="006C0D4D"/>
    <w:rsid w:val="006D2F85"/>
    <w:rsid w:val="006D5B28"/>
    <w:rsid w:val="006D5FB9"/>
    <w:rsid w:val="006D6B90"/>
    <w:rsid w:val="006E01E7"/>
    <w:rsid w:val="006E0E28"/>
    <w:rsid w:val="006E1943"/>
    <w:rsid w:val="006E4214"/>
    <w:rsid w:val="006E4F81"/>
    <w:rsid w:val="006E5E94"/>
    <w:rsid w:val="006F3862"/>
    <w:rsid w:val="006F69EC"/>
    <w:rsid w:val="007004AC"/>
    <w:rsid w:val="00700A17"/>
    <w:rsid w:val="007030E1"/>
    <w:rsid w:val="007039A2"/>
    <w:rsid w:val="00703DBE"/>
    <w:rsid w:val="00705DC2"/>
    <w:rsid w:val="007078AD"/>
    <w:rsid w:val="007165D5"/>
    <w:rsid w:val="00717E5A"/>
    <w:rsid w:val="00720291"/>
    <w:rsid w:val="00725714"/>
    <w:rsid w:val="00726F3C"/>
    <w:rsid w:val="00727305"/>
    <w:rsid w:val="00731673"/>
    <w:rsid w:val="00731777"/>
    <w:rsid w:val="0073201A"/>
    <w:rsid w:val="00733F4B"/>
    <w:rsid w:val="0073448B"/>
    <w:rsid w:val="00740069"/>
    <w:rsid w:val="007401F2"/>
    <w:rsid w:val="007431CB"/>
    <w:rsid w:val="007434F2"/>
    <w:rsid w:val="00752100"/>
    <w:rsid w:val="007535B4"/>
    <w:rsid w:val="00754630"/>
    <w:rsid w:val="0075567E"/>
    <w:rsid w:val="0075572B"/>
    <w:rsid w:val="00756F91"/>
    <w:rsid w:val="00761D91"/>
    <w:rsid w:val="00762660"/>
    <w:rsid w:val="007626E3"/>
    <w:rsid w:val="007642EE"/>
    <w:rsid w:val="00764605"/>
    <w:rsid w:val="00765A71"/>
    <w:rsid w:val="00770687"/>
    <w:rsid w:val="007727BD"/>
    <w:rsid w:val="00772ACC"/>
    <w:rsid w:val="0077414C"/>
    <w:rsid w:val="00775CD0"/>
    <w:rsid w:val="00776FE2"/>
    <w:rsid w:val="00777DA2"/>
    <w:rsid w:val="00781BD8"/>
    <w:rsid w:val="00782AF3"/>
    <w:rsid w:val="00782FCB"/>
    <w:rsid w:val="007830A6"/>
    <w:rsid w:val="007850A4"/>
    <w:rsid w:val="007866A5"/>
    <w:rsid w:val="00790843"/>
    <w:rsid w:val="00790F7E"/>
    <w:rsid w:val="00791FC3"/>
    <w:rsid w:val="00792790"/>
    <w:rsid w:val="0079294D"/>
    <w:rsid w:val="00794E12"/>
    <w:rsid w:val="007A1A4A"/>
    <w:rsid w:val="007A2460"/>
    <w:rsid w:val="007A416E"/>
    <w:rsid w:val="007A5EC3"/>
    <w:rsid w:val="007A7875"/>
    <w:rsid w:val="007B35A2"/>
    <w:rsid w:val="007B4E65"/>
    <w:rsid w:val="007B6F11"/>
    <w:rsid w:val="007C2D6F"/>
    <w:rsid w:val="007C55AE"/>
    <w:rsid w:val="007C6D73"/>
    <w:rsid w:val="007D1590"/>
    <w:rsid w:val="007D3829"/>
    <w:rsid w:val="007E2F05"/>
    <w:rsid w:val="007E31C2"/>
    <w:rsid w:val="007E3894"/>
    <w:rsid w:val="007E3C2B"/>
    <w:rsid w:val="007E3CC4"/>
    <w:rsid w:val="007F01B9"/>
    <w:rsid w:val="007F3F72"/>
    <w:rsid w:val="007F4A73"/>
    <w:rsid w:val="008035A3"/>
    <w:rsid w:val="00805EAB"/>
    <w:rsid w:val="0080672D"/>
    <w:rsid w:val="00806B83"/>
    <w:rsid w:val="0081682A"/>
    <w:rsid w:val="00821071"/>
    <w:rsid w:val="008216BA"/>
    <w:rsid w:val="00822C34"/>
    <w:rsid w:val="0082308E"/>
    <w:rsid w:val="00823FB1"/>
    <w:rsid w:val="0082500D"/>
    <w:rsid w:val="00827606"/>
    <w:rsid w:val="00830FB3"/>
    <w:rsid w:val="00831769"/>
    <w:rsid w:val="008334CD"/>
    <w:rsid w:val="00833A0B"/>
    <w:rsid w:val="008341D3"/>
    <w:rsid w:val="00840DC2"/>
    <w:rsid w:val="00842388"/>
    <w:rsid w:val="008431CF"/>
    <w:rsid w:val="008446E8"/>
    <w:rsid w:val="00844F8E"/>
    <w:rsid w:val="00851181"/>
    <w:rsid w:val="00851D78"/>
    <w:rsid w:val="008537AC"/>
    <w:rsid w:val="00855BAB"/>
    <w:rsid w:val="00856A1F"/>
    <w:rsid w:val="00860301"/>
    <w:rsid w:val="008608B1"/>
    <w:rsid w:val="0086105D"/>
    <w:rsid w:val="00863A02"/>
    <w:rsid w:val="0086419D"/>
    <w:rsid w:val="008648B1"/>
    <w:rsid w:val="008664D8"/>
    <w:rsid w:val="008668E1"/>
    <w:rsid w:val="0087202B"/>
    <w:rsid w:val="00872F2D"/>
    <w:rsid w:val="00877C02"/>
    <w:rsid w:val="00883C81"/>
    <w:rsid w:val="00884B2C"/>
    <w:rsid w:val="00885139"/>
    <w:rsid w:val="008852E4"/>
    <w:rsid w:val="008913F0"/>
    <w:rsid w:val="00893AB6"/>
    <w:rsid w:val="00894D08"/>
    <w:rsid w:val="00895527"/>
    <w:rsid w:val="00895688"/>
    <w:rsid w:val="00897F48"/>
    <w:rsid w:val="008A0BC7"/>
    <w:rsid w:val="008A1714"/>
    <w:rsid w:val="008A2D61"/>
    <w:rsid w:val="008A38D0"/>
    <w:rsid w:val="008A3AF7"/>
    <w:rsid w:val="008A5853"/>
    <w:rsid w:val="008A7AC1"/>
    <w:rsid w:val="008B116E"/>
    <w:rsid w:val="008B20C7"/>
    <w:rsid w:val="008B366C"/>
    <w:rsid w:val="008C6168"/>
    <w:rsid w:val="008C7125"/>
    <w:rsid w:val="008C7465"/>
    <w:rsid w:val="008C7F2D"/>
    <w:rsid w:val="008D2C37"/>
    <w:rsid w:val="008D5B94"/>
    <w:rsid w:val="008D5BBB"/>
    <w:rsid w:val="008E2BF3"/>
    <w:rsid w:val="008E2D6F"/>
    <w:rsid w:val="008E3E39"/>
    <w:rsid w:val="008E5A3A"/>
    <w:rsid w:val="008E6B46"/>
    <w:rsid w:val="008E760E"/>
    <w:rsid w:val="008E79CC"/>
    <w:rsid w:val="008E7CE9"/>
    <w:rsid w:val="008F335B"/>
    <w:rsid w:val="008F3818"/>
    <w:rsid w:val="008F5697"/>
    <w:rsid w:val="008F77D1"/>
    <w:rsid w:val="008F7A1B"/>
    <w:rsid w:val="009025FE"/>
    <w:rsid w:val="009033CA"/>
    <w:rsid w:val="009046F3"/>
    <w:rsid w:val="00910F5C"/>
    <w:rsid w:val="00913461"/>
    <w:rsid w:val="00914822"/>
    <w:rsid w:val="009149C1"/>
    <w:rsid w:val="00914A3F"/>
    <w:rsid w:val="00916452"/>
    <w:rsid w:val="009178FE"/>
    <w:rsid w:val="00917C86"/>
    <w:rsid w:val="00921E5A"/>
    <w:rsid w:val="0092651C"/>
    <w:rsid w:val="00926D06"/>
    <w:rsid w:val="00926F0E"/>
    <w:rsid w:val="00931369"/>
    <w:rsid w:val="00932AB8"/>
    <w:rsid w:val="0093342B"/>
    <w:rsid w:val="009335F5"/>
    <w:rsid w:val="009342BB"/>
    <w:rsid w:val="009343E0"/>
    <w:rsid w:val="009350A9"/>
    <w:rsid w:val="00941FDC"/>
    <w:rsid w:val="009421C5"/>
    <w:rsid w:val="0094225B"/>
    <w:rsid w:val="009426E6"/>
    <w:rsid w:val="0094317D"/>
    <w:rsid w:val="00945CA7"/>
    <w:rsid w:val="00946386"/>
    <w:rsid w:val="00946A3E"/>
    <w:rsid w:val="00950779"/>
    <w:rsid w:val="00951043"/>
    <w:rsid w:val="00951A21"/>
    <w:rsid w:val="00951A54"/>
    <w:rsid w:val="009537D2"/>
    <w:rsid w:val="00954421"/>
    <w:rsid w:val="009545DE"/>
    <w:rsid w:val="009572F5"/>
    <w:rsid w:val="0096012B"/>
    <w:rsid w:val="00961172"/>
    <w:rsid w:val="009613A2"/>
    <w:rsid w:val="0096592A"/>
    <w:rsid w:val="009660FE"/>
    <w:rsid w:val="00966CB5"/>
    <w:rsid w:val="009746B2"/>
    <w:rsid w:val="0097701E"/>
    <w:rsid w:val="00981556"/>
    <w:rsid w:val="0098614E"/>
    <w:rsid w:val="0099077A"/>
    <w:rsid w:val="00994073"/>
    <w:rsid w:val="009A6DF5"/>
    <w:rsid w:val="009B20D2"/>
    <w:rsid w:val="009B2222"/>
    <w:rsid w:val="009B3F6A"/>
    <w:rsid w:val="009B6168"/>
    <w:rsid w:val="009B7072"/>
    <w:rsid w:val="009B785A"/>
    <w:rsid w:val="009B7D36"/>
    <w:rsid w:val="009C16EC"/>
    <w:rsid w:val="009C2FD1"/>
    <w:rsid w:val="009D01CB"/>
    <w:rsid w:val="009D355C"/>
    <w:rsid w:val="009D3DF5"/>
    <w:rsid w:val="009D4A90"/>
    <w:rsid w:val="009D6210"/>
    <w:rsid w:val="009D7FDF"/>
    <w:rsid w:val="009E2625"/>
    <w:rsid w:val="009E3FB0"/>
    <w:rsid w:val="009F0C66"/>
    <w:rsid w:val="009F199B"/>
    <w:rsid w:val="009F27FA"/>
    <w:rsid w:val="009F2B4E"/>
    <w:rsid w:val="009F6B33"/>
    <w:rsid w:val="009F6C9E"/>
    <w:rsid w:val="00A00141"/>
    <w:rsid w:val="00A01E9C"/>
    <w:rsid w:val="00A02CCF"/>
    <w:rsid w:val="00A03E9F"/>
    <w:rsid w:val="00A04F8D"/>
    <w:rsid w:val="00A05267"/>
    <w:rsid w:val="00A058D0"/>
    <w:rsid w:val="00A069CD"/>
    <w:rsid w:val="00A07405"/>
    <w:rsid w:val="00A105C9"/>
    <w:rsid w:val="00A106AB"/>
    <w:rsid w:val="00A11533"/>
    <w:rsid w:val="00A131F0"/>
    <w:rsid w:val="00A13254"/>
    <w:rsid w:val="00A13958"/>
    <w:rsid w:val="00A140D7"/>
    <w:rsid w:val="00A216EC"/>
    <w:rsid w:val="00A23B86"/>
    <w:rsid w:val="00A24601"/>
    <w:rsid w:val="00A31AC0"/>
    <w:rsid w:val="00A31BA8"/>
    <w:rsid w:val="00A3332E"/>
    <w:rsid w:val="00A3700E"/>
    <w:rsid w:val="00A41C89"/>
    <w:rsid w:val="00A4321C"/>
    <w:rsid w:val="00A44DB2"/>
    <w:rsid w:val="00A47800"/>
    <w:rsid w:val="00A517A7"/>
    <w:rsid w:val="00A55D52"/>
    <w:rsid w:val="00A60332"/>
    <w:rsid w:val="00A60FE7"/>
    <w:rsid w:val="00A64E84"/>
    <w:rsid w:val="00A66DCF"/>
    <w:rsid w:val="00A67612"/>
    <w:rsid w:val="00A71724"/>
    <w:rsid w:val="00A72788"/>
    <w:rsid w:val="00A73778"/>
    <w:rsid w:val="00A74766"/>
    <w:rsid w:val="00A75849"/>
    <w:rsid w:val="00A76047"/>
    <w:rsid w:val="00A76963"/>
    <w:rsid w:val="00A83A2D"/>
    <w:rsid w:val="00A85151"/>
    <w:rsid w:val="00A85267"/>
    <w:rsid w:val="00A85B1D"/>
    <w:rsid w:val="00A92D39"/>
    <w:rsid w:val="00A94798"/>
    <w:rsid w:val="00A97516"/>
    <w:rsid w:val="00AA33FE"/>
    <w:rsid w:val="00AA581E"/>
    <w:rsid w:val="00AB4B10"/>
    <w:rsid w:val="00AB6503"/>
    <w:rsid w:val="00AC09D8"/>
    <w:rsid w:val="00AC111D"/>
    <w:rsid w:val="00AC2F5A"/>
    <w:rsid w:val="00AD0972"/>
    <w:rsid w:val="00AD1D1B"/>
    <w:rsid w:val="00AD2E67"/>
    <w:rsid w:val="00AD378F"/>
    <w:rsid w:val="00AD65E5"/>
    <w:rsid w:val="00AD7C2E"/>
    <w:rsid w:val="00AE3109"/>
    <w:rsid w:val="00AE3933"/>
    <w:rsid w:val="00AE5E9C"/>
    <w:rsid w:val="00AE783D"/>
    <w:rsid w:val="00AE7C94"/>
    <w:rsid w:val="00AF4691"/>
    <w:rsid w:val="00AF7343"/>
    <w:rsid w:val="00B00405"/>
    <w:rsid w:val="00B01E5E"/>
    <w:rsid w:val="00B0240D"/>
    <w:rsid w:val="00B0257C"/>
    <w:rsid w:val="00B066C5"/>
    <w:rsid w:val="00B10403"/>
    <w:rsid w:val="00B113E1"/>
    <w:rsid w:val="00B114CF"/>
    <w:rsid w:val="00B1280E"/>
    <w:rsid w:val="00B160C8"/>
    <w:rsid w:val="00B165E4"/>
    <w:rsid w:val="00B17AE5"/>
    <w:rsid w:val="00B21502"/>
    <w:rsid w:val="00B21E9F"/>
    <w:rsid w:val="00B21F2C"/>
    <w:rsid w:val="00B2424A"/>
    <w:rsid w:val="00B24288"/>
    <w:rsid w:val="00B247EF"/>
    <w:rsid w:val="00B25D81"/>
    <w:rsid w:val="00B2770C"/>
    <w:rsid w:val="00B30CE5"/>
    <w:rsid w:val="00B34494"/>
    <w:rsid w:val="00B34A75"/>
    <w:rsid w:val="00B3530A"/>
    <w:rsid w:val="00B37F36"/>
    <w:rsid w:val="00B42032"/>
    <w:rsid w:val="00B42658"/>
    <w:rsid w:val="00B5161F"/>
    <w:rsid w:val="00B51DB8"/>
    <w:rsid w:val="00B54655"/>
    <w:rsid w:val="00B552EA"/>
    <w:rsid w:val="00B55BCD"/>
    <w:rsid w:val="00B57FD3"/>
    <w:rsid w:val="00B6217D"/>
    <w:rsid w:val="00B62DEA"/>
    <w:rsid w:val="00B648B2"/>
    <w:rsid w:val="00B64A15"/>
    <w:rsid w:val="00B6665F"/>
    <w:rsid w:val="00B66E4F"/>
    <w:rsid w:val="00B67362"/>
    <w:rsid w:val="00B677A6"/>
    <w:rsid w:val="00B70C63"/>
    <w:rsid w:val="00B7249A"/>
    <w:rsid w:val="00B724BA"/>
    <w:rsid w:val="00B72C44"/>
    <w:rsid w:val="00B72D0A"/>
    <w:rsid w:val="00B72E55"/>
    <w:rsid w:val="00B778E1"/>
    <w:rsid w:val="00B80BD5"/>
    <w:rsid w:val="00B80BF4"/>
    <w:rsid w:val="00B810B6"/>
    <w:rsid w:val="00B8128F"/>
    <w:rsid w:val="00B81B31"/>
    <w:rsid w:val="00B83390"/>
    <w:rsid w:val="00B85A9E"/>
    <w:rsid w:val="00B86B6C"/>
    <w:rsid w:val="00B86D45"/>
    <w:rsid w:val="00B87962"/>
    <w:rsid w:val="00B91B0F"/>
    <w:rsid w:val="00B92B74"/>
    <w:rsid w:val="00B94A7D"/>
    <w:rsid w:val="00B95B22"/>
    <w:rsid w:val="00B96789"/>
    <w:rsid w:val="00B97E15"/>
    <w:rsid w:val="00BA015F"/>
    <w:rsid w:val="00BA1793"/>
    <w:rsid w:val="00BA1AA3"/>
    <w:rsid w:val="00BA1DCE"/>
    <w:rsid w:val="00BA2E32"/>
    <w:rsid w:val="00BA2F34"/>
    <w:rsid w:val="00BA51B3"/>
    <w:rsid w:val="00BB067D"/>
    <w:rsid w:val="00BB0B2D"/>
    <w:rsid w:val="00BB0C99"/>
    <w:rsid w:val="00BB2C39"/>
    <w:rsid w:val="00BB386F"/>
    <w:rsid w:val="00BB3D21"/>
    <w:rsid w:val="00BB41D0"/>
    <w:rsid w:val="00BB4896"/>
    <w:rsid w:val="00BB4FE4"/>
    <w:rsid w:val="00BB50FB"/>
    <w:rsid w:val="00BB75AE"/>
    <w:rsid w:val="00BC0A3D"/>
    <w:rsid w:val="00BC0B68"/>
    <w:rsid w:val="00BC0C42"/>
    <w:rsid w:val="00BC27DB"/>
    <w:rsid w:val="00BC2AFA"/>
    <w:rsid w:val="00BC3077"/>
    <w:rsid w:val="00BC469D"/>
    <w:rsid w:val="00BD013E"/>
    <w:rsid w:val="00BD462C"/>
    <w:rsid w:val="00BD48E7"/>
    <w:rsid w:val="00BE036D"/>
    <w:rsid w:val="00BE0D05"/>
    <w:rsid w:val="00BE1F61"/>
    <w:rsid w:val="00BE6DDE"/>
    <w:rsid w:val="00BF09BC"/>
    <w:rsid w:val="00BF0F11"/>
    <w:rsid w:val="00BF1FA5"/>
    <w:rsid w:val="00BF2946"/>
    <w:rsid w:val="00BF297F"/>
    <w:rsid w:val="00BF4496"/>
    <w:rsid w:val="00BF5E5D"/>
    <w:rsid w:val="00BF7FCE"/>
    <w:rsid w:val="00C04BA1"/>
    <w:rsid w:val="00C055EC"/>
    <w:rsid w:val="00C05C81"/>
    <w:rsid w:val="00C06930"/>
    <w:rsid w:val="00C10D13"/>
    <w:rsid w:val="00C13993"/>
    <w:rsid w:val="00C15871"/>
    <w:rsid w:val="00C16257"/>
    <w:rsid w:val="00C177F5"/>
    <w:rsid w:val="00C20A48"/>
    <w:rsid w:val="00C25E2C"/>
    <w:rsid w:val="00C33674"/>
    <w:rsid w:val="00C3656D"/>
    <w:rsid w:val="00C36D1A"/>
    <w:rsid w:val="00C40DC7"/>
    <w:rsid w:val="00C4388E"/>
    <w:rsid w:val="00C45204"/>
    <w:rsid w:val="00C45DC7"/>
    <w:rsid w:val="00C50163"/>
    <w:rsid w:val="00C5017D"/>
    <w:rsid w:val="00C503A2"/>
    <w:rsid w:val="00C52561"/>
    <w:rsid w:val="00C530BF"/>
    <w:rsid w:val="00C5559D"/>
    <w:rsid w:val="00C55DF1"/>
    <w:rsid w:val="00C60E95"/>
    <w:rsid w:val="00C612CD"/>
    <w:rsid w:val="00C61505"/>
    <w:rsid w:val="00C61550"/>
    <w:rsid w:val="00C61B59"/>
    <w:rsid w:val="00C64DC5"/>
    <w:rsid w:val="00C6726B"/>
    <w:rsid w:val="00C7179B"/>
    <w:rsid w:val="00C71C7B"/>
    <w:rsid w:val="00C772A3"/>
    <w:rsid w:val="00C82F1F"/>
    <w:rsid w:val="00C83D62"/>
    <w:rsid w:val="00C85AF8"/>
    <w:rsid w:val="00C9197C"/>
    <w:rsid w:val="00CA4B65"/>
    <w:rsid w:val="00CA7F45"/>
    <w:rsid w:val="00CB69D6"/>
    <w:rsid w:val="00CC1720"/>
    <w:rsid w:val="00CC2DC6"/>
    <w:rsid w:val="00CC460B"/>
    <w:rsid w:val="00CC4883"/>
    <w:rsid w:val="00CC60CF"/>
    <w:rsid w:val="00CC6586"/>
    <w:rsid w:val="00CC65F3"/>
    <w:rsid w:val="00CC668C"/>
    <w:rsid w:val="00CD0B7D"/>
    <w:rsid w:val="00CD191A"/>
    <w:rsid w:val="00CD2397"/>
    <w:rsid w:val="00CD2594"/>
    <w:rsid w:val="00CD32B3"/>
    <w:rsid w:val="00CD3969"/>
    <w:rsid w:val="00CD440D"/>
    <w:rsid w:val="00CD529C"/>
    <w:rsid w:val="00CD6C06"/>
    <w:rsid w:val="00CD6F91"/>
    <w:rsid w:val="00CD770D"/>
    <w:rsid w:val="00CE0E7C"/>
    <w:rsid w:val="00CE1DCD"/>
    <w:rsid w:val="00CE23A7"/>
    <w:rsid w:val="00CE40FC"/>
    <w:rsid w:val="00CE42DB"/>
    <w:rsid w:val="00CE751D"/>
    <w:rsid w:val="00CE7D80"/>
    <w:rsid w:val="00CE7DAF"/>
    <w:rsid w:val="00CF026E"/>
    <w:rsid w:val="00CF074A"/>
    <w:rsid w:val="00CF5C28"/>
    <w:rsid w:val="00D03133"/>
    <w:rsid w:val="00D03548"/>
    <w:rsid w:val="00D046F7"/>
    <w:rsid w:val="00D06B89"/>
    <w:rsid w:val="00D07293"/>
    <w:rsid w:val="00D0799C"/>
    <w:rsid w:val="00D107AA"/>
    <w:rsid w:val="00D119B1"/>
    <w:rsid w:val="00D12EC3"/>
    <w:rsid w:val="00D16C34"/>
    <w:rsid w:val="00D17C81"/>
    <w:rsid w:val="00D20068"/>
    <w:rsid w:val="00D204FA"/>
    <w:rsid w:val="00D20CD1"/>
    <w:rsid w:val="00D20D04"/>
    <w:rsid w:val="00D22DBA"/>
    <w:rsid w:val="00D23589"/>
    <w:rsid w:val="00D24266"/>
    <w:rsid w:val="00D24498"/>
    <w:rsid w:val="00D24D4F"/>
    <w:rsid w:val="00D26BEF"/>
    <w:rsid w:val="00D27DA0"/>
    <w:rsid w:val="00D31C5C"/>
    <w:rsid w:val="00D3245E"/>
    <w:rsid w:val="00D3310C"/>
    <w:rsid w:val="00D33B9B"/>
    <w:rsid w:val="00D34AEA"/>
    <w:rsid w:val="00D34DA5"/>
    <w:rsid w:val="00D3582A"/>
    <w:rsid w:val="00D43A09"/>
    <w:rsid w:val="00D43C5B"/>
    <w:rsid w:val="00D44B43"/>
    <w:rsid w:val="00D46095"/>
    <w:rsid w:val="00D47333"/>
    <w:rsid w:val="00D47FC8"/>
    <w:rsid w:val="00D505C2"/>
    <w:rsid w:val="00D51BC9"/>
    <w:rsid w:val="00D54547"/>
    <w:rsid w:val="00D546F9"/>
    <w:rsid w:val="00D54A5B"/>
    <w:rsid w:val="00D6172F"/>
    <w:rsid w:val="00D62242"/>
    <w:rsid w:val="00D6493D"/>
    <w:rsid w:val="00D66320"/>
    <w:rsid w:val="00D67638"/>
    <w:rsid w:val="00D67970"/>
    <w:rsid w:val="00D700A8"/>
    <w:rsid w:val="00D72F0D"/>
    <w:rsid w:val="00D73191"/>
    <w:rsid w:val="00D73402"/>
    <w:rsid w:val="00D73E55"/>
    <w:rsid w:val="00D74F8C"/>
    <w:rsid w:val="00D7526B"/>
    <w:rsid w:val="00D753C7"/>
    <w:rsid w:val="00D834BD"/>
    <w:rsid w:val="00D84601"/>
    <w:rsid w:val="00D85EEE"/>
    <w:rsid w:val="00D86350"/>
    <w:rsid w:val="00D95ED5"/>
    <w:rsid w:val="00D960FB"/>
    <w:rsid w:val="00D9759E"/>
    <w:rsid w:val="00DA0529"/>
    <w:rsid w:val="00DA0CE1"/>
    <w:rsid w:val="00DA2F02"/>
    <w:rsid w:val="00DA4276"/>
    <w:rsid w:val="00DA684B"/>
    <w:rsid w:val="00DB076A"/>
    <w:rsid w:val="00DB09DD"/>
    <w:rsid w:val="00DB2CF1"/>
    <w:rsid w:val="00DB4530"/>
    <w:rsid w:val="00DB4723"/>
    <w:rsid w:val="00DB4F09"/>
    <w:rsid w:val="00DB63B1"/>
    <w:rsid w:val="00DC1DDF"/>
    <w:rsid w:val="00DC252A"/>
    <w:rsid w:val="00DC634D"/>
    <w:rsid w:val="00DC7834"/>
    <w:rsid w:val="00DD144F"/>
    <w:rsid w:val="00DD1A13"/>
    <w:rsid w:val="00DD2837"/>
    <w:rsid w:val="00DE2FC3"/>
    <w:rsid w:val="00DE3CA9"/>
    <w:rsid w:val="00DE413E"/>
    <w:rsid w:val="00DE5E65"/>
    <w:rsid w:val="00DE5F26"/>
    <w:rsid w:val="00DF1F20"/>
    <w:rsid w:val="00DF23C0"/>
    <w:rsid w:val="00DF3F5D"/>
    <w:rsid w:val="00DF43F9"/>
    <w:rsid w:val="00DF6933"/>
    <w:rsid w:val="00DF6ACF"/>
    <w:rsid w:val="00DF73BB"/>
    <w:rsid w:val="00E00A76"/>
    <w:rsid w:val="00E054CD"/>
    <w:rsid w:val="00E07BA9"/>
    <w:rsid w:val="00E10265"/>
    <w:rsid w:val="00E105F8"/>
    <w:rsid w:val="00E13490"/>
    <w:rsid w:val="00E148FC"/>
    <w:rsid w:val="00E1655F"/>
    <w:rsid w:val="00E20471"/>
    <w:rsid w:val="00E20BBE"/>
    <w:rsid w:val="00E224A4"/>
    <w:rsid w:val="00E22533"/>
    <w:rsid w:val="00E23276"/>
    <w:rsid w:val="00E23543"/>
    <w:rsid w:val="00E2367C"/>
    <w:rsid w:val="00E249DB"/>
    <w:rsid w:val="00E264BF"/>
    <w:rsid w:val="00E26549"/>
    <w:rsid w:val="00E30CB9"/>
    <w:rsid w:val="00E3364C"/>
    <w:rsid w:val="00E36765"/>
    <w:rsid w:val="00E44048"/>
    <w:rsid w:val="00E445ED"/>
    <w:rsid w:val="00E452F4"/>
    <w:rsid w:val="00E5107E"/>
    <w:rsid w:val="00E52023"/>
    <w:rsid w:val="00E52D40"/>
    <w:rsid w:val="00E5424A"/>
    <w:rsid w:val="00E54974"/>
    <w:rsid w:val="00E55408"/>
    <w:rsid w:val="00E56B44"/>
    <w:rsid w:val="00E576C8"/>
    <w:rsid w:val="00E60099"/>
    <w:rsid w:val="00E60ACB"/>
    <w:rsid w:val="00E6127E"/>
    <w:rsid w:val="00E6442D"/>
    <w:rsid w:val="00E66737"/>
    <w:rsid w:val="00E709ED"/>
    <w:rsid w:val="00E715CE"/>
    <w:rsid w:val="00E71FEA"/>
    <w:rsid w:val="00E743DC"/>
    <w:rsid w:val="00E805D5"/>
    <w:rsid w:val="00E82F20"/>
    <w:rsid w:val="00E84A2E"/>
    <w:rsid w:val="00E90890"/>
    <w:rsid w:val="00E912EC"/>
    <w:rsid w:val="00E914D7"/>
    <w:rsid w:val="00E9382E"/>
    <w:rsid w:val="00E94AF8"/>
    <w:rsid w:val="00E9573C"/>
    <w:rsid w:val="00E96288"/>
    <w:rsid w:val="00E96B19"/>
    <w:rsid w:val="00EA1CFE"/>
    <w:rsid w:val="00EA2F17"/>
    <w:rsid w:val="00EA5339"/>
    <w:rsid w:val="00EA55BE"/>
    <w:rsid w:val="00EB2EAF"/>
    <w:rsid w:val="00EB37BC"/>
    <w:rsid w:val="00EB778F"/>
    <w:rsid w:val="00EC08A6"/>
    <w:rsid w:val="00EC0F3C"/>
    <w:rsid w:val="00EC37DE"/>
    <w:rsid w:val="00EC4226"/>
    <w:rsid w:val="00EC625C"/>
    <w:rsid w:val="00ED374D"/>
    <w:rsid w:val="00ED5822"/>
    <w:rsid w:val="00ED70C1"/>
    <w:rsid w:val="00ED7C08"/>
    <w:rsid w:val="00EE1562"/>
    <w:rsid w:val="00EE1FF3"/>
    <w:rsid w:val="00EE23A9"/>
    <w:rsid w:val="00EE27A0"/>
    <w:rsid w:val="00EE5DE3"/>
    <w:rsid w:val="00EE67D4"/>
    <w:rsid w:val="00EE7DD8"/>
    <w:rsid w:val="00EF079A"/>
    <w:rsid w:val="00EF14FF"/>
    <w:rsid w:val="00EF4913"/>
    <w:rsid w:val="00EF74E5"/>
    <w:rsid w:val="00EF7531"/>
    <w:rsid w:val="00F0047F"/>
    <w:rsid w:val="00F02045"/>
    <w:rsid w:val="00F055E4"/>
    <w:rsid w:val="00F174EE"/>
    <w:rsid w:val="00F20E23"/>
    <w:rsid w:val="00F20FDE"/>
    <w:rsid w:val="00F222D4"/>
    <w:rsid w:val="00F2299E"/>
    <w:rsid w:val="00F256E8"/>
    <w:rsid w:val="00F26465"/>
    <w:rsid w:val="00F2736E"/>
    <w:rsid w:val="00F27FB2"/>
    <w:rsid w:val="00F3097D"/>
    <w:rsid w:val="00F31396"/>
    <w:rsid w:val="00F31FE5"/>
    <w:rsid w:val="00F33E30"/>
    <w:rsid w:val="00F40CE3"/>
    <w:rsid w:val="00F412FD"/>
    <w:rsid w:val="00F418F3"/>
    <w:rsid w:val="00F427D8"/>
    <w:rsid w:val="00F4484D"/>
    <w:rsid w:val="00F4570C"/>
    <w:rsid w:val="00F4634C"/>
    <w:rsid w:val="00F470EF"/>
    <w:rsid w:val="00F472D9"/>
    <w:rsid w:val="00F50721"/>
    <w:rsid w:val="00F507E8"/>
    <w:rsid w:val="00F5443F"/>
    <w:rsid w:val="00F556DF"/>
    <w:rsid w:val="00F60421"/>
    <w:rsid w:val="00F6052B"/>
    <w:rsid w:val="00F611E7"/>
    <w:rsid w:val="00F618CD"/>
    <w:rsid w:val="00F62E27"/>
    <w:rsid w:val="00F6402E"/>
    <w:rsid w:val="00F64777"/>
    <w:rsid w:val="00F65F54"/>
    <w:rsid w:val="00F66097"/>
    <w:rsid w:val="00F66311"/>
    <w:rsid w:val="00F6658A"/>
    <w:rsid w:val="00F66E51"/>
    <w:rsid w:val="00F66E7F"/>
    <w:rsid w:val="00F67528"/>
    <w:rsid w:val="00F71710"/>
    <w:rsid w:val="00F717B5"/>
    <w:rsid w:val="00F72230"/>
    <w:rsid w:val="00F7246E"/>
    <w:rsid w:val="00F741B1"/>
    <w:rsid w:val="00F769A9"/>
    <w:rsid w:val="00F77C9A"/>
    <w:rsid w:val="00F801DE"/>
    <w:rsid w:val="00F80941"/>
    <w:rsid w:val="00F83213"/>
    <w:rsid w:val="00F84B08"/>
    <w:rsid w:val="00F868F7"/>
    <w:rsid w:val="00F86E42"/>
    <w:rsid w:val="00F90677"/>
    <w:rsid w:val="00F90822"/>
    <w:rsid w:val="00F91178"/>
    <w:rsid w:val="00F92DAA"/>
    <w:rsid w:val="00F94D08"/>
    <w:rsid w:val="00F96D9A"/>
    <w:rsid w:val="00F97959"/>
    <w:rsid w:val="00FA0843"/>
    <w:rsid w:val="00FA2A89"/>
    <w:rsid w:val="00FA3556"/>
    <w:rsid w:val="00FA4611"/>
    <w:rsid w:val="00FB1051"/>
    <w:rsid w:val="00FB3489"/>
    <w:rsid w:val="00FB3554"/>
    <w:rsid w:val="00FB38FD"/>
    <w:rsid w:val="00FB5837"/>
    <w:rsid w:val="00FB68F0"/>
    <w:rsid w:val="00FB7EF9"/>
    <w:rsid w:val="00FC11A9"/>
    <w:rsid w:val="00FC51FB"/>
    <w:rsid w:val="00FC6472"/>
    <w:rsid w:val="00FC71E6"/>
    <w:rsid w:val="00FD02DF"/>
    <w:rsid w:val="00FD31AD"/>
    <w:rsid w:val="00FD350D"/>
    <w:rsid w:val="00FE065D"/>
    <w:rsid w:val="00FE6601"/>
    <w:rsid w:val="00FF02DB"/>
    <w:rsid w:val="00FF0D4A"/>
    <w:rsid w:val="00FF4A82"/>
    <w:rsid w:val="00FF5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103"/>
    <w:rPr>
      <w:sz w:val="24"/>
      <w:szCs w:val="24"/>
    </w:rPr>
  </w:style>
  <w:style w:type="paragraph" w:styleId="Heading1">
    <w:name w:val="heading 1"/>
    <w:basedOn w:val="Normal"/>
    <w:next w:val="Normal"/>
    <w:link w:val="Heading1Char"/>
    <w:qFormat/>
    <w:rsid w:val="00F96D9A"/>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9421C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D31C5C"/>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07295B"/>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204FA"/>
    <w:pPr>
      <w:spacing w:before="240" w:after="120"/>
    </w:pPr>
    <w:rPr>
      <w:b/>
      <w:bCs/>
      <w:sz w:val="20"/>
      <w:szCs w:val="20"/>
    </w:rPr>
  </w:style>
  <w:style w:type="paragraph" w:styleId="TOC2">
    <w:name w:val="toc 2"/>
    <w:basedOn w:val="Normal"/>
    <w:next w:val="Normal"/>
    <w:autoRedefine/>
    <w:uiPriority w:val="39"/>
    <w:rsid w:val="00340140"/>
    <w:pPr>
      <w:spacing w:before="120"/>
      <w:ind w:left="240"/>
    </w:pPr>
    <w:rPr>
      <w:i/>
      <w:iCs/>
      <w:sz w:val="20"/>
      <w:szCs w:val="20"/>
    </w:rPr>
  </w:style>
  <w:style w:type="character" w:styleId="Hyperlink">
    <w:name w:val="Hyperlink"/>
    <w:uiPriority w:val="99"/>
    <w:rsid w:val="00340140"/>
    <w:rPr>
      <w:color w:val="0000FF"/>
      <w:u w:val="single"/>
    </w:rPr>
  </w:style>
  <w:style w:type="paragraph" w:styleId="Header">
    <w:name w:val="header"/>
    <w:basedOn w:val="Normal"/>
    <w:link w:val="HeaderChar"/>
    <w:rsid w:val="00926D06"/>
    <w:pPr>
      <w:tabs>
        <w:tab w:val="center" w:pos="4320"/>
        <w:tab w:val="right" w:pos="8640"/>
      </w:tabs>
    </w:pPr>
  </w:style>
  <w:style w:type="paragraph" w:styleId="Footer">
    <w:name w:val="footer"/>
    <w:basedOn w:val="Normal"/>
    <w:link w:val="FooterChar"/>
    <w:rsid w:val="00926D06"/>
    <w:pPr>
      <w:tabs>
        <w:tab w:val="center" w:pos="4320"/>
        <w:tab w:val="right" w:pos="8640"/>
      </w:tabs>
    </w:pPr>
  </w:style>
  <w:style w:type="character" w:styleId="PageNumber">
    <w:name w:val="page number"/>
    <w:basedOn w:val="DefaultParagraphFont"/>
    <w:rsid w:val="00926D06"/>
  </w:style>
  <w:style w:type="character" w:styleId="FollowedHyperlink">
    <w:name w:val="FollowedHyperlink"/>
    <w:rsid w:val="000E1662"/>
    <w:rPr>
      <w:color w:val="800080"/>
      <w:u w:val="single"/>
    </w:rPr>
  </w:style>
  <w:style w:type="table" w:styleId="TableGrid">
    <w:name w:val="Table Grid"/>
    <w:basedOn w:val="TableNormal"/>
    <w:rsid w:val="009E26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iPriority w:val="35"/>
    <w:qFormat/>
    <w:rsid w:val="0086419D"/>
    <w:rPr>
      <w:b/>
      <w:bCs/>
      <w:sz w:val="20"/>
      <w:szCs w:val="20"/>
    </w:rPr>
  </w:style>
  <w:style w:type="paragraph" w:customStyle="1" w:styleId="Default">
    <w:name w:val="Default"/>
    <w:rsid w:val="007434F2"/>
    <w:pPr>
      <w:autoSpaceDE w:val="0"/>
      <w:autoSpaceDN w:val="0"/>
      <w:adjustRightInd w:val="0"/>
    </w:pPr>
    <w:rPr>
      <w:rFonts w:ascii="Arial" w:hAnsi="Arial" w:cs="Arial"/>
      <w:color w:val="000000"/>
      <w:sz w:val="24"/>
      <w:szCs w:val="24"/>
    </w:rPr>
  </w:style>
  <w:style w:type="paragraph" w:customStyle="1" w:styleId="Standard">
    <w:name w:val="Standard"/>
    <w:basedOn w:val="Default"/>
    <w:next w:val="Default"/>
    <w:rsid w:val="007434F2"/>
    <w:rPr>
      <w:rFonts w:cs="Times New Roman"/>
      <w:color w:val="auto"/>
    </w:rPr>
  </w:style>
  <w:style w:type="paragraph" w:styleId="TOC3">
    <w:name w:val="toc 3"/>
    <w:basedOn w:val="Normal"/>
    <w:next w:val="Normal"/>
    <w:autoRedefine/>
    <w:uiPriority w:val="39"/>
    <w:rsid w:val="00D204FA"/>
    <w:pPr>
      <w:ind w:left="480"/>
    </w:pPr>
    <w:rPr>
      <w:sz w:val="20"/>
      <w:szCs w:val="20"/>
    </w:rPr>
  </w:style>
  <w:style w:type="paragraph" w:styleId="TOC4">
    <w:name w:val="toc 4"/>
    <w:basedOn w:val="Normal"/>
    <w:next w:val="Normal"/>
    <w:autoRedefine/>
    <w:uiPriority w:val="39"/>
    <w:rsid w:val="00D204FA"/>
    <w:pPr>
      <w:ind w:left="720"/>
    </w:pPr>
    <w:rPr>
      <w:sz w:val="20"/>
      <w:szCs w:val="20"/>
    </w:rPr>
  </w:style>
  <w:style w:type="paragraph" w:styleId="TOC5">
    <w:name w:val="toc 5"/>
    <w:basedOn w:val="Normal"/>
    <w:next w:val="Normal"/>
    <w:autoRedefine/>
    <w:uiPriority w:val="39"/>
    <w:rsid w:val="00D204FA"/>
    <w:pPr>
      <w:ind w:left="960"/>
    </w:pPr>
    <w:rPr>
      <w:sz w:val="20"/>
      <w:szCs w:val="20"/>
    </w:rPr>
  </w:style>
  <w:style w:type="paragraph" w:styleId="TOC6">
    <w:name w:val="toc 6"/>
    <w:basedOn w:val="Normal"/>
    <w:next w:val="Normal"/>
    <w:autoRedefine/>
    <w:uiPriority w:val="39"/>
    <w:rsid w:val="00D204FA"/>
    <w:pPr>
      <w:ind w:left="1200"/>
    </w:pPr>
    <w:rPr>
      <w:sz w:val="20"/>
      <w:szCs w:val="20"/>
    </w:rPr>
  </w:style>
  <w:style w:type="paragraph" w:styleId="TOC7">
    <w:name w:val="toc 7"/>
    <w:basedOn w:val="Normal"/>
    <w:next w:val="Normal"/>
    <w:autoRedefine/>
    <w:uiPriority w:val="39"/>
    <w:rsid w:val="00D204FA"/>
    <w:pPr>
      <w:ind w:left="1440"/>
    </w:pPr>
    <w:rPr>
      <w:sz w:val="20"/>
      <w:szCs w:val="20"/>
    </w:rPr>
  </w:style>
  <w:style w:type="paragraph" w:styleId="TOC8">
    <w:name w:val="toc 8"/>
    <w:basedOn w:val="Normal"/>
    <w:next w:val="Normal"/>
    <w:autoRedefine/>
    <w:uiPriority w:val="39"/>
    <w:rsid w:val="00D204FA"/>
    <w:pPr>
      <w:ind w:left="1680"/>
    </w:pPr>
    <w:rPr>
      <w:sz w:val="20"/>
      <w:szCs w:val="20"/>
    </w:rPr>
  </w:style>
  <w:style w:type="paragraph" w:styleId="TOC9">
    <w:name w:val="toc 9"/>
    <w:basedOn w:val="Normal"/>
    <w:next w:val="Normal"/>
    <w:autoRedefine/>
    <w:uiPriority w:val="39"/>
    <w:rsid w:val="00D204FA"/>
    <w:pPr>
      <w:ind w:left="1920"/>
    </w:pPr>
    <w:rPr>
      <w:sz w:val="20"/>
      <w:szCs w:val="20"/>
    </w:rPr>
  </w:style>
  <w:style w:type="paragraph" w:customStyle="1" w:styleId="SectionHeading">
    <w:name w:val="Section Heading"/>
    <w:basedOn w:val="Heading1"/>
    <w:link w:val="SectionHeadingChar"/>
    <w:rsid w:val="00B677A6"/>
    <w:pPr>
      <w:keepLines/>
      <w:pBdr>
        <w:top w:val="single" w:sz="48" w:space="2" w:color="FFFFFF"/>
        <w:left w:val="single" w:sz="6" w:space="3" w:color="FFFFFF"/>
        <w:bottom w:val="single" w:sz="6" w:space="2" w:color="000000"/>
      </w:pBdr>
      <w:shd w:val="clear" w:color="003366" w:fill="auto"/>
      <w:spacing w:before="0" w:after="240" w:line="240" w:lineRule="atLeast"/>
    </w:pPr>
    <w:rPr>
      <w:rFonts w:ascii="Arial Black" w:hAnsi="Arial Black" w:cs="Times New Roman"/>
      <w:b w:val="0"/>
      <w:bCs w:val="0"/>
      <w:color w:val="000000"/>
      <w:spacing w:val="-10"/>
      <w:kern w:val="20"/>
      <w:sz w:val="24"/>
      <w:szCs w:val="24"/>
    </w:rPr>
  </w:style>
  <w:style w:type="character" w:customStyle="1" w:styleId="SectionHeadingChar">
    <w:name w:val="Section Heading Char"/>
    <w:link w:val="SectionHeading"/>
    <w:rsid w:val="00B677A6"/>
    <w:rPr>
      <w:rFonts w:ascii="Arial Black" w:hAnsi="Arial Black"/>
      <w:color w:val="000000"/>
      <w:spacing w:val="-10"/>
      <w:kern w:val="20"/>
      <w:sz w:val="24"/>
      <w:szCs w:val="24"/>
      <w:lang w:val="en-US" w:eastAsia="en-US" w:bidi="ar-SA"/>
    </w:rPr>
  </w:style>
  <w:style w:type="paragraph" w:customStyle="1" w:styleId="SectionHeading2">
    <w:name w:val="Section Heading 2"/>
    <w:basedOn w:val="Heading2"/>
    <w:rsid w:val="00B677A6"/>
    <w:pPr>
      <w:keepLines/>
      <w:spacing w:before="0" w:after="120" w:line="240" w:lineRule="atLeast"/>
    </w:pPr>
    <w:rPr>
      <w:rFonts w:cs="Times New Roman"/>
      <w:bCs w:val="0"/>
      <w:i w:val="0"/>
      <w:iCs w:val="0"/>
      <w:spacing w:val="-15"/>
      <w:kern w:val="28"/>
      <w:sz w:val="22"/>
      <w:szCs w:val="20"/>
    </w:rPr>
  </w:style>
  <w:style w:type="paragraph" w:customStyle="1" w:styleId="NormalBodySOWChar">
    <w:name w:val="Normal Body SOW Char"/>
    <w:link w:val="NormalBodySOWCharChar"/>
    <w:autoRedefine/>
    <w:rsid w:val="00B677A6"/>
    <w:pPr>
      <w:tabs>
        <w:tab w:val="left" w:pos="3600"/>
      </w:tabs>
      <w:spacing w:before="180" w:after="40"/>
    </w:pPr>
    <w:rPr>
      <w:rFonts w:ascii="Arial" w:hAnsi="Arial" w:cs="Arial"/>
      <w:b/>
    </w:rPr>
  </w:style>
  <w:style w:type="character" w:customStyle="1" w:styleId="NormalBodySOWCharChar">
    <w:name w:val="Normal Body SOW Char Char"/>
    <w:link w:val="NormalBodySOWChar"/>
    <w:rsid w:val="00B677A6"/>
    <w:rPr>
      <w:rFonts w:ascii="Arial" w:hAnsi="Arial" w:cs="Arial"/>
      <w:b/>
      <w:lang w:val="en-US" w:eastAsia="en-US" w:bidi="ar-SA"/>
    </w:rPr>
  </w:style>
  <w:style w:type="paragraph" w:styleId="CommentText">
    <w:name w:val="annotation text"/>
    <w:basedOn w:val="Normal"/>
    <w:link w:val="CommentTextChar"/>
    <w:semiHidden/>
    <w:rsid w:val="00B677A6"/>
    <w:pPr>
      <w:keepLines/>
      <w:spacing w:line="200" w:lineRule="atLeast"/>
      <w:ind w:left="1080"/>
    </w:pPr>
    <w:rPr>
      <w:rFonts w:ascii="Arial" w:hAnsi="Arial"/>
      <w:spacing w:val="-5"/>
      <w:sz w:val="16"/>
      <w:szCs w:val="20"/>
    </w:rPr>
  </w:style>
  <w:style w:type="paragraph" w:customStyle="1" w:styleId="NormalBodySOW">
    <w:name w:val="Normal Body SOW"/>
    <w:autoRedefine/>
    <w:rsid w:val="00D31C5C"/>
    <w:pPr>
      <w:tabs>
        <w:tab w:val="left" w:pos="3600"/>
      </w:tabs>
      <w:spacing w:before="180" w:after="40"/>
      <w:ind w:left="540"/>
    </w:pPr>
    <w:rPr>
      <w:sz w:val="24"/>
    </w:rPr>
  </w:style>
  <w:style w:type="paragraph" w:styleId="BodyText">
    <w:name w:val="Body Text"/>
    <w:basedOn w:val="Normal"/>
    <w:link w:val="BodyTextChar1"/>
    <w:semiHidden/>
    <w:rsid w:val="00F618CD"/>
    <w:pPr>
      <w:ind w:left="1440"/>
    </w:pPr>
    <w:rPr>
      <w:rFonts w:ascii="Arial" w:hAnsi="Arial"/>
      <w:szCs w:val="20"/>
    </w:rPr>
  </w:style>
  <w:style w:type="character" w:customStyle="1" w:styleId="BodyTextChar1">
    <w:name w:val="Body Text Char1"/>
    <w:link w:val="BodyText"/>
    <w:semiHidden/>
    <w:rsid w:val="00F618CD"/>
    <w:rPr>
      <w:rFonts w:ascii="Arial" w:hAnsi="Arial"/>
      <w:sz w:val="24"/>
      <w:lang w:val="en-US" w:eastAsia="en-US" w:bidi="ar-SA"/>
    </w:rPr>
  </w:style>
  <w:style w:type="character" w:customStyle="1" w:styleId="geor101">
    <w:name w:val="geor_101"/>
    <w:rsid w:val="00726F3C"/>
    <w:rPr>
      <w:rFonts w:ascii="Trebuchet MS" w:hAnsi="Trebuchet MS" w:hint="default"/>
      <w:color w:val="000000"/>
      <w:sz w:val="20"/>
      <w:szCs w:val="20"/>
    </w:rPr>
  </w:style>
  <w:style w:type="table" w:styleId="TableGrid8">
    <w:name w:val="Table Grid 8"/>
    <w:basedOn w:val="TableNormal"/>
    <w:rsid w:val="0037002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harChar1CharCharCharCharCharCharCharCharCharChar">
    <w:name w:val="Char Char1 Char Char Char Char Char Char Char Char Char Char"/>
    <w:aliases w:val=" Char Char1 Char Char Char1 Char Char Char Char Char Char1 Char"/>
    <w:basedOn w:val="Normal"/>
    <w:rsid w:val="00BA2F34"/>
    <w:pPr>
      <w:spacing w:after="160" w:line="240" w:lineRule="exact"/>
    </w:pPr>
    <w:rPr>
      <w:rFonts w:ascii="Verdana" w:hAnsi="Verdana"/>
      <w:sz w:val="20"/>
      <w:szCs w:val="20"/>
    </w:rPr>
  </w:style>
  <w:style w:type="character" w:customStyle="1" w:styleId="BodyTextChar">
    <w:name w:val="Body Text Char"/>
    <w:semiHidden/>
    <w:locked/>
    <w:rsid w:val="0007295B"/>
    <w:rPr>
      <w:rFonts w:ascii="Arial" w:hAnsi="Arial"/>
      <w:sz w:val="24"/>
      <w:lang w:val="en-US" w:eastAsia="en-US" w:bidi="ar-SA"/>
    </w:rPr>
  </w:style>
  <w:style w:type="character" w:customStyle="1" w:styleId="Heading4Char">
    <w:name w:val="Heading 4 Char"/>
    <w:link w:val="Heading4"/>
    <w:semiHidden/>
    <w:locked/>
    <w:rsid w:val="0007295B"/>
    <w:rPr>
      <w:rFonts w:ascii="Calibri" w:hAnsi="Calibri"/>
      <w:b/>
      <w:bCs/>
      <w:sz w:val="28"/>
      <w:szCs w:val="28"/>
      <w:lang w:val="en-US" w:eastAsia="en-US" w:bidi="ar-SA"/>
    </w:rPr>
  </w:style>
  <w:style w:type="paragraph" w:customStyle="1" w:styleId="BODY">
    <w:name w:val="BODY"/>
    <w:basedOn w:val="Normal"/>
    <w:link w:val="BODYChar"/>
    <w:rsid w:val="0007295B"/>
    <w:pPr>
      <w:ind w:left="1440"/>
    </w:pPr>
    <w:rPr>
      <w:rFonts w:ascii="Arial" w:hAnsi="Arial"/>
      <w:sz w:val="20"/>
      <w:szCs w:val="20"/>
    </w:rPr>
  </w:style>
  <w:style w:type="character" w:customStyle="1" w:styleId="BODYChar">
    <w:name w:val="BODY Char"/>
    <w:link w:val="BODY"/>
    <w:locked/>
    <w:rsid w:val="0007295B"/>
    <w:rPr>
      <w:rFonts w:ascii="Arial" w:hAnsi="Arial"/>
      <w:lang w:val="en-US" w:eastAsia="en-US" w:bidi="ar-SA"/>
    </w:rPr>
  </w:style>
  <w:style w:type="paragraph" w:styleId="ListParagraph">
    <w:name w:val="List Paragraph"/>
    <w:basedOn w:val="Normal"/>
    <w:link w:val="ListParagraphChar"/>
    <w:uiPriority w:val="34"/>
    <w:qFormat/>
    <w:rsid w:val="00BA51B3"/>
    <w:pPr>
      <w:ind w:left="720"/>
    </w:pPr>
    <w:rPr>
      <w:rFonts w:ascii="Arial" w:eastAsia="Times" w:hAnsi="Arial"/>
      <w:sz w:val="20"/>
      <w:szCs w:val="20"/>
    </w:rPr>
  </w:style>
  <w:style w:type="character" w:customStyle="1" w:styleId="HeaderChar">
    <w:name w:val="Header Char"/>
    <w:link w:val="Header"/>
    <w:uiPriority w:val="99"/>
    <w:rsid w:val="00A216EC"/>
    <w:rPr>
      <w:sz w:val="24"/>
      <w:szCs w:val="24"/>
    </w:rPr>
  </w:style>
  <w:style w:type="character" w:customStyle="1" w:styleId="FooterChar">
    <w:name w:val="Footer Char"/>
    <w:link w:val="Footer"/>
    <w:uiPriority w:val="99"/>
    <w:rsid w:val="00A216EC"/>
    <w:rPr>
      <w:sz w:val="24"/>
      <w:szCs w:val="24"/>
    </w:rPr>
  </w:style>
  <w:style w:type="paragraph" w:styleId="BalloonText">
    <w:name w:val="Balloon Text"/>
    <w:basedOn w:val="Normal"/>
    <w:link w:val="BalloonTextChar"/>
    <w:rsid w:val="00CC460B"/>
    <w:rPr>
      <w:rFonts w:ascii="Tahoma" w:hAnsi="Tahoma" w:cs="Tahoma"/>
      <w:sz w:val="16"/>
      <w:szCs w:val="16"/>
    </w:rPr>
  </w:style>
  <w:style w:type="character" w:customStyle="1" w:styleId="BalloonTextChar">
    <w:name w:val="Balloon Text Char"/>
    <w:link w:val="BalloonText"/>
    <w:rsid w:val="00CC460B"/>
    <w:rPr>
      <w:rFonts w:ascii="Tahoma" w:hAnsi="Tahoma" w:cs="Tahoma"/>
      <w:sz w:val="16"/>
      <w:szCs w:val="16"/>
    </w:rPr>
  </w:style>
  <w:style w:type="character" w:customStyle="1" w:styleId="Heading1Char">
    <w:name w:val="Heading 1 Char"/>
    <w:link w:val="Heading1"/>
    <w:rsid w:val="00F96D9A"/>
    <w:rPr>
      <w:rFonts w:ascii="Arial" w:hAnsi="Arial" w:cs="Arial"/>
      <w:b/>
      <w:bCs/>
      <w:kern w:val="32"/>
      <w:sz w:val="28"/>
      <w:szCs w:val="32"/>
    </w:rPr>
  </w:style>
  <w:style w:type="character" w:customStyle="1" w:styleId="Heading2Char">
    <w:name w:val="Heading 2 Char"/>
    <w:link w:val="Heading2"/>
    <w:rsid w:val="00F83213"/>
    <w:rPr>
      <w:rFonts w:ascii="Arial" w:hAnsi="Arial" w:cs="Arial"/>
      <w:b/>
      <w:bCs/>
      <w:i/>
      <w:iCs/>
      <w:sz w:val="28"/>
      <w:szCs w:val="28"/>
    </w:rPr>
  </w:style>
  <w:style w:type="paragraph" w:styleId="NormalWeb">
    <w:name w:val="Normal (Web)"/>
    <w:basedOn w:val="Normal"/>
    <w:uiPriority w:val="99"/>
    <w:unhideWhenUsed/>
    <w:rsid w:val="00F174EE"/>
    <w:pPr>
      <w:spacing w:before="100" w:beforeAutospacing="1" w:after="100" w:afterAutospacing="1"/>
    </w:pPr>
  </w:style>
  <w:style w:type="paragraph" w:styleId="BodyTextIndent">
    <w:name w:val="Body Text Indent"/>
    <w:basedOn w:val="Normal"/>
    <w:link w:val="BodyTextIndentChar"/>
    <w:rsid w:val="00CD770D"/>
    <w:pPr>
      <w:spacing w:after="120"/>
      <w:ind w:left="360"/>
    </w:pPr>
  </w:style>
  <w:style w:type="character" w:customStyle="1" w:styleId="BodyTextIndentChar">
    <w:name w:val="Body Text Indent Char"/>
    <w:link w:val="BodyTextIndent"/>
    <w:rsid w:val="00CD770D"/>
    <w:rPr>
      <w:sz w:val="24"/>
      <w:szCs w:val="24"/>
    </w:rPr>
  </w:style>
  <w:style w:type="character" w:customStyle="1" w:styleId="CaptionChar">
    <w:name w:val="Caption Char"/>
    <w:link w:val="Caption"/>
    <w:uiPriority w:val="35"/>
    <w:rsid w:val="00CD770D"/>
    <w:rPr>
      <w:b/>
      <w:bCs/>
    </w:rPr>
  </w:style>
  <w:style w:type="character" w:customStyle="1" w:styleId="ListParagraphChar">
    <w:name w:val="List Paragraph Char"/>
    <w:link w:val="ListParagraph"/>
    <w:uiPriority w:val="34"/>
    <w:rsid w:val="00CD770D"/>
    <w:rPr>
      <w:rFonts w:ascii="Arial" w:eastAsia="Times" w:hAnsi="Arial"/>
    </w:rPr>
  </w:style>
  <w:style w:type="paragraph" w:customStyle="1" w:styleId="Caption1">
    <w:name w:val="Caption 1"/>
    <w:basedOn w:val="Normal"/>
    <w:link w:val="Caption1Char"/>
    <w:autoRedefine/>
    <w:qFormat/>
    <w:rsid w:val="00CD770D"/>
    <w:pPr>
      <w:jc w:val="center"/>
    </w:pPr>
    <w:rPr>
      <w:rFonts w:ascii="Arial" w:eastAsia="Times" w:hAnsi="Arial"/>
      <w:b/>
      <w:snapToGrid w:val="0"/>
      <w:sz w:val="22"/>
      <w:szCs w:val="20"/>
    </w:rPr>
  </w:style>
  <w:style w:type="character" w:customStyle="1" w:styleId="Caption1Char">
    <w:name w:val="Caption 1 Char"/>
    <w:link w:val="Caption1"/>
    <w:rsid w:val="00CD770D"/>
    <w:rPr>
      <w:rFonts w:ascii="Arial" w:eastAsia="Times" w:hAnsi="Arial"/>
      <w:b/>
      <w:snapToGrid w:val="0"/>
      <w:sz w:val="22"/>
    </w:rPr>
  </w:style>
  <w:style w:type="character" w:styleId="CommentReference">
    <w:name w:val="annotation reference"/>
    <w:rsid w:val="00F84B08"/>
    <w:rPr>
      <w:sz w:val="16"/>
      <w:szCs w:val="16"/>
    </w:rPr>
  </w:style>
  <w:style w:type="paragraph" w:styleId="CommentSubject">
    <w:name w:val="annotation subject"/>
    <w:basedOn w:val="CommentText"/>
    <w:next w:val="CommentText"/>
    <w:link w:val="CommentSubjectChar"/>
    <w:rsid w:val="00F84B08"/>
    <w:pPr>
      <w:keepLines w:val="0"/>
      <w:spacing w:line="240" w:lineRule="auto"/>
      <w:ind w:left="0"/>
    </w:pPr>
    <w:rPr>
      <w:rFonts w:ascii="Times New Roman" w:hAnsi="Times New Roman"/>
      <w:b/>
      <w:bCs/>
      <w:spacing w:val="0"/>
      <w:sz w:val="20"/>
    </w:rPr>
  </w:style>
  <w:style w:type="character" w:customStyle="1" w:styleId="CommentTextChar">
    <w:name w:val="Comment Text Char"/>
    <w:link w:val="CommentText"/>
    <w:semiHidden/>
    <w:rsid w:val="00F84B08"/>
    <w:rPr>
      <w:rFonts w:ascii="Arial" w:hAnsi="Arial"/>
      <w:spacing w:val="-5"/>
      <w:sz w:val="16"/>
    </w:rPr>
  </w:style>
  <w:style w:type="character" w:customStyle="1" w:styleId="CommentSubjectChar">
    <w:name w:val="Comment Subject Char"/>
    <w:link w:val="CommentSubject"/>
    <w:rsid w:val="00F84B08"/>
    <w:rPr>
      <w:rFonts w:ascii="Arial" w:hAnsi="Arial"/>
      <w:b/>
      <w:bCs/>
      <w:spacing w:val="-5"/>
      <w:sz w:val="16"/>
    </w:rPr>
  </w:style>
  <w:style w:type="paragraph" w:customStyle="1" w:styleId="OutlineListSOW">
    <w:name w:val="Outline List SOW"/>
    <w:next w:val="Normal"/>
    <w:autoRedefine/>
    <w:rsid w:val="00D31C5C"/>
    <w:pPr>
      <w:numPr>
        <w:numId w:val="2"/>
      </w:numPr>
      <w:spacing w:before="60" w:after="60"/>
    </w:pPr>
    <w:rPr>
      <w:rFonts w:ascii="Arial" w:hAnsi="Arial"/>
      <w:szCs w:val="24"/>
    </w:rPr>
  </w:style>
  <w:style w:type="character" w:customStyle="1" w:styleId="Heading3Char">
    <w:name w:val="Heading 3 Char"/>
    <w:link w:val="Heading3"/>
    <w:semiHidden/>
    <w:rsid w:val="00D31C5C"/>
    <w:rPr>
      <w:rFonts w:ascii="Cambria" w:eastAsia="Times New Roman" w:hAnsi="Cambria" w:cs="Times New Roman"/>
      <w:b/>
      <w:bCs/>
      <w:sz w:val="26"/>
      <w:szCs w:val="26"/>
    </w:rPr>
  </w:style>
  <w:style w:type="paragraph" w:customStyle="1" w:styleId="CaptionCentered">
    <w:name w:val="Caption Centered"/>
    <w:basedOn w:val="Caption"/>
    <w:rsid w:val="00D31C5C"/>
    <w:pPr>
      <w:spacing w:before="120" w:after="120"/>
      <w:jc w:val="center"/>
    </w:pPr>
    <w:rPr>
      <w:rFonts w:ascii="Arial" w:hAnsi="Arial"/>
    </w:rPr>
  </w:style>
  <w:style w:type="paragraph" w:customStyle="1" w:styleId="NoteCentered">
    <w:name w:val="Note Centered"/>
    <w:next w:val="NormalBodySOW"/>
    <w:rsid w:val="00B778E1"/>
    <w:pPr>
      <w:spacing w:before="180" w:after="120"/>
      <w:jc w:val="center"/>
    </w:pPr>
    <w:rPr>
      <w:rFonts w:ascii="Arial" w:hAnsi="Arial"/>
      <w:b/>
    </w:rPr>
  </w:style>
  <w:style w:type="paragraph" w:styleId="HTMLPreformatted">
    <w:name w:val="HTML Preformatted"/>
    <w:basedOn w:val="Normal"/>
    <w:link w:val="HTMLPreformattedChar"/>
    <w:uiPriority w:val="99"/>
    <w:unhideWhenUsed/>
    <w:rsid w:val="005E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E03B1"/>
    <w:rPr>
      <w:rFonts w:ascii="Courier New" w:hAnsi="Courier New" w:cs="Courier New"/>
    </w:rPr>
  </w:style>
  <w:style w:type="character" w:customStyle="1" w:styleId="str">
    <w:name w:val="str"/>
    <w:basedOn w:val="DefaultParagraphFont"/>
    <w:rsid w:val="005E03B1"/>
  </w:style>
  <w:style w:type="paragraph" w:styleId="TableofFigures">
    <w:name w:val="table of figures"/>
    <w:basedOn w:val="Normal"/>
    <w:next w:val="Normal"/>
    <w:uiPriority w:val="99"/>
    <w:unhideWhenUsed/>
    <w:rsid w:val="008216BA"/>
  </w:style>
  <w:style w:type="character" w:styleId="Emphasis">
    <w:name w:val="Emphasis"/>
    <w:basedOn w:val="DefaultParagraphFont"/>
    <w:qFormat/>
    <w:rsid w:val="002A4D73"/>
    <w:rPr>
      <w:i/>
      <w:iCs/>
    </w:rPr>
  </w:style>
</w:styles>
</file>

<file path=word/webSettings.xml><?xml version="1.0" encoding="utf-8"?>
<w:webSettings xmlns:r="http://schemas.openxmlformats.org/officeDocument/2006/relationships" xmlns:w="http://schemas.openxmlformats.org/wordprocessingml/2006/main">
  <w:divs>
    <w:div w:id="55513763">
      <w:bodyDiv w:val="1"/>
      <w:marLeft w:val="0"/>
      <w:marRight w:val="0"/>
      <w:marTop w:val="0"/>
      <w:marBottom w:val="0"/>
      <w:divBdr>
        <w:top w:val="none" w:sz="0" w:space="0" w:color="auto"/>
        <w:left w:val="none" w:sz="0" w:space="0" w:color="auto"/>
        <w:bottom w:val="none" w:sz="0" w:space="0" w:color="auto"/>
        <w:right w:val="none" w:sz="0" w:space="0" w:color="auto"/>
      </w:divBdr>
    </w:div>
    <w:div w:id="158153784">
      <w:bodyDiv w:val="1"/>
      <w:marLeft w:val="0"/>
      <w:marRight w:val="0"/>
      <w:marTop w:val="0"/>
      <w:marBottom w:val="0"/>
      <w:divBdr>
        <w:top w:val="none" w:sz="0" w:space="0" w:color="auto"/>
        <w:left w:val="none" w:sz="0" w:space="0" w:color="auto"/>
        <w:bottom w:val="none" w:sz="0" w:space="0" w:color="auto"/>
        <w:right w:val="none" w:sz="0" w:space="0" w:color="auto"/>
      </w:divBdr>
    </w:div>
    <w:div w:id="185870912">
      <w:bodyDiv w:val="1"/>
      <w:marLeft w:val="0"/>
      <w:marRight w:val="0"/>
      <w:marTop w:val="0"/>
      <w:marBottom w:val="0"/>
      <w:divBdr>
        <w:top w:val="none" w:sz="0" w:space="0" w:color="auto"/>
        <w:left w:val="none" w:sz="0" w:space="0" w:color="auto"/>
        <w:bottom w:val="none" w:sz="0" w:space="0" w:color="auto"/>
        <w:right w:val="none" w:sz="0" w:space="0" w:color="auto"/>
      </w:divBdr>
    </w:div>
    <w:div w:id="197354024">
      <w:bodyDiv w:val="1"/>
      <w:marLeft w:val="0"/>
      <w:marRight w:val="0"/>
      <w:marTop w:val="0"/>
      <w:marBottom w:val="0"/>
      <w:divBdr>
        <w:top w:val="none" w:sz="0" w:space="0" w:color="auto"/>
        <w:left w:val="none" w:sz="0" w:space="0" w:color="auto"/>
        <w:bottom w:val="none" w:sz="0" w:space="0" w:color="auto"/>
        <w:right w:val="none" w:sz="0" w:space="0" w:color="auto"/>
      </w:divBdr>
    </w:div>
    <w:div w:id="441606480">
      <w:bodyDiv w:val="1"/>
      <w:marLeft w:val="0"/>
      <w:marRight w:val="0"/>
      <w:marTop w:val="0"/>
      <w:marBottom w:val="0"/>
      <w:divBdr>
        <w:top w:val="none" w:sz="0" w:space="0" w:color="auto"/>
        <w:left w:val="none" w:sz="0" w:space="0" w:color="auto"/>
        <w:bottom w:val="none" w:sz="0" w:space="0" w:color="auto"/>
        <w:right w:val="none" w:sz="0" w:space="0" w:color="auto"/>
      </w:divBdr>
    </w:div>
    <w:div w:id="574435313">
      <w:bodyDiv w:val="1"/>
      <w:marLeft w:val="0"/>
      <w:marRight w:val="0"/>
      <w:marTop w:val="0"/>
      <w:marBottom w:val="0"/>
      <w:divBdr>
        <w:top w:val="none" w:sz="0" w:space="0" w:color="auto"/>
        <w:left w:val="none" w:sz="0" w:space="0" w:color="auto"/>
        <w:bottom w:val="none" w:sz="0" w:space="0" w:color="auto"/>
        <w:right w:val="none" w:sz="0" w:space="0" w:color="auto"/>
      </w:divBdr>
    </w:div>
    <w:div w:id="612596189">
      <w:bodyDiv w:val="1"/>
      <w:marLeft w:val="0"/>
      <w:marRight w:val="0"/>
      <w:marTop w:val="0"/>
      <w:marBottom w:val="0"/>
      <w:divBdr>
        <w:top w:val="none" w:sz="0" w:space="0" w:color="auto"/>
        <w:left w:val="none" w:sz="0" w:space="0" w:color="auto"/>
        <w:bottom w:val="none" w:sz="0" w:space="0" w:color="auto"/>
        <w:right w:val="none" w:sz="0" w:space="0" w:color="auto"/>
      </w:divBdr>
    </w:div>
    <w:div w:id="847594522">
      <w:bodyDiv w:val="1"/>
      <w:marLeft w:val="0"/>
      <w:marRight w:val="0"/>
      <w:marTop w:val="0"/>
      <w:marBottom w:val="0"/>
      <w:divBdr>
        <w:top w:val="none" w:sz="0" w:space="0" w:color="auto"/>
        <w:left w:val="none" w:sz="0" w:space="0" w:color="auto"/>
        <w:bottom w:val="none" w:sz="0" w:space="0" w:color="auto"/>
        <w:right w:val="none" w:sz="0" w:space="0" w:color="auto"/>
      </w:divBdr>
    </w:div>
    <w:div w:id="998727328">
      <w:bodyDiv w:val="1"/>
      <w:marLeft w:val="0"/>
      <w:marRight w:val="0"/>
      <w:marTop w:val="0"/>
      <w:marBottom w:val="0"/>
      <w:divBdr>
        <w:top w:val="none" w:sz="0" w:space="0" w:color="auto"/>
        <w:left w:val="none" w:sz="0" w:space="0" w:color="auto"/>
        <w:bottom w:val="none" w:sz="0" w:space="0" w:color="auto"/>
        <w:right w:val="none" w:sz="0" w:space="0" w:color="auto"/>
      </w:divBdr>
    </w:div>
    <w:div w:id="1008213553">
      <w:bodyDiv w:val="1"/>
      <w:marLeft w:val="0"/>
      <w:marRight w:val="0"/>
      <w:marTop w:val="0"/>
      <w:marBottom w:val="0"/>
      <w:divBdr>
        <w:top w:val="none" w:sz="0" w:space="0" w:color="auto"/>
        <w:left w:val="none" w:sz="0" w:space="0" w:color="auto"/>
        <w:bottom w:val="none" w:sz="0" w:space="0" w:color="auto"/>
        <w:right w:val="none" w:sz="0" w:space="0" w:color="auto"/>
      </w:divBdr>
    </w:div>
    <w:div w:id="1202400633">
      <w:bodyDiv w:val="1"/>
      <w:marLeft w:val="0"/>
      <w:marRight w:val="0"/>
      <w:marTop w:val="0"/>
      <w:marBottom w:val="0"/>
      <w:divBdr>
        <w:top w:val="none" w:sz="0" w:space="0" w:color="auto"/>
        <w:left w:val="none" w:sz="0" w:space="0" w:color="auto"/>
        <w:bottom w:val="none" w:sz="0" w:space="0" w:color="auto"/>
        <w:right w:val="none" w:sz="0" w:space="0" w:color="auto"/>
      </w:divBdr>
    </w:div>
    <w:div w:id="1304312990">
      <w:bodyDiv w:val="1"/>
      <w:marLeft w:val="0"/>
      <w:marRight w:val="0"/>
      <w:marTop w:val="0"/>
      <w:marBottom w:val="0"/>
      <w:divBdr>
        <w:top w:val="none" w:sz="0" w:space="0" w:color="auto"/>
        <w:left w:val="none" w:sz="0" w:space="0" w:color="auto"/>
        <w:bottom w:val="none" w:sz="0" w:space="0" w:color="auto"/>
        <w:right w:val="none" w:sz="0" w:space="0" w:color="auto"/>
      </w:divBdr>
    </w:div>
    <w:div w:id="1342778616">
      <w:bodyDiv w:val="1"/>
      <w:marLeft w:val="0"/>
      <w:marRight w:val="0"/>
      <w:marTop w:val="0"/>
      <w:marBottom w:val="0"/>
      <w:divBdr>
        <w:top w:val="none" w:sz="0" w:space="0" w:color="auto"/>
        <w:left w:val="none" w:sz="0" w:space="0" w:color="auto"/>
        <w:bottom w:val="none" w:sz="0" w:space="0" w:color="auto"/>
        <w:right w:val="none" w:sz="0" w:space="0" w:color="auto"/>
      </w:divBdr>
    </w:div>
    <w:div w:id="1631091419">
      <w:bodyDiv w:val="1"/>
      <w:marLeft w:val="0"/>
      <w:marRight w:val="0"/>
      <w:marTop w:val="0"/>
      <w:marBottom w:val="0"/>
      <w:divBdr>
        <w:top w:val="none" w:sz="0" w:space="0" w:color="auto"/>
        <w:left w:val="none" w:sz="0" w:space="0" w:color="auto"/>
        <w:bottom w:val="none" w:sz="0" w:space="0" w:color="auto"/>
        <w:right w:val="none" w:sz="0" w:space="0" w:color="auto"/>
      </w:divBdr>
    </w:div>
    <w:div w:id="1788814184">
      <w:bodyDiv w:val="1"/>
      <w:marLeft w:val="0"/>
      <w:marRight w:val="0"/>
      <w:marTop w:val="0"/>
      <w:marBottom w:val="0"/>
      <w:divBdr>
        <w:top w:val="none" w:sz="0" w:space="0" w:color="auto"/>
        <w:left w:val="none" w:sz="0" w:space="0" w:color="auto"/>
        <w:bottom w:val="none" w:sz="0" w:space="0" w:color="auto"/>
        <w:right w:val="none" w:sz="0" w:space="0" w:color="auto"/>
      </w:divBdr>
    </w:div>
    <w:div w:id="195370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IS.com" TargetMode="External"/><Relationship Id="rId13" Type="http://schemas.openxmlformats.org/officeDocument/2006/relationships/image" Target="media/image4.png"/><Relationship Id="rId18" Type="http://schemas.openxmlformats.org/officeDocument/2006/relationships/chart" Target="charts/chart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package" Target="embeddings/Microsoft_Office_PowerPoint_Slide1.sldx"/><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P:\POSTIS%20Administrative\Templates\Engineering%20Template\Technical%20Report%20Template_100615.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AmazonCampus\ScreenshotStatistic.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Projects\AmazonHyden\Doc\ScreenshotStatistic.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PostExpo\Doc\DocSpec\GuiScreen\ScreenshotStatistic.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PostExpo\Doc\DocSpec\GuiScreen\ScreenshotStatisti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layout/>
    </c:title>
    <c:plotArea>
      <c:layout/>
      <c:lineChart>
        <c:grouping val="stacked"/>
        <c:ser>
          <c:idx val="0"/>
          <c:order val="0"/>
          <c:tx>
            <c:strRef>
              <c:f>Sheet2!$B$4</c:f>
              <c:strCache>
                <c:ptCount val="1"/>
                <c:pt idx="0">
                  <c:v>BCR Read Rate</c:v>
                </c:pt>
              </c:strCache>
            </c:strRef>
          </c:tx>
          <c:marker>
            <c:symbol val="none"/>
          </c:marker>
          <c:cat>
            <c:numRef>
              <c:f>Sheet2!$A$5:$A$23</c:f>
              <c:numCache>
                <c:formatCode>h:mm;@</c:formatCode>
                <c:ptCount val="19"/>
                <c:pt idx="0">
                  <c:v>0.51041666666666363</c:v>
                </c:pt>
                <c:pt idx="1">
                  <c:v>0.53125</c:v>
                </c:pt>
                <c:pt idx="2">
                  <c:v>0.54166666666666652</c:v>
                </c:pt>
                <c:pt idx="3">
                  <c:v>0.5520833333333337</c:v>
                </c:pt>
                <c:pt idx="4">
                  <c:v>0.5625</c:v>
                </c:pt>
                <c:pt idx="5">
                  <c:v>0.57291666666666652</c:v>
                </c:pt>
                <c:pt idx="6">
                  <c:v>0.5833333333333337</c:v>
                </c:pt>
                <c:pt idx="7">
                  <c:v>0.59375000000000189</c:v>
                </c:pt>
                <c:pt idx="8">
                  <c:v>0.60416666666666652</c:v>
                </c:pt>
                <c:pt idx="9">
                  <c:v>0.6145833333333337</c:v>
                </c:pt>
                <c:pt idx="10">
                  <c:v>0.62500000000000244</c:v>
                </c:pt>
                <c:pt idx="11">
                  <c:v>0.63541666666666652</c:v>
                </c:pt>
                <c:pt idx="12">
                  <c:v>0.64583333333333648</c:v>
                </c:pt>
                <c:pt idx="13">
                  <c:v>0.65625000000000244</c:v>
                </c:pt>
                <c:pt idx="14">
                  <c:v>0.66666666666666663</c:v>
                </c:pt>
                <c:pt idx="15">
                  <c:v>0.67708333333333648</c:v>
                </c:pt>
                <c:pt idx="16">
                  <c:v>0.68750000000000189</c:v>
                </c:pt>
                <c:pt idx="17">
                  <c:v>0.69791666666666663</c:v>
                </c:pt>
                <c:pt idx="18">
                  <c:v>0.7083333333333337</c:v>
                </c:pt>
              </c:numCache>
            </c:numRef>
          </c:cat>
          <c:val>
            <c:numRef>
              <c:f>Sheet2!$B$5:$B$23</c:f>
              <c:numCache>
                <c:formatCode>General</c:formatCode>
                <c:ptCount val="19"/>
                <c:pt idx="0">
                  <c:v>95.6</c:v>
                </c:pt>
                <c:pt idx="1">
                  <c:v>98</c:v>
                </c:pt>
                <c:pt idx="2">
                  <c:v>99</c:v>
                </c:pt>
                <c:pt idx="3">
                  <c:v>92</c:v>
                </c:pt>
                <c:pt idx="4">
                  <c:v>99.5</c:v>
                </c:pt>
                <c:pt idx="5">
                  <c:v>99.6</c:v>
                </c:pt>
                <c:pt idx="6">
                  <c:v>98</c:v>
                </c:pt>
                <c:pt idx="7">
                  <c:v>97</c:v>
                </c:pt>
                <c:pt idx="8">
                  <c:v>96</c:v>
                </c:pt>
                <c:pt idx="9">
                  <c:v>99.4</c:v>
                </c:pt>
                <c:pt idx="10">
                  <c:v>99.1</c:v>
                </c:pt>
                <c:pt idx="11">
                  <c:v>99.8</c:v>
                </c:pt>
                <c:pt idx="12">
                  <c:v>99</c:v>
                </c:pt>
                <c:pt idx="13">
                  <c:v>99.32</c:v>
                </c:pt>
                <c:pt idx="14">
                  <c:v>99.4</c:v>
                </c:pt>
                <c:pt idx="15">
                  <c:v>98.5</c:v>
                </c:pt>
                <c:pt idx="16">
                  <c:v>99.2</c:v>
                </c:pt>
                <c:pt idx="17">
                  <c:v>98</c:v>
                </c:pt>
                <c:pt idx="18">
                  <c:v>96</c:v>
                </c:pt>
              </c:numCache>
            </c:numRef>
          </c:val>
          <c:extLst xmlns:c16r2="http://schemas.microsoft.com/office/drawing/2015/06/chart">
            <c:ext xmlns:c16="http://schemas.microsoft.com/office/drawing/2014/chart" uri="{C3380CC4-5D6E-409C-BE32-E72D297353CC}">
              <c16:uniqueId val="{00000000-EC96-4B34-9EED-BEEB32E5D417}"/>
            </c:ext>
          </c:extLst>
        </c:ser>
        <c:marker val="1"/>
        <c:axId val="54240384"/>
        <c:axId val="54241920"/>
      </c:lineChart>
      <c:catAx>
        <c:axId val="54240384"/>
        <c:scaling>
          <c:orientation val="minMax"/>
        </c:scaling>
        <c:axPos val="b"/>
        <c:numFmt formatCode="h:mm;@" sourceLinked="1"/>
        <c:tickLblPos val="nextTo"/>
        <c:crossAx val="54241920"/>
        <c:crosses val="autoZero"/>
        <c:auto val="1"/>
        <c:lblAlgn val="ctr"/>
        <c:lblOffset val="100"/>
      </c:catAx>
      <c:valAx>
        <c:axId val="54241920"/>
        <c:scaling>
          <c:orientation val="minMax"/>
        </c:scaling>
        <c:axPos val="l"/>
        <c:majorGridlines/>
        <c:numFmt formatCode="General" sourceLinked="1"/>
        <c:tickLblPos val="nextTo"/>
        <c:crossAx val="54240384"/>
        <c:crosses val="autoZero"/>
        <c:crossBetween val="between"/>
      </c:valAx>
    </c:plotArea>
    <c:legend>
      <c:legendPos val="b"/>
      <c:layout/>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layout/>
    </c:title>
    <c:plotArea>
      <c:layout/>
      <c:lineChart>
        <c:grouping val="standard"/>
        <c:ser>
          <c:idx val="0"/>
          <c:order val="0"/>
          <c:tx>
            <c:strRef>
              <c:f>Sheet2!$G$4</c:f>
              <c:strCache>
                <c:ptCount val="1"/>
                <c:pt idx="0">
                  <c:v>Tput</c:v>
                </c:pt>
              </c:strCache>
            </c:strRef>
          </c:tx>
          <c:marker>
            <c:symbol val="none"/>
          </c:marker>
          <c:cat>
            <c:numRef>
              <c:f>Sheet2!$F$5:$F$23</c:f>
              <c:numCache>
                <c:formatCode>h:mm;@</c:formatCode>
                <c:ptCount val="19"/>
                <c:pt idx="0">
                  <c:v>0.51041666666666363</c:v>
                </c:pt>
                <c:pt idx="1">
                  <c:v>0.53125</c:v>
                </c:pt>
                <c:pt idx="2">
                  <c:v>0.54166666666666652</c:v>
                </c:pt>
                <c:pt idx="3">
                  <c:v>0.5520833333333337</c:v>
                </c:pt>
                <c:pt idx="4">
                  <c:v>0.5625</c:v>
                </c:pt>
                <c:pt idx="5">
                  <c:v>0.57291666666666652</c:v>
                </c:pt>
                <c:pt idx="6">
                  <c:v>0.58333333333333337</c:v>
                </c:pt>
                <c:pt idx="7">
                  <c:v>0.59375</c:v>
                </c:pt>
                <c:pt idx="8">
                  <c:v>0.60416666666666652</c:v>
                </c:pt>
                <c:pt idx="9">
                  <c:v>0.6145833333333337</c:v>
                </c:pt>
                <c:pt idx="10">
                  <c:v>0.62500000000000244</c:v>
                </c:pt>
                <c:pt idx="11">
                  <c:v>0.63541666666666652</c:v>
                </c:pt>
                <c:pt idx="12">
                  <c:v>0.64583333333333648</c:v>
                </c:pt>
                <c:pt idx="13">
                  <c:v>0.65625000000000244</c:v>
                </c:pt>
                <c:pt idx="14">
                  <c:v>0.66666666666666663</c:v>
                </c:pt>
                <c:pt idx="15">
                  <c:v>0.67708333333333648</c:v>
                </c:pt>
                <c:pt idx="16">
                  <c:v>0.6875</c:v>
                </c:pt>
                <c:pt idx="17">
                  <c:v>0.69791666666666652</c:v>
                </c:pt>
                <c:pt idx="18">
                  <c:v>0.7083333333333337</c:v>
                </c:pt>
              </c:numCache>
            </c:numRef>
          </c:cat>
          <c:val>
            <c:numRef>
              <c:f>Sheet2!$G$5:$G$23</c:f>
              <c:numCache>
                <c:formatCode>General</c:formatCode>
                <c:ptCount val="19"/>
                <c:pt idx="0">
                  <c:v>6000</c:v>
                </c:pt>
                <c:pt idx="1">
                  <c:v>6125</c:v>
                </c:pt>
                <c:pt idx="2">
                  <c:v>5800</c:v>
                </c:pt>
                <c:pt idx="3">
                  <c:v>6206</c:v>
                </c:pt>
                <c:pt idx="4">
                  <c:v>5700</c:v>
                </c:pt>
                <c:pt idx="5">
                  <c:v>5658</c:v>
                </c:pt>
                <c:pt idx="6">
                  <c:v>5431</c:v>
                </c:pt>
                <c:pt idx="7">
                  <c:v>4889</c:v>
                </c:pt>
                <c:pt idx="8">
                  <c:v>5574</c:v>
                </c:pt>
                <c:pt idx="9">
                  <c:v>5900</c:v>
                </c:pt>
                <c:pt idx="10">
                  <c:v>5984</c:v>
                </c:pt>
                <c:pt idx="11">
                  <c:v>5746</c:v>
                </c:pt>
                <c:pt idx="12">
                  <c:v>5976</c:v>
                </c:pt>
                <c:pt idx="13">
                  <c:v>5911</c:v>
                </c:pt>
                <c:pt idx="14">
                  <c:v>5894</c:v>
                </c:pt>
                <c:pt idx="15">
                  <c:v>5849</c:v>
                </c:pt>
                <c:pt idx="16">
                  <c:v>6127</c:v>
                </c:pt>
                <c:pt idx="17">
                  <c:v>6058</c:v>
                </c:pt>
                <c:pt idx="18">
                  <c:v>6182</c:v>
                </c:pt>
              </c:numCache>
            </c:numRef>
          </c:val>
          <c:extLst xmlns:c16r2="http://schemas.microsoft.com/office/drawing/2015/06/chart">
            <c:ext xmlns:c16="http://schemas.microsoft.com/office/drawing/2014/chart" uri="{C3380CC4-5D6E-409C-BE32-E72D297353CC}">
              <c16:uniqueId val="{00000000-8170-4C94-B6F7-D66F72A18C49}"/>
            </c:ext>
          </c:extLst>
        </c:ser>
        <c:marker val="1"/>
        <c:axId val="54258688"/>
        <c:axId val="104149760"/>
      </c:lineChart>
      <c:catAx>
        <c:axId val="54258688"/>
        <c:scaling>
          <c:orientation val="minMax"/>
        </c:scaling>
        <c:axPos val="b"/>
        <c:numFmt formatCode="h:mm;@" sourceLinked="1"/>
        <c:tickLblPos val="nextTo"/>
        <c:crossAx val="104149760"/>
        <c:crosses val="autoZero"/>
        <c:auto val="1"/>
        <c:lblAlgn val="ctr"/>
        <c:lblOffset val="100"/>
      </c:catAx>
      <c:valAx>
        <c:axId val="104149760"/>
        <c:scaling>
          <c:orientation val="minMax"/>
        </c:scaling>
        <c:axPos val="l"/>
        <c:majorGridlines/>
        <c:numFmt formatCode="General" sourceLinked="1"/>
        <c:tickLblPos val="nextTo"/>
        <c:crossAx val="54258688"/>
        <c:crosses val="autoZero"/>
        <c:crossBetween val="between"/>
      </c:valAx>
    </c:plotArea>
    <c:legend>
      <c:legendPos val="b"/>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layout/>
    </c:title>
    <c:plotArea>
      <c:layout>
        <c:manualLayout>
          <c:layoutTarget val="inner"/>
          <c:xMode val="edge"/>
          <c:yMode val="edge"/>
          <c:x val="0.1750162796106183"/>
          <c:y val="4.6823223343416542E-2"/>
          <c:w val="0.49108641483105886"/>
          <c:h val="0.91016602396841151"/>
        </c:manualLayout>
      </c:layout>
      <c:pieChart>
        <c:varyColors val="1"/>
        <c:ser>
          <c:idx val="0"/>
          <c:order val="0"/>
          <c:tx>
            <c:strRef>
              <c:f>Sheet2!$L$4</c:f>
              <c:strCache>
                <c:ptCount val="1"/>
                <c:pt idx="0">
                  <c:v>%</c:v>
                </c:pt>
              </c:strCache>
            </c:strRef>
          </c:tx>
          <c:explosion val="25"/>
          <c:dPt>
            <c:idx val="0"/>
            <c:explosion val="15"/>
          </c:dPt>
          <c:dLbls>
            <c:showVal val="1"/>
            <c:showLeaderLines val="1"/>
          </c:dLbls>
          <c:cat>
            <c:strRef>
              <c:f>Sheet2!$K$5:$K$9</c:f>
              <c:strCache>
                <c:ptCount val="5"/>
                <c:pt idx="0">
                  <c:v>SC 01</c:v>
                </c:pt>
                <c:pt idx="1">
                  <c:v>SC 02</c:v>
                </c:pt>
                <c:pt idx="2">
                  <c:v>SC 03</c:v>
                </c:pt>
                <c:pt idx="3">
                  <c:v>SC 04</c:v>
                </c:pt>
                <c:pt idx="4">
                  <c:v>SC 05</c:v>
                </c:pt>
              </c:strCache>
            </c:strRef>
          </c:cat>
          <c:val>
            <c:numRef>
              <c:f>Sheet2!$L$5:$L$9</c:f>
              <c:numCache>
                <c:formatCode>General</c:formatCode>
                <c:ptCount val="5"/>
                <c:pt idx="0">
                  <c:v>80</c:v>
                </c:pt>
                <c:pt idx="1">
                  <c:v>1</c:v>
                </c:pt>
                <c:pt idx="2">
                  <c:v>2</c:v>
                </c:pt>
                <c:pt idx="3">
                  <c:v>0.9</c:v>
                </c:pt>
                <c:pt idx="4">
                  <c:v>4.0999999999999996</c:v>
                </c:pt>
              </c:numCache>
            </c:numRef>
          </c:val>
        </c:ser>
        <c:firstSliceAng val="0"/>
      </c:pieChart>
    </c:plotArea>
    <c:legend>
      <c:legendPos val="r"/>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3.5872483857746898E-2"/>
          <c:y val="0.2110626260033476"/>
          <c:w val="0.95139274790956541"/>
          <c:h val="0.45524093711731084"/>
        </c:manualLayout>
      </c:layout>
      <c:lineChart>
        <c:grouping val="stacked"/>
        <c:marker val="1"/>
        <c:axId val="56938880"/>
        <c:axId val="56941184"/>
      </c:lineChart>
      <c:catAx>
        <c:axId val="56938880"/>
        <c:scaling>
          <c:orientation val="minMax"/>
        </c:scaling>
        <c:axPos val="b"/>
        <c:numFmt formatCode="h:mm;@" sourceLinked="1"/>
        <c:tickLblPos val="nextTo"/>
        <c:crossAx val="56941184"/>
        <c:crosses val="autoZero"/>
        <c:auto val="1"/>
        <c:lblAlgn val="ctr"/>
        <c:lblOffset val="100"/>
      </c:catAx>
      <c:valAx>
        <c:axId val="56941184"/>
        <c:scaling>
          <c:orientation val="minMax"/>
        </c:scaling>
        <c:axPos val="l"/>
        <c:majorGridlines/>
        <c:numFmt formatCode="General" sourceLinked="1"/>
        <c:tickLblPos val="nextTo"/>
        <c:crossAx val="56938880"/>
        <c:crosses val="autoZero"/>
        <c:crossBetween val="between"/>
      </c:valAx>
    </c:plotArea>
    <c:legend>
      <c:legendPos val="b"/>
      <c:layout>
        <c:manualLayout>
          <c:xMode val="edge"/>
          <c:yMode val="edge"/>
          <c:x val="0.46939134188905618"/>
          <c:y val="0.82232785692958332"/>
          <c:w val="6.1217225063919967E-2"/>
          <c:h val="0.1776721430704187"/>
        </c:manualLayout>
      </c:layout>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SC01</a:t>
            </a:r>
          </a:p>
        </c:rich>
      </c:tx>
      <c:layout/>
    </c:title>
    <c:plotArea>
      <c:layout/>
      <c:lineChart>
        <c:grouping val="stacked"/>
        <c:ser>
          <c:idx val="0"/>
          <c:order val="0"/>
          <c:tx>
            <c:strRef>
              <c:f>Sheet2!$B$32</c:f>
              <c:strCache>
                <c:ptCount val="1"/>
                <c:pt idx="0">
                  <c:v>SC01</c:v>
                </c:pt>
              </c:strCache>
            </c:strRef>
          </c:tx>
          <c:marker>
            <c:symbol val="none"/>
          </c:marker>
          <c:cat>
            <c:numRef>
              <c:f>Sheet2!$A$33:$A$51</c:f>
              <c:numCache>
                <c:formatCode>h:mm;@</c:formatCode>
                <c:ptCount val="19"/>
                <c:pt idx="0">
                  <c:v>0.51041666666666619</c:v>
                </c:pt>
                <c:pt idx="1">
                  <c:v>0.53125</c:v>
                </c:pt>
                <c:pt idx="2">
                  <c:v>0.54166666666666652</c:v>
                </c:pt>
                <c:pt idx="3">
                  <c:v>0.5520833333333337</c:v>
                </c:pt>
                <c:pt idx="4">
                  <c:v>0.5625</c:v>
                </c:pt>
                <c:pt idx="5">
                  <c:v>0.57291666666666652</c:v>
                </c:pt>
                <c:pt idx="6">
                  <c:v>0.58333333333333337</c:v>
                </c:pt>
                <c:pt idx="7">
                  <c:v>0.59375</c:v>
                </c:pt>
                <c:pt idx="8">
                  <c:v>0.60416666666666652</c:v>
                </c:pt>
                <c:pt idx="9">
                  <c:v>0.6145833333333337</c:v>
                </c:pt>
                <c:pt idx="10">
                  <c:v>0.62500000000000033</c:v>
                </c:pt>
                <c:pt idx="11">
                  <c:v>0.63541666666666652</c:v>
                </c:pt>
                <c:pt idx="12">
                  <c:v>0.64583333333333393</c:v>
                </c:pt>
                <c:pt idx="13">
                  <c:v>0.65625000000000033</c:v>
                </c:pt>
                <c:pt idx="14">
                  <c:v>0.66666666666666663</c:v>
                </c:pt>
                <c:pt idx="15">
                  <c:v>0.67708333333333393</c:v>
                </c:pt>
                <c:pt idx="16">
                  <c:v>0.6875</c:v>
                </c:pt>
                <c:pt idx="17">
                  <c:v>0.69791666666666652</c:v>
                </c:pt>
                <c:pt idx="18">
                  <c:v>0.7083333333333337</c:v>
                </c:pt>
              </c:numCache>
            </c:numRef>
          </c:cat>
          <c:val>
            <c:numRef>
              <c:f>Sheet2!$B$33:$B$51</c:f>
              <c:numCache>
                <c:formatCode>General</c:formatCode>
                <c:ptCount val="19"/>
                <c:pt idx="0">
                  <c:v>92</c:v>
                </c:pt>
                <c:pt idx="1">
                  <c:v>95</c:v>
                </c:pt>
                <c:pt idx="2">
                  <c:v>90</c:v>
                </c:pt>
                <c:pt idx="3">
                  <c:v>89</c:v>
                </c:pt>
                <c:pt idx="4">
                  <c:v>94</c:v>
                </c:pt>
                <c:pt idx="5">
                  <c:v>98</c:v>
                </c:pt>
                <c:pt idx="6">
                  <c:v>97</c:v>
                </c:pt>
                <c:pt idx="7">
                  <c:v>96</c:v>
                </c:pt>
                <c:pt idx="8">
                  <c:v>94</c:v>
                </c:pt>
                <c:pt idx="9">
                  <c:v>94</c:v>
                </c:pt>
                <c:pt idx="10">
                  <c:v>93</c:v>
                </c:pt>
                <c:pt idx="11">
                  <c:v>95</c:v>
                </c:pt>
                <c:pt idx="12">
                  <c:v>91</c:v>
                </c:pt>
                <c:pt idx="13">
                  <c:v>93</c:v>
                </c:pt>
                <c:pt idx="14">
                  <c:v>90</c:v>
                </c:pt>
                <c:pt idx="15">
                  <c:v>80</c:v>
                </c:pt>
                <c:pt idx="16">
                  <c:v>95</c:v>
                </c:pt>
                <c:pt idx="17">
                  <c:v>94</c:v>
                </c:pt>
                <c:pt idx="18">
                  <c:v>95</c:v>
                </c:pt>
              </c:numCache>
            </c:numRef>
          </c:val>
        </c:ser>
        <c:marker val="1"/>
        <c:axId val="116486528"/>
        <c:axId val="116559232"/>
      </c:lineChart>
      <c:catAx>
        <c:axId val="116486528"/>
        <c:scaling>
          <c:orientation val="minMax"/>
        </c:scaling>
        <c:axPos val="b"/>
        <c:numFmt formatCode="h:mm;@" sourceLinked="1"/>
        <c:tickLblPos val="nextTo"/>
        <c:crossAx val="116559232"/>
        <c:crosses val="autoZero"/>
        <c:auto val="1"/>
        <c:lblAlgn val="ctr"/>
        <c:lblOffset val="100"/>
      </c:catAx>
      <c:valAx>
        <c:axId val="116559232"/>
        <c:scaling>
          <c:orientation val="minMax"/>
        </c:scaling>
        <c:axPos val="l"/>
        <c:majorGridlines/>
        <c:numFmt formatCode="General" sourceLinked="1"/>
        <c:tickLblPos val="nextTo"/>
        <c:crossAx val="116486528"/>
        <c:crosses val="autoZero"/>
        <c:crossBetween val="between"/>
      </c:valAx>
    </c:plotArea>
    <c:legend>
      <c:legendPos val="b"/>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Sheet2!$E$32</c:f>
              <c:strCache>
                <c:ptCount val="1"/>
                <c:pt idx="0">
                  <c:v>SC02</c:v>
                </c:pt>
              </c:strCache>
            </c:strRef>
          </c:tx>
          <c:marker>
            <c:symbol val="none"/>
          </c:marker>
          <c:cat>
            <c:numRef>
              <c:f>Sheet2!$D$33:$D$51</c:f>
              <c:numCache>
                <c:formatCode>h:mm;@</c:formatCode>
                <c:ptCount val="19"/>
                <c:pt idx="0">
                  <c:v>0.51041666666666619</c:v>
                </c:pt>
                <c:pt idx="1">
                  <c:v>0.53125</c:v>
                </c:pt>
                <c:pt idx="2">
                  <c:v>0.54166666666666652</c:v>
                </c:pt>
                <c:pt idx="3">
                  <c:v>0.5520833333333337</c:v>
                </c:pt>
                <c:pt idx="4">
                  <c:v>0.5625</c:v>
                </c:pt>
                <c:pt idx="5">
                  <c:v>0.57291666666666652</c:v>
                </c:pt>
                <c:pt idx="6">
                  <c:v>0.58333333333333337</c:v>
                </c:pt>
                <c:pt idx="7">
                  <c:v>0.59375</c:v>
                </c:pt>
                <c:pt idx="8">
                  <c:v>0.60416666666666652</c:v>
                </c:pt>
                <c:pt idx="9">
                  <c:v>0.6145833333333337</c:v>
                </c:pt>
                <c:pt idx="10">
                  <c:v>0.62500000000000033</c:v>
                </c:pt>
                <c:pt idx="11">
                  <c:v>0.63541666666666652</c:v>
                </c:pt>
                <c:pt idx="12">
                  <c:v>0.64583333333333393</c:v>
                </c:pt>
                <c:pt idx="13">
                  <c:v>0.65625000000000033</c:v>
                </c:pt>
                <c:pt idx="14">
                  <c:v>0.66666666666666663</c:v>
                </c:pt>
                <c:pt idx="15">
                  <c:v>0.67708333333333393</c:v>
                </c:pt>
                <c:pt idx="16">
                  <c:v>0.6875</c:v>
                </c:pt>
                <c:pt idx="17">
                  <c:v>0.69791666666666652</c:v>
                </c:pt>
                <c:pt idx="18">
                  <c:v>0.7083333333333337</c:v>
                </c:pt>
              </c:numCache>
            </c:numRef>
          </c:cat>
          <c:val>
            <c:numRef>
              <c:f>Sheet2!$E$33:$E$51</c:f>
              <c:numCache>
                <c:formatCode>General</c:formatCode>
                <c:ptCount val="19"/>
                <c:pt idx="0">
                  <c:v>1</c:v>
                </c:pt>
                <c:pt idx="1">
                  <c:v>0</c:v>
                </c:pt>
                <c:pt idx="2">
                  <c:v>1</c:v>
                </c:pt>
                <c:pt idx="3">
                  <c:v>0</c:v>
                </c:pt>
                <c:pt idx="4">
                  <c:v>1</c:v>
                </c:pt>
                <c:pt idx="5">
                  <c:v>0</c:v>
                </c:pt>
                <c:pt idx="6">
                  <c:v>1</c:v>
                </c:pt>
                <c:pt idx="7">
                  <c:v>0</c:v>
                </c:pt>
                <c:pt idx="8">
                  <c:v>1</c:v>
                </c:pt>
                <c:pt idx="9">
                  <c:v>0</c:v>
                </c:pt>
                <c:pt idx="10">
                  <c:v>1</c:v>
                </c:pt>
                <c:pt idx="11">
                  <c:v>0</c:v>
                </c:pt>
                <c:pt idx="12">
                  <c:v>1</c:v>
                </c:pt>
                <c:pt idx="13">
                  <c:v>0</c:v>
                </c:pt>
                <c:pt idx="14">
                  <c:v>1</c:v>
                </c:pt>
                <c:pt idx="15">
                  <c:v>0</c:v>
                </c:pt>
                <c:pt idx="16">
                  <c:v>1</c:v>
                </c:pt>
                <c:pt idx="17">
                  <c:v>0</c:v>
                </c:pt>
                <c:pt idx="18">
                  <c:v>1</c:v>
                </c:pt>
              </c:numCache>
            </c:numRef>
          </c:val>
        </c:ser>
        <c:ser>
          <c:idx val="1"/>
          <c:order val="1"/>
          <c:tx>
            <c:strRef>
              <c:f>Sheet2!$F$32</c:f>
              <c:strCache>
                <c:ptCount val="1"/>
                <c:pt idx="0">
                  <c:v>SC03</c:v>
                </c:pt>
              </c:strCache>
            </c:strRef>
          </c:tx>
          <c:marker>
            <c:symbol val="none"/>
          </c:marker>
          <c:cat>
            <c:numRef>
              <c:f>Sheet2!$D$33:$D$51</c:f>
              <c:numCache>
                <c:formatCode>h:mm;@</c:formatCode>
                <c:ptCount val="19"/>
                <c:pt idx="0">
                  <c:v>0.51041666666666619</c:v>
                </c:pt>
                <c:pt idx="1">
                  <c:v>0.53125</c:v>
                </c:pt>
                <c:pt idx="2">
                  <c:v>0.54166666666666652</c:v>
                </c:pt>
                <c:pt idx="3">
                  <c:v>0.5520833333333337</c:v>
                </c:pt>
                <c:pt idx="4">
                  <c:v>0.5625</c:v>
                </c:pt>
                <c:pt idx="5">
                  <c:v>0.57291666666666652</c:v>
                </c:pt>
                <c:pt idx="6">
                  <c:v>0.58333333333333337</c:v>
                </c:pt>
                <c:pt idx="7">
                  <c:v>0.59375</c:v>
                </c:pt>
                <c:pt idx="8">
                  <c:v>0.60416666666666652</c:v>
                </c:pt>
                <c:pt idx="9">
                  <c:v>0.6145833333333337</c:v>
                </c:pt>
                <c:pt idx="10">
                  <c:v>0.62500000000000033</c:v>
                </c:pt>
                <c:pt idx="11">
                  <c:v>0.63541666666666652</c:v>
                </c:pt>
                <c:pt idx="12">
                  <c:v>0.64583333333333393</c:v>
                </c:pt>
                <c:pt idx="13">
                  <c:v>0.65625000000000033</c:v>
                </c:pt>
                <c:pt idx="14">
                  <c:v>0.66666666666666663</c:v>
                </c:pt>
                <c:pt idx="15">
                  <c:v>0.67708333333333393</c:v>
                </c:pt>
                <c:pt idx="16">
                  <c:v>0.6875</c:v>
                </c:pt>
                <c:pt idx="17">
                  <c:v>0.69791666666666652</c:v>
                </c:pt>
                <c:pt idx="18">
                  <c:v>0.7083333333333337</c:v>
                </c:pt>
              </c:numCache>
            </c:numRef>
          </c:cat>
          <c:val>
            <c:numRef>
              <c:f>Sheet2!$F$33:$F$51</c:f>
              <c:numCache>
                <c:formatCode>General</c:formatCode>
                <c:ptCount val="19"/>
                <c:pt idx="0">
                  <c:v>1</c:v>
                </c:pt>
                <c:pt idx="1">
                  <c:v>0</c:v>
                </c:pt>
                <c:pt idx="2">
                  <c:v>1</c:v>
                </c:pt>
                <c:pt idx="3">
                  <c:v>0</c:v>
                </c:pt>
                <c:pt idx="4">
                  <c:v>0</c:v>
                </c:pt>
                <c:pt idx="5">
                  <c:v>0</c:v>
                </c:pt>
                <c:pt idx="6">
                  <c:v>0</c:v>
                </c:pt>
                <c:pt idx="7">
                  <c:v>0</c:v>
                </c:pt>
                <c:pt idx="8">
                  <c:v>0</c:v>
                </c:pt>
                <c:pt idx="9">
                  <c:v>1</c:v>
                </c:pt>
                <c:pt idx="10">
                  <c:v>0</c:v>
                </c:pt>
                <c:pt idx="11">
                  <c:v>1</c:v>
                </c:pt>
                <c:pt idx="12">
                  <c:v>0</c:v>
                </c:pt>
                <c:pt idx="13">
                  <c:v>0</c:v>
                </c:pt>
                <c:pt idx="14">
                  <c:v>0</c:v>
                </c:pt>
                <c:pt idx="15">
                  <c:v>1</c:v>
                </c:pt>
                <c:pt idx="16">
                  <c:v>0</c:v>
                </c:pt>
                <c:pt idx="17">
                  <c:v>0</c:v>
                </c:pt>
                <c:pt idx="18">
                  <c:v>0</c:v>
                </c:pt>
              </c:numCache>
            </c:numRef>
          </c:val>
        </c:ser>
        <c:ser>
          <c:idx val="2"/>
          <c:order val="2"/>
          <c:tx>
            <c:strRef>
              <c:f>Sheet2!$G$32</c:f>
              <c:strCache>
                <c:ptCount val="1"/>
                <c:pt idx="0">
                  <c:v>SC04</c:v>
                </c:pt>
              </c:strCache>
            </c:strRef>
          </c:tx>
          <c:marker>
            <c:symbol val="none"/>
          </c:marker>
          <c:cat>
            <c:numRef>
              <c:f>Sheet2!$D$33:$D$51</c:f>
              <c:numCache>
                <c:formatCode>h:mm;@</c:formatCode>
                <c:ptCount val="19"/>
                <c:pt idx="0">
                  <c:v>0.51041666666666619</c:v>
                </c:pt>
                <c:pt idx="1">
                  <c:v>0.53125</c:v>
                </c:pt>
                <c:pt idx="2">
                  <c:v>0.54166666666666652</c:v>
                </c:pt>
                <c:pt idx="3">
                  <c:v>0.5520833333333337</c:v>
                </c:pt>
                <c:pt idx="4">
                  <c:v>0.5625</c:v>
                </c:pt>
                <c:pt idx="5">
                  <c:v>0.57291666666666652</c:v>
                </c:pt>
                <c:pt idx="6">
                  <c:v>0.58333333333333337</c:v>
                </c:pt>
                <c:pt idx="7">
                  <c:v>0.59375</c:v>
                </c:pt>
                <c:pt idx="8">
                  <c:v>0.60416666666666652</c:v>
                </c:pt>
                <c:pt idx="9">
                  <c:v>0.6145833333333337</c:v>
                </c:pt>
                <c:pt idx="10">
                  <c:v>0.62500000000000033</c:v>
                </c:pt>
                <c:pt idx="11">
                  <c:v>0.63541666666666652</c:v>
                </c:pt>
                <c:pt idx="12">
                  <c:v>0.64583333333333393</c:v>
                </c:pt>
                <c:pt idx="13">
                  <c:v>0.65625000000000033</c:v>
                </c:pt>
                <c:pt idx="14">
                  <c:v>0.66666666666666663</c:v>
                </c:pt>
                <c:pt idx="15">
                  <c:v>0.67708333333333393</c:v>
                </c:pt>
                <c:pt idx="16">
                  <c:v>0.6875</c:v>
                </c:pt>
                <c:pt idx="17">
                  <c:v>0.69791666666666652</c:v>
                </c:pt>
                <c:pt idx="18">
                  <c:v>0.7083333333333337</c:v>
                </c:pt>
              </c:numCache>
            </c:numRef>
          </c:cat>
          <c:val>
            <c:numRef>
              <c:f>Sheet2!$G$33:$G$51</c:f>
              <c:numCache>
                <c:formatCode>General</c:formatCode>
                <c:ptCount val="19"/>
                <c:pt idx="0">
                  <c:v>1</c:v>
                </c:pt>
                <c:pt idx="1">
                  <c:v>0</c:v>
                </c:pt>
                <c:pt idx="2">
                  <c:v>0</c:v>
                </c:pt>
                <c:pt idx="3">
                  <c:v>1</c:v>
                </c:pt>
                <c:pt idx="4">
                  <c:v>0</c:v>
                </c:pt>
                <c:pt idx="5">
                  <c:v>0</c:v>
                </c:pt>
                <c:pt idx="6">
                  <c:v>0</c:v>
                </c:pt>
                <c:pt idx="7">
                  <c:v>0</c:v>
                </c:pt>
                <c:pt idx="8">
                  <c:v>1</c:v>
                </c:pt>
                <c:pt idx="9">
                  <c:v>0</c:v>
                </c:pt>
                <c:pt idx="10">
                  <c:v>2</c:v>
                </c:pt>
                <c:pt idx="11">
                  <c:v>0</c:v>
                </c:pt>
                <c:pt idx="12">
                  <c:v>0</c:v>
                </c:pt>
                <c:pt idx="13">
                  <c:v>1</c:v>
                </c:pt>
                <c:pt idx="14">
                  <c:v>0</c:v>
                </c:pt>
                <c:pt idx="15">
                  <c:v>1</c:v>
                </c:pt>
                <c:pt idx="16">
                  <c:v>0</c:v>
                </c:pt>
                <c:pt idx="17">
                  <c:v>0</c:v>
                </c:pt>
                <c:pt idx="18">
                  <c:v>0</c:v>
                </c:pt>
              </c:numCache>
            </c:numRef>
          </c:val>
        </c:ser>
        <c:ser>
          <c:idx val="3"/>
          <c:order val="3"/>
          <c:tx>
            <c:strRef>
              <c:f>Sheet2!$H$32</c:f>
              <c:strCache>
                <c:ptCount val="1"/>
                <c:pt idx="0">
                  <c:v>SC05</c:v>
                </c:pt>
              </c:strCache>
            </c:strRef>
          </c:tx>
          <c:marker>
            <c:symbol val="none"/>
          </c:marker>
          <c:cat>
            <c:numRef>
              <c:f>Sheet2!$D$33:$D$51</c:f>
              <c:numCache>
                <c:formatCode>h:mm;@</c:formatCode>
                <c:ptCount val="19"/>
                <c:pt idx="0">
                  <c:v>0.51041666666666619</c:v>
                </c:pt>
                <c:pt idx="1">
                  <c:v>0.53125</c:v>
                </c:pt>
                <c:pt idx="2">
                  <c:v>0.54166666666666652</c:v>
                </c:pt>
                <c:pt idx="3">
                  <c:v>0.5520833333333337</c:v>
                </c:pt>
                <c:pt idx="4">
                  <c:v>0.5625</c:v>
                </c:pt>
                <c:pt idx="5">
                  <c:v>0.57291666666666652</c:v>
                </c:pt>
                <c:pt idx="6">
                  <c:v>0.58333333333333337</c:v>
                </c:pt>
                <c:pt idx="7">
                  <c:v>0.59375</c:v>
                </c:pt>
                <c:pt idx="8">
                  <c:v>0.60416666666666652</c:v>
                </c:pt>
                <c:pt idx="9">
                  <c:v>0.6145833333333337</c:v>
                </c:pt>
                <c:pt idx="10">
                  <c:v>0.62500000000000033</c:v>
                </c:pt>
                <c:pt idx="11">
                  <c:v>0.63541666666666652</c:v>
                </c:pt>
                <c:pt idx="12">
                  <c:v>0.64583333333333393</c:v>
                </c:pt>
                <c:pt idx="13">
                  <c:v>0.65625000000000033</c:v>
                </c:pt>
                <c:pt idx="14">
                  <c:v>0.66666666666666663</c:v>
                </c:pt>
                <c:pt idx="15">
                  <c:v>0.67708333333333393</c:v>
                </c:pt>
                <c:pt idx="16">
                  <c:v>0.6875</c:v>
                </c:pt>
                <c:pt idx="17">
                  <c:v>0.69791666666666652</c:v>
                </c:pt>
                <c:pt idx="18">
                  <c:v>0.7083333333333337</c:v>
                </c:pt>
              </c:numCache>
            </c:numRef>
          </c:cat>
          <c:val>
            <c:numRef>
              <c:f>Sheet2!$H$33:$H$51</c:f>
              <c:numCache>
                <c:formatCode>General</c:formatCode>
                <c:ptCount val="19"/>
                <c:pt idx="0">
                  <c:v>1</c:v>
                </c:pt>
                <c:pt idx="1">
                  <c:v>2</c:v>
                </c:pt>
                <c:pt idx="2">
                  <c:v>3</c:v>
                </c:pt>
                <c:pt idx="3">
                  <c:v>5</c:v>
                </c:pt>
                <c:pt idx="4">
                  <c:v>2</c:v>
                </c:pt>
                <c:pt idx="5">
                  <c:v>1</c:v>
                </c:pt>
                <c:pt idx="6">
                  <c:v>1</c:v>
                </c:pt>
                <c:pt idx="7">
                  <c:v>3</c:v>
                </c:pt>
                <c:pt idx="8">
                  <c:v>1</c:v>
                </c:pt>
                <c:pt idx="9">
                  <c:v>0</c:v>
                </c:pt>
                <c:pt idx="10">
                  <c:v>0</c:v>
                </c:pt>
                <c:pt idx="11">
                  <c:v>3</c:v>
                </c:pt>
                <c:pt idx="12">
                  <c:v>5</c:v>
                </c:pt>
                <c:pt idx="13">
                  <c:v>1</c:v>
                </c:pt>
                <c:pt idx="14">
                  <c:v>6</c:v>
                </c:pt>
                <c:pt idx="15">
                  <c:v>12</c:v>
                </c:pt>
                <c:pt idx="16">
                  <c:v>2</c:v>
                </c:pt>
                <c:pt idx="17">
                  <c:v>1</c:v>
                </c:pt>
                <c:pt idx="18">
                  <c:v>2</c:v>
                </c:pt>
              </c:numCache>
            </c:numRef>
          </c:val>
        </c:ser>
        <c:ser>
          <c:idx val="4"/>
          <c:order val="4"/>
          <c:tx>
            <c:strRef>
              <c:f>Sheet2!$I$32</c:f>
              <c:strCache>
                <c:ptCount val="1"/>
              </c:strCache>
            </c:strRef>
          </c:tx>
          <c:marker>
            <c:symbol val="none"/>
          </c:marker>
          <c:cat>
            <c:numRef>
              <c:f>Sheet2!$D$33:$D$51</c:f>
              <c:numCache>
                <c:formatCode>h:mm;@</c:formatCode>
                <c:ptCount val="19"/>
                <c:pt idx="0">
                  <c:v>0.51041666666666619</c:v>
                </c:pt>
                <c:pt idx="1">
                  <c:v>0.53125</c:v>
                </c:pt>
                <c:pt idx="2">
                  <c:v>0.54166666666666652</c:v>
                </c:pt>
                <c:pt idx="3">
                  <c:v>0.5520833333333337</c:v>
                </c:pt>
                <c:pt idx="4">
                  <c:v>0.5625</c:v>
                </c:pt>
                <c:pt idx="5">
                  <c:v>0.57291666666666652</c:v>
                </c:pt>
                <c:pt idx="6">
                  <c:v>0.58333333333333337</c:v>
                </c:pt>
                <c:pt idx="7">
                  <c:v>0.59375</c:v>
                </c:pt>
                <c:pt idx="8">
                  <c:v>0.60416666666666652</c:v>
                </c:pt>
                <c:pt idx="9">
                  <c:v>0.6145833333333337</c:v>
                </c:pt>
                <c:pt idx="10">
                  <c:v>0.62500000000000033</c:v>
                </c:pt>
                <c:pt idx="11">
                  <c:v>0.63541666666666652</c:v>
                </c:pt>
                <c:pt idx="12">
                  <c:v>0.64583333333333393</c:v>
                </c:pt>
                <c:pt idx="13">
                  <c:v>0.65625000000000033</c:v>
                </c:pt>
                <c:pt idx="14">
                  <c:v>0.66666666666666663</c:v>
                </c:pt>
                <c:pt idx="15">
                  <c:v>0.67708333333333393</c:v>
                </c:pt>
                <c:pt idx="16">
                  <c:v>0.6875</c:v>
                </c:pt>
                <c:pt idx="17">
                  <c:v>0.69791666666666652</c:v>
                </c:pt>
                <c:pt idx="18">
                  <c:v>0.7083333333333337</c:v>
                </c:pt>
              </c:numCache>
            </c:numRef>
          </c:cat>
          <c:val>
            <c:numRef>
              <c:f>Sheet2!$I$33:$I$51</c:f>
              <c:numCache>
                <c:formatCode>General</c:formatCode>
                <c:ptCount val="19"/>
              </c:numCache>
            </c:numRef>
          </c:val>
        </c:ser>
        <c:ser>
          <c:idx val="5"/>
          <c:order val="5"/>
          <c:tx>
            <c:strRef>
              <c:f>Sheet2!$J$32</c:f>
              <c:strCache>
                <c:ptCount val="1"/>
              </c:strCache>
            </c:strRef>
          </c:tx>
          <c:marker>
            <c:symbol val="none"/>
          </c:marker>
          <c:cat>
            <c:numRef>
              <c:f>Sheet2!$D$33:$D$51</c:f>
              <c:numCache>
                <c:formatCode>h:mm;@</c:formatCode>
                <c:ptCount val="19"/>
                <c:pt idx="0">
                  <c:v>0.51041666666666619</c:v>
                </c:pt>
                <c:pt idx="1">
                  <c:v>0.53125</c:v>
                </c:pt>
                <c:pt idx="2">
                  <c:v>0.54166666666666652</c:v>
                </c:pt>
                <c:pt idx="3">
                  <c:v>0.5520833333333337</c:v>
                </c:pt>
                <c:pt idx="4">
                  <c:v>0.5625</c:v>
                </c:pt>
                <c:pt idx="5">
                  <c:v>0.57291666666666652</c:v>
                </c:pt>
                <c:pt idx="6">
                  <c:v>0.58333333333333337</c:v>
                </c:pt>
                <c:pt idx="7">
                  <c:v>0.59375</c:v>
                </c:pt>
                <c:pt idx="8">
                  <c:v>0.60416666666666652</c:v>
                </c:pt>
                <c:pt idx="9">
                  <c:v>0.6145833333333337</c:v>
                </c:pt>
                <c:pt idx="10">
                  <c:v>0.62500000000000033</c:v>
                </c:pt>
                <c:pt idx="11">
                  <c:v>0.63541666666666652</c:v>
                </c:pt>
                <c:pt idx="12">
                  <c:v>0.64583333333333393</c:v>
                </c:pt>
                <c:pt idx="13">
                  <c:v>0.65625000000000033</c:v>
                </c:pt>
                <c:pt idx="14">
                  <c:v>0.66666666666666663</c:v>
                </c:pt>
                <c:pt idx="15">
                  <c:v>0.67708333333333393</c:v>
                </c:pt>
                <c:pt idx="16">
                  <c:v>0.6875</c:v>
                </c:pt>
                <c:pt idx="17">
                  <c:v>0.69791666666666652</c:v>
                </c:pt>
                <c:pt idx="18">
                  <c:v>0.7083333333333337</c:v>
                </c:pt>
              </c:numCache>
            </c:numRef>
          </c:cat>
          <c:val>
            <c:numRef>
              <c:f>Sheet2!$J$33:$J$51</c:f>
              <c:numCache>
                <c:formatCode>General</c:formatCode>
                <c:ptCount val="19"/>
              </c:numCache>
            </c:numRef>
          </c:val>
        </c:ser>
        <c:ser>
          <c:idx val="6"/>
          <c:order val="6"/>
          <c:tx>
            <c:strRef>
              <c:f>Sheet2!$K$32</c:f>
              <c:strCache>
                <c:ptCount val="1"/>
              </c:strCache>
            </c:strRef>
          </c:tx>
          <c:marker>
            <c:symbol val="none"/>
          </c:marker>
          <c:cat>
            <c:numRef>
              <c:f>Sheet2!$D$33:$D$51</c:f>
              <c:numCache>
                <c:formatCode>h:mm;@</c:formatCode>
                <c:ptCount val="19"/>
                <c:pt idx="0">
                  <c:v>0.51041666666666619</c:v>
                </c:pt>
                <c:pt idx="1">
                  <c:v>0.53125</c:v>
                </c:pt>
                <c:pt idx="2">
                  <c:v>0.54166666666666652</c:v>
                </c:pt>
                <c:pt idx="3">
                  <c:v>0.5520833333333337</c:v>
                </c:pt>
                <c:pt idx="4">
                  <c:v>0.5625</c:v>
                </c:pt>
                <c:pt idx="5">
                  <c:v>0.57291666666666652</c:v>
                </c:pt>
                <c:pt idx="6">
                  <c:v>0.58333333333333337</c:v>
                </c:pt>
                <c:pt idx="7">
                  <c:v>0.59375</c:v>
                </c:pt>
                <c:pt idx="8">
                  <c:v>0.60416666666666652</c:v>
                </c:pt>
                <c:pt idx="9">
                  <c:v>0.6145833333333337</c:v>
                </c:pt>
                <c:pt idx="10">
                  <c:v>0.62500000000000033</c:v>
                </c:pt>
                <c:pt idx="11">
                  <c:v>0.63541666666666652</c:v>
                </c:pt>
                <c:pt idx="12">
                  <c:v>0.64583333333333393</c:v>
                </c:pt>
                <c:pt idx="13">
                  <c:v>0.65625000000000033</c:v>
                </c:pt>
                <c:pt idx="14">
                  <c:v>0.66666666666666663</c:v>
                </c:pt>
                <c:pt idx="15">
                  <c:v>0.67708333333333393</c:v>
                </c:pt>
                <c:pt idx="16">
                  <c:v>0.6875</c:v>
                </c:pt>
                <c:pt idx="17">
                  <c:v>0.69791666666666652</c:v>
                </c:pt>
                <c:pt idx="18">
                  <c:v>0.7083333333333337</c:v>
                </c:pt>
              </c:numCache>
            </c:numRef>
          </c:cat>
          <c:val>
            <c:numRef>
              <c:f>Sheet2!$K$33:$K$51</c:f>
              <c:numCache>
                <c:formatCode>General</c:formatCode>
                <c:ptCount val="19"/>
              </c:numCache>
            </c:numRef>
          </c:val>
        </c:ser>
        <c:ser>
          <c:idx val="7"/>
          <c:order val="7"/>
          <c:tx>
            <c:strRef>
              <c:f>Sheet2!$L$32</c:f>
              <c:strCache>
                <c:ptCount val="1"/>
              </c:strCache>
            </c:strRef>
          </c:tx>
          <c:marker>
            <c:symbol val="none"/>
          </c:marker>
          <c:cat>
            <c:numRef>
              <c:f>Sheet2!$D$33:$D$51</c:f>
              <c:numCache>
                <c:formatCode>h:mm;@</c:formatCode>
                <c:ptCount val="19"/>
                <c:pt idx="0">
                  <c:v>0.51041666666666619</c:v>
                </c:pt>
                <c:pt idx="1">
                  <c:v>0.53125</c:v>
                </c:pt>
                <c:pt idx="2">
                  <c:v>0.54166666666666652</c:v>
                </c:pt>
                <c:pt idx="3">
                  <c:v>0.5520833333333337</c:v>
                </c:pt>
                <c:pt idx="4">
                  <c:v>0.5625</c:v>
                </c:pt>
                <c:pt idx="5">
                  <c:v>0.57291666666666652</c:v>
                </c:pt>
                <c:pt idx="6">
                  <c:v>0.58333333333333337</c:v>
                </c:pt>
                <c:pt idx="7">
                  <c:v>0.59375</c:v>
                </c:pt>
                <c:pt idx="8">
                  <c:v>0.60416666666666652</c:v>
                </c:pt>
                <c:pt idx="9">
                  <c:v>0.6145833333333337</c:v>
                </c:pt>
                <c:pt idx="10">
                  <c:v>0.62500000000000033</c:v>
                </c:pt>
                <c:pt idx="11">
                  <c:v>0.63541666666666652</c:v>
                </c:pt>
                <c:pt idx="12">
                  <c:v>0.64583333333333393</c:v>
                </c:pt>
                <c:pt idx="13">
                  <c:v>0.65625000000000033</c:v>
                </c:pt>
                <c:pt idx="14">
                  <c:v>0.66666666666666663</c:v>
                </c:pt>
                <c:pt idx="15">
                  <c:v>0.67708333333333393</c:v>
                </c:pt>
                <c:pt idx="16">
                  <c:v>0.6875</c:v>
                </c:pt>
                <c:pt idx="17">
                  <c:v>0.69791666666666652</c:v>
                </c:pt>
                <c:pt idx="18">
                  <c:v>0.7083333333333337</c:v>
                </c:pt>
              </c:numCache>
            </c:numRef>
          </c:cat>
          <c:val>
            <c:numRef>
              <c:f>Sheet2!$L$33:$L$51</c:f>
              <c:numCache>
                <c:formatCode>General</c:formatCode>
                <c:ptCount val="19"/>
              </c:numCache>
            </c:numRef>
          </c:val>
        </c:ser>
        <c:ser>
          <c:idx val="8"/>
          <c:order val="8"/>
          <c:tx>
            <c:strRef>
              <c:f>Sheet2!$M$32</c:f>
              <c:strCache>
                <c:ptCount val="1"/>
              </c:strCache>
            </c:strRef>
          </c:tx>
          <c:marker>
            <c:symbol val="none"/>
          </c:marker>
          <c:cat>
            <c:numRef>
              <c:f>Sheet2!$D$33:$D$51</c:f>
              <c:numCache>
                <c:formatCode>h:mm;@</c:formatCode>
                <c:ptCount val="19"/>
                <c:pt idx="0">
                  <c:v>0.51041666666666619</c:v>
                </c:pt>
                <c:pt idx="1">
                  <c:v>0.53125</c:v>
                </c:pt>
                <c:pt idx="2">
                  <c:v>0.54166666666666652</c:v>
                </c:pt>
                <c:pt idx="3">
                  <c:v>0.5520833333333337</c:v>
                </c:pt>
                <c:pt idx="4">
                  <c:v>0.5625</c:v>
                </c:pt>
                <c:pt idx="5">
                  <c:v>0.57291666666666652</c:v>
                </c:pt>
                <c:pt idx="6">
                  <c:v>0.58333333333333337</c:v>
                </c:pt>
                <c:pt idx="7">
                  <c:v>0.59375</c:v>
                </c:pt>
                <c:pt idx="8">
                  <c:v>0.60416666666666652</c:v>
                </c:pt>
                <c:pt idx="9">
                  <c:v>0.6145833333333337</c:v>
                </c:pt>
                <c:pt idx="10">
                  <c:v>0.62500000000000033</c:v>
                </c:pt>
                <c:pt idx="11">
                  <c:v>0.63541666666666652</c:v>
                </c:pt>
                <c:pt idx="12">
                  <c:v>0.64583333333333393</c:v>
                </c:pt>
                <c:pt idx="13">
                  <c:v>0.65625000000000033</c:v>
                </c:pt>
                <c:pt idx="14">
                  <c:v>0.66666666666666663</c:v>
                </c:pt>
                <c:pt idx="15">
                  <c:v>0.67708333333333393</c:v>
                </c:pt>
                <c:pt idx="16">
                  <c:v>0.6875</c:v>
                </c:pt>
                <c:pt idx="17">
                  <c:v>0.69791666666666652</c:v>
                </c:pt>
                <c:pt idx="18">
                  <c:v>0.7083333333333337</c:v>
                </c:pt>
              </c:numCache>
            </c:numRef>
          </c:cat>
          <c:val>
            <c:numRef>
              <c:f>Sheet2!$M$33:$M$51</c:f>
              <c:numCache>
                <c:formatCode>General</c:formatCode>
                <c:ptCount val="19"/>
              </c:numCache>
            </c:numRef>
          </c:val>
        </c:ser>
        <c:marker val="1"/>
        <c:axId val="56605696"/>
        <c:axId val="56611584"/>
      </c:lineChart>
      <c:catAx>
        <c:axId val="56605696"/>
        <c:scaling>
          <c:orientation val="minMax"/>
        </c:scaling>
        <c:axPos val="b"/>
        <c:numFmt formatCode="h:mm;@" sourceLinked="1"/>
        <c:tickLblPos val="nextTo"/>
        <c:crossAx val="56611584"/>
        <c:crosses val="autoZero"/>
        <c:auto val="1"/>
        <c:lblAlgn val="ctr"/>
        <c:lblOffset val="100"/>
      </c:catAx>
      <c:valAx>
        <c:axId val="56611584"/>
        <c:scaling>
          <c:orientation val="minMax"/>
        </c:scaling>
        <c:axPos val="l"/>
        <c:majorGridlines/>
        <c:numFmt formatCode="General" sourceLinked="1"/>
        <c:tickLblPos val="nextTo"/>
        <c:crossAx val="56605696"/>
        <c:crosses val="autoZero"/>
        <c:crossBetween val="between"/>
      </c:valAx>
    </c:plotArea>
    <c:legend>
      <c:legendPos val="b"/>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5D885-0084-49AA-9519-6B6781021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 Template_100615.dotx</Template>
  <TotalTime>196</TotalTime>
  <Pages>6</Pages>
  <Words>967</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Request for Proposal</vt:lpstr>
    </vt:vector>
  </TitlesOfParts>
  <Company>SICK Inc.</Company>
  <LinksUpToDate>false</LinksUpToDate>
  <CharactersWithSpaces>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creator>Adam Athari</dc:creator>
  <cp:lastModifiedBy>Eric</cp:lastModifiedBy>
  <cp:revision>29</cp:revision>
  <cp:lastPrinted>2015-12-22T17:52:00Z</cp:lastPrinted>
  <dcterms:created xsi:type="dcterms:W3CDTF">2020-08-04T06:08:00Z</dcterms:created>
  <dcterms:modified xsi:type="dcterms:W3CDTF">2022-08-24T20:37:00Z</dcterms:modified>
</cp:coreProperties>
</file>